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522C2">
      <w:pPr>
        <w:pStyle w:val="ETitleCenter14"/>
      </w:pPr>
    </w:p>
    <w:p w:rsidR="00000000" w:rsidRDefault="00A522C2">
      <w:pPr>
        <w:pStyle w:val="ETitleCenter14"/>
      </w:pPr>
    </w:p>
    <w:p w:rsidR="00000000" w:rsidRDefault="00A522C2">
      <w:pPr>
        <w:pStyle w:val="ETitleCenter14"/>
      </w:pPr>
      <w:r>
        <w:t>OHDB – Hardware ICD</w:t>
      </w:r>
    </w:p>
    <w:p w:rsidR="00000000" w:rsidRDefault="00A522C2">
      <w:pPr>
        <w:pStyle w:val="ETitleCenter14"/>
      </w:pPr>
    </w:p>
    <w:p w:rsidR="00000000" w:rsidRDefault="00A522C2">
      <w:pPr>
        <w:pStyle w:val="ETitleCenter14"/>
      </w:pPr>
    </w:p>
    <w:p w:rsidR="00000000" w:rsidRDefault="00A522C2">
      <w:pPr>
        <w:pStyle w:val="ETitleCenterBold"/>
      </w:pPr>
      <w:r>
        <w:t>OHDB – Hardware ICD</w:t>
      </w:r>
    </w:p>
    <w:p w:rsidR="00000000" w:rsidRDefault="00A522C2" w:rsidP="00937E65">
      <w:pPr>
        <w:pStyle w:val="ETitleCenter14"/>
      </w:pPr>
      <w:r>
        <w:t xml:space="preserve">Interface Control Document </w:t>
      </w:r>
      <w:r>
        <w:br/>
        <w:t xml:space="preserve"> for the </w:t>
      </w:r>
      <w:r w:rsidR="00937E65">
        <w:t>Stratasys</w:t>
      </w:r>
      <w:r>
        <w:t xml:space="preserve"> Heads Driver Board</w:t>
      </w:r>
    </w:p>
    <w:p w:rsidR="00000000" w:rsidRDefault="00A522C2">
      <w:pPr>
        <w:pStyle w:val="ETitleCenter14"/>
      </w:pPr>
    </w:p>
    <w:p w:rsidR="00000000" w:rsidRDefault="00A522C2">
      <w:pPr>
        <w:pStyle w:val="ETitleCenter14"/>
      </w:pPr>
    </w:p>
    <w:p w:rsidR="00000000" w:rsidRDefault="00A522C2">
      <w:pPr>
        <w:pStyle w:val="ETitleCenter14"/>
      </w:pPr>
    </w:p>
    <w:p w:rsidR="00000000" w:rsidRDefault="00937E65" w:rsidP="00937E65">
      <w:pPr>
        <w:pStyle w:val="ETitleCenterBold"/>
      </w:pPr>
      <w:r>
        <w:t>March</w:t>
      </w:r>
      <w:r w:rsidR="00A522C2">
        <w:t xml:space="preserve">  20</w:t>
      </w:r>
      <w:r>
        <w:t>14</w:t>
      </w:r>
    </w:p>
    <w:p w:rsidR="00000000" w:rsidRDefault="00A522C2"/>
    <w:p w:rsidR="00000000" w:rsidRDefault="00A522C2">
      <w:p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lowerLetter"/>
          </w:endnotePr>
          <w:pgSz w:w="11907" w:h="16840" w:code="9"/>
          <w:pgMar w:top="1701" w:right="1418" w:bottom="1701" w:left="1418" w:header="851" w:footer="851" w:gutter="0"/>
          <w:paperSrc w:first="15" w:other="15"/>
          <w:pgNumType w:start="1"/>
          <w:cols w:space="720"/>
        </w:sectPr>
      </w:pPr>
    </w:p>
    <w:tbl>
      <w:tblPr>
        <w:tblW w:w="0" w:type="auto"/>
        <w:jc w:val="center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276"/>
        <w:gridCol w:w="2835"/>
        <w:gridCol w:w="2551"/>
      </w:tblGrid>
      <w:tr w:rsidR="007D5FAF" w:rsidTr="007D5F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7D5FAF" w:rsidRDefault="007D5FAF">
            <w:pPr>
              <w:pStyle w:val="ETableTextTitle"/>
            </w:pPr>
            <w:r>
              <w:t>REV. No.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5FAF" w:rsidRDefault="007D5FAF">
            <w:pPr>
              <w:pStyle w:val="ETableTextTitle"/>
            </w:pPr>
            <w:r>
              <w:t>DATE</w:t>
            </w:r>
          </w:p>
        </w:tc>
        <w:tc>
          <w:tcPr>
            <w:tcW w:w="2835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5FAF" w:rsidRDefault="007D5FAF">
            <w:pPr>
              <w:pStyle w:val="ETableTextTitle"/>
            </w:pPr>
            <w:r>
              <w:t>AFFECTED PAGES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7D5FAF" w:rsidRDefault="007D5FAF">
            <w:pPr>
              <w:pStyle w:val="ETableTextTitle"/>
            </w:pPr>
            <w:r>
              <w:t>APPROVED BY:</w:t>
            </w: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nil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  <w:r>
              <w:t>1.0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  <w:r>
              <w:t>10/3/14</w:t>
            </w:r>
          </w:p>
        </w:tc>
        <w:tc>
          <w:tcPr>
            <w:tcW w:w="283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6" w:space="0" w:color="auto"/>
              <w:right w:val="double" w:sz="6" w:space="0" w:color="auto"/>
            </w:tcBorders>
          </w:tcPr>
          <w:p w:rsidR="007D5FAF" w:rsidRDefault="007D5FAF">
            <w:pPr>
              <w:pStyle w:val="Tabletext"/>
            </w:pPr>
            <w:r>
              <w:t>Eldad Chen</w:t>
            </w: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6" w:space="0" w:color="auto"/>
            </w:tcBorders>
          </w:tcPr>
          <w:p w:rsidR="007D5FAF" w:rsidRDefault="007D5FAF">
            <w:pPr>
              <w:pStyle w:val="Tabletext"/>
            </w:pP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6" w:space="0" w:color="auto"/>
            </w:tcBorders>
          </w:tcPr>
          <w:p w:rsidR="007D5FAF" w:rsidRDefault="007D5FAF">
            <w:pPr>
              <w:pStyle w:val="Tabletext"/>
            </w:pP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6" w:space="0" w:color="auto"/>
            </w:tcBorders>
          </w:tcPr>
          <w:p w:rsidR="007D5FAF" w:rsidRDefault="007D5FAF">
            <w:pPr>
              <w:pStyle w:val="Tabletext"/>
            </w:pP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6" w:space="0" w:color="auto"/>
            </w:tcBorders>
          </w:tcPr>
          <w:p w:rsidR="007D5FAF" w:rsidRDefault="007D5FAF">
            <w:pPr>
              <w:pStyle w:val="Tabletext"/>
            </w:pP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6" w:space="0" w:color="auto"/>
            </w:tcBorders>
          </w:tcPr>
          <w:p w:rsidR="007D5FAF" w:rsidRDefault="007D5FAF">
            <w:pPr>
              <w:pStyle w:val="Tabletext"/>
            </w:pP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6" w:space="0" w:color="auto"/>
            </w:tcBorders>
          </w:tcPr>
          <w:p w:rsidR="007D5FAF" w:rsidRDefault="007D5FAF">
            <w:pPr>
              <w:pStyle w:val="Tabletext"/>
            </w:pP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6" w:space="0" w:color="auto"/>
            </w:tcBorders>
          </w:tcPr>
          <w:p w:rsidR="007D5FAF" w:rsidRDefault="007D5FAF">
            <w:pPr>
              <w:pStyle w:val="Tabletext"/>
            </w:pP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6" w:space="0" w:color="auto"/>
            </w:tcBorders>
          </w:tcPr>
          <w:p w:rsidR="007D5FAF" w:rsidRDefault="007D5FAF">
            <w:pPr>
              <w:pStyle w:val="Tabletext"/>
            </w:pP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6" w:space="0" w:color="auto"/>
            </w:tcBorders>
          </w:tcPr>
          <w:p w:rsidR="007D5FAF" w:rsidRDefault="007D5FAF">
            <w:pPr>
              <w:pStyle w:val="Tabletext"/>
            </w:pP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6" w:space="0" w:color="auto"/>
            </w:tcBorders>
          </w:tcPr>
          <w:p w:rsidR="007D5FAF" w:rsidRDefault="007D5FAF">
            <w:pPr>
              <w:pStyle w:val="Tabletext"/>
            </w:pP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>
            <w:pPr>
              <w:pStyle w:val="Tabletext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6" w:space="0" w:color="auto"/>
            </w:tcBorders>
          </w:tcPr>
          <w:p w:rsidR="007D5FAF" w:rsidRDefault="007D5FAF">
            <w:pPr>
              <w:pStyle w:val="Tabletext"/>
            </w:pPr>
          </w:p>
        </w:tc>
      </w:tr>
    </w:tbl>
    <w:p w:rsidR="00000000" w:rsidRPr="007D5FAF" w:rsidRDefault="00A522C2" w:rsidP="007D5FAF">
      <w:pPr>
        <w:rPr>
          <w:b/>
          <w:bCs/>
        </w:rPr>
      </w:pPr>
      <w:r>
        <w:rPr>
          <w:b/>
          <w:bCs/>
        </w:rPr>
        <w:br w:type="page"/>
      </w:r>
    </w:p>
    <w:p w:rsidR="00000000" w:rsidRDefault="00A522C2">
      <w:pPr>
        <w:pStyle w:val="BasicEStyle"/>
        <w:sectPr w:rsidR="00000000">
          <w:headerReference w:type="even" r:id="rId14"/>
          <w:headerReference w:type="default" r:id="rId15"/>
          <w:footerReference w:type="even" r:id="rId16"/>
          <w:footerReference w:type="default" r:id="rId17"/>
          <w:endnotePr>
            <w:numFmt w:val="lowerLetter"/>
          </w:endnotePr>
          <w:type w:val="oddPage"/>
          <w:pgSz w:w="11907" w:h="16840" w:code="9"/>
          <w:pgMar w:top="1701" w:right="1418" w:bottom="1701" w:left="1418" w:header="851" w:footer="851" w:gutter="0"/>
          <w:paperSrc w:first="15" w:other="15"/>
          <w:pgNumType w:fmt="ordinal" w:start="1"/>
          <w:cols w:space="720"/>
        </w:sectPr>
      </w:pPr>
    </w:p>
    <w:p w:rsidR="00000000" w:rsidRDefault="00A522C2">
      <w:pPr>
        <w:pStyle w:val="ETitleCenterBold"/>
      </w:pPr>
      <w:r>
        <w:t>List of Abbreviati</w:t>
      </w:r>
      <w:r>
        <w:t>ons and Acronyms</w:t>
      </w: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1526"/>
        <w:gridCol w:w="425"/>
        <w:gridCol w:w="737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000000" w:rsidRDefault="00A522C2">
            <w:pPr>
              <w:pStyle w:val="Tabletext"/>
            </w:pPr>
            <w:r>
              <w:t>OHDB</w:t>
            </w:r>
          </w:p>
        </w:tc>
        <w:tc>
          <w:tcPr>
            <w:tcW w:w="425" w:type="dxa"/>
          </w:tcPr>
          <w:p w:rsidR="00000000" w:rsidRDefault="00A522C2">
            <w:pPr>
              <w:pStyle w:val="Tabletext"/>
            </w:pPr>
            <w:r>
              <w:t>-</w:t>
            </w:r>
          </w:p>
        </w:tc>
        <w:tc>
          <w:tcPr>
            <w:tcW w:w="7371" w:type="dxa"/>
          </w:tcPr>
          <w:p w:rsidR="00000000" w:rsidRDefault="00A522C2">
            <w:pPr>
              <w:pStyle w:val="Tabletext"/>
            </w:pPr>
            <w:r>
              <w:t>Objet Heads Driver 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000000" w:rsidRDefault="00A522C2">
            <w:pPr>
              <w:pStyle w:val="Tabletext"/>
            </w:pPr>
            <w:r>
              <w:t>ICD</w:t>
            </w:r>
          </w:p>
        </w:tc>
        <w:tc>
          <w:tcPr>
            <w:tcW w:w="425" w:type="dxa"/>
          </w:tcPr>
          <w:p w:rsidR="00000000" w:rsidRDefault="00A522C2">
            <w:pPr>
              <w:pStyle w:val="Tabletext"/>
            </w:pPr>
            <w:r>
              <w:t>-</w:t>
            </w:r>
          </w:p>
        </w:tc>
        <w:tc>
          <w:tcPr>
            <w:tcW w:w="7371" w:type="dxa"/>
          </w:tcPr>
          <w:p w:rsidR="00000000" w:rsidRDefault="00A522C2">
            <w:pPr>
              <w:pStyle w:val="Tabletext"/>
            </w:pPr>
            <w:r>
              <w:t>Interface Control Document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000000" w:rsidRDefault="00A522C2">
            <w:pPr>
              <w:pStyle w:val="Tabletext"/>
            </w:pPr>
            <w:r>
              <w:t>TBD</w:t>
            </w:r>
          </w:p>
        </w:tc>
        <w:tc>
          <w:tcPr>
            <w:tcW w:w="425" w:type="dxa"/>
          </w:tcPr>
          <w:p w:rsidR="00000000" w:rsidRDefault="00A522C2">
            <w:pPr>
              <w:pStyle w:val="Tabletext"/>
            </w:pPr>
            <w:r>
              <w:t>-</w:t>
            </w:r>
          </w:p>
        </w:tc>
        <w:tc>
          <w:tcPr>
            <w:tcW w:w="7371" w:type="dxa"/>
          </w:tcPr>
          <w:p w:rsidR="00000000" w:rsidRDefault="00A522C2">
            <w:pPr>
              <w:pStyle w:val="Tabletext"/>
            </w:pPr>
            <w:r>
              <w:t>To Be Defined</w:t>
            </w:r>
          </w:p>
        </w:tc>
      </w:tr>
    </w:tbl>
    <w:p w:rsidR="00000000" w:rsidRDefault="00A522C2">
      <w:pPr>
        <w:pStyle w:val="BasicEStyle"/>
      </w:pPr>
    </w:p>
    <w:p w:rsidR="00000000" w:rsidRDefault="00A522C2">
      <w:pPr>
        <w:pStyle w:val="BasicEStyle"/>
      </w:pPr>
    </w:p>
    <w:p w:rsidR="00000000" w:rsidRDefault="00A522C2">
      <w:pPr>
        <w:pStyle w:val="BasicEStyle"/>
        <w:sectPr w:rsidR="00000000">
          <w:footerReference w:type="default" r:id="rId18"/>
          <w:endnotePr>
            <w:numFmt w:val="lowerLetter"/>
          </w:endnotePr>
          <w:pgSz w:w="11907" w:h="16840" w:code="9"/>
          <w:pgMar w:top="1701" w:right="1418" w:bottom="1701" w:left="1418" w:header="851" w:footer="851" w:gutter="0"/>
          <w:pgNumType w:fmt="ordinal"/>
          <w:cols w:space="720"/>
        </w:sectPr>
      </w:pPr>
    </w:p>
    <w:p w:rsidR="00000000" w:rsidRDefault="00A522C2">
      <w:pPr>
        <w:pStyle w:val="ETitleCenterBold"/>
      </w:pPr>
      <w:r>
        <w:t>Table of Contents</w:t>
      </w:r>
    </w:p>
    <w:p w:rsidR="00135DC1" w:rsidRDefault="00A522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35DC1">
        <w:rPr>
          <w:noProof/>
        </w:rPr>
        <w:t>1.</w:t>
      </w:r>
      <w:r w:rsidR="00135DC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35DC1">
        <w:rPr>
          <w:noProof/>
        </w:rPr>
        <w:t>Scope</w:t>
      </w:r>
      <w:r w:rsidR="00135DC1">
        <w:rPr>
          <w:noProof/>
        </w:rPr>
        <w:tab/>
      </w:r>
      <w:r w:rsidR="00135DC1">
        <w:rPr>
          <w:noProof/>
        </w:rPr>
        <w:fldChar w:fldCharType="begin"/>
      </w:r>
      <w:r w:rsidR="00135DC1">
        <w:rPr>
          <w:noProof/>
        </w:rPr>
        <w:instrText xml:space="preserve"> PAGEREF _Toc382222718 \h </w:instrText>
      </w:r>
      <w:r w:rsidR="00135DC1">
        <w:rPr>
          <w:noProof/>
        </w:rPr>
      </w:r>
      <w:r w:rsidR="00135DC1">
        <w:rPr>
          <w:noProof/>
        </w:rPr>
        <w:fldChar w:fldCharType="separate"/>
      </w:r>
      <w:r w:rsidR="00135DC1">
        <w:rPr>
          <w:noProof/>
        </w:rPr>
        <w:t>1</w:t>
      </w:r>
      <w:r w:rsidR="00135DC1">
        <w:rPr>
          <w:noProof/>
        </w:rPr>
        <w:fldChar w:fldCharType="end"/>
      </w:r>
    </w:p>
    <w:p w:rsidR="00135DC1" w:rsidRDefault="00135DC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35DC1" w:rsidRDefault="00135DC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Applicable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35DC1" w:rsidRDefault="00135DC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Summary of Accessible Registers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Detailed Register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Start Peg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Actual Position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End Peg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Control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Diagnostics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FIFO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Heater Timer Control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FPGA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Board Revision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Roller Control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Roller Steps Divider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Bumper End Peg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Bumper Start Peg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Reset 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Reset State Machines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Strobe Delay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Strobe Pulse Width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Pulser Operating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Head5 Delay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Data Multiplier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Resoulotion Devider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Packets Loading from RS-232 CS (Jetting Station)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FIFO Data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Bumper Impact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Heads Firing Mask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Home 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Encoder Simulator Fire Frequency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Number Of Fires – D.C. ON (MSB)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Number Of Fires – D.C. ON (LSB)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Number Of Fires – D.C. OFF (MSB)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Number Of Fires – D.C. OFF (LSB)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Number Of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Number Of Fires In Travel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Heaters On/Off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All Heaters Disable/Enable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LVDS (Data-PCI) Communication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Bumper PEG Bypass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Encoder Pulses Counter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Material Fans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Material Fans Speed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LIN to HIN Pulser Signals Delay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Dynamic Active Nuzzles Counter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MN to LIN Pulser Signals Delay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HIN to MN Pulser Signals Delay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Reset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External Pump On/Off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External Pump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Pulse1 F.T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Pulse2 Width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Pulse1 Dwell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Pulse1 to Pulse2 Delay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FIFO Writes Counter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FIFO Reads Counter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35DC1" w:rsidRDefault="00135D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Status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_Toc382222776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00000" w:rsidRDefault="00A522C2">
      <w:r>
        <w:rPr>
          <w:szCs w:val="24"/>
        </w:rPr>
        <w:fldChar w:fldCharType="end"/>
      </w:r>
    </w:p>
    <w:p w:rsidR="00000000" w:rsidRDefault="00A522C2">
      <w:pPr>
        <w:pStyle w:val="ETitleCenterBold"/>
      </w:pPr>
      <w:r>
        <w:br w:type="page"/>
        <w:t>List of Figures</w:t>
      </w:r>
    </w:p>
    <w:p w:rsidR="00000000" w:rsidRDefault="00A522C2">
      <w:pPr>
        <w:pStyle w:val="BasicEStyle"/>
      </w:pPr>
      <w:r>
        <w:fldChar w:fldCharType="begin"/>
      </w:r>
      <w:r>
        <w:instrText xml:space="preserve"> TOC \c "Figure" </w:instrText>
      </w:r>
      <w:r>
        <w:fldChar w:fldCharType="separate"/>
      </w:r>
      <w:r w:rsidR="00937E65">
        <w:rPr>
          <w:b/>
          <w:bCs/>
          <w:noProof/>
        </w:rPr>
        <w:t>No table of figures entries found.</w:t>
      </w:r>
      <w:r>
        <w:fldChar w:fldCharType="end"/>
      </w:r>
    </w:p>
    <w:p w:rsidR="00000000" w:rsidRDefault="00A522C2">
      <w:pPr>
        <w:pStyle w:val="BasicEStyle"/>
      </w:pPr>
    </w:p>
    <w:p w:rsidR="00000000" w:rsidRDefault="00A522C2">
      <w:pPr>
        <w:pStyle w:val="ETitleCenterBold"/>
      </w:pPr>
      <w:r>
        <w:t>List of Tables</w:t>
      </w:r>
    </w:p>
    <w:p w:rsidR="00937E65" w:rsidRDefault="00A522C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="00937E65">
        <w:t>Table 1- OHDB Registers</w:t>
      </w:r>
      <w:r w:rsidR="00937E65">
        <w:tab/>
      </w:r>
      <w:r w:rsidR="00937E65">
        <w:fldChar w:fldCharType="begin"/>
      </w:r>
      <w:r w:rsidR="00937E65">
        <w:instrText xml:space="preserve"> PAGEREF _Toc382211751 \h </w:instrText>
      </w:r>
      <w:r w:rsidR="00937E65">
        <w:fldChar w:fldCharType="separate"/>
      </w:r>
      <w:r w:rsidR="00937E65">
        <w:t>2</w:t>
      </w:r>
      <w:r w:rsidR="00937E65">
        <w:fldChar w:fldCharType="end"/>
      </w:r>
    </w:p>
    <w:p w:rsidR="00000000" w:rsidRDefault="00A522C2">
      <w:pPr>
        <w:pStyle w:val="BasicEStyle"/>
      </w:pPr>
      <w:r>
        <w:fldChar w:fldCharType="end"/>
      </w:r>
    </w:p>
    <w:p w:rsidR="00000000" w:rsidRDefault="00A522C2">
      <w:pPr>
        <w:pStyle w:val="BasicEStyle"/>
      </w:pPr>
    </w:p>
    <w:p w:rsidR="00000000" w:rsidRDefault="00A522C2">
      <w:pPr>
        <w:pStyle w:val="BasicEStyle"/>
        <w:sectPr w:rsidR="00000000">
          <w:headerReference w:type="even" r:id="rId19"/>
          <w:footerReference w:type="even" r:id="rId20"/>
          <w:endnotePr>
            <w:numFmt w:val="lowerLetter"/>
          </w:endnotePr>
          <w:type w:val="oddPage"/>
          <w:pgSz w:w="11907" w:h="16840" w:code="9"/>
          <w:pgMar w:top="1701" w:right="1418" w:bottom="1701" w:left="1418" w:header="851" w:footer="851" w:gutter="0"/>
          <w:paperSrc w:first="15" w:other="15"/>
          <w:pgNumType w:fmt="lowerLetter" w:start="1"/>
          <w:cols w:space="720"/>
        </w:sectPr>
      </w:pPr>
      <w:r>
        <w:br w:type="page"/>
      </w:r>
    </w:p>
    <w:p w:rsidR="00000000" w:rsidRDefault="00A522C2">
      <w:pPr>
        <w:pStyle w:val="Heading1"/>
      </w:pPr>
      <w:bookmarkStart w:id="0" w:name="_Toc382222718"/>
      <w:r>
        <w:t>Scope</w:t>
      </w:r>
      <w:bookmarkEnd w:id="0"/>
    </w:p>
    <w:p w:rsidR="00000000" w:rsidRDefault="00A522C2">
      <w:pPr>
        <w:pStyle w:val="BasicEStyle"/>
      </w:pPr>
      <w:r>
        <w:t>This document describes the OHDB hardware interface to be used by the OHDB software.</w:t>
      </w:r>
    </w:p>
    <w:p w:rsidR="00000000" w:rsidRDefault="00A522C2">
      <w:pPr>
        <w:pStyle w:val="Heading1"/>
      </w:pPr>
      <w:bookmarkStart w:id="1" w:name="_Toc483030473"/>
      <w:bookmarkStart w:id="2" w:name="_Toc382222719"/>
      <w:r>
        <w:t>General Descriptio</w:t>
      </w:r>
      <w:r>
        <w:t>n</w:t>
      </w:r>
      <w:bookmarkEnd w:id="1"/>
      <w:bookmarkEnd w:id="2"/>
    </w:p>
    <w:p w:rsidR="00000000" w:rsidRDefault="00A522C2" w:rsidP="007D5FAF">
      <w:pPr>
        <w:pStyle w:val="BasicEStyle"/>
      </w:pPr>
      <w:r>
        <w:t xml:space="preserve">The Objet Heads Driver Board (OHDB) is one of the electronic boards that comprise the electronics of the </w:t>
      </w:r>
      <w:proofErr w:type="spellStart"/>
      <w:r w:rsidR="007D5FAF">
        <w:t>Keshet</w:t>
      </w:r>
      <w:proofErr w:type="spellEnd"/>
      <w:r>
        <w:t xml:space="preserve"> 3D printer.</w:t>
      </w:r>
      <w:r>
        <w:br/>
        <w:t>The OHDB roles are:</w:t>
      </w:r>
    </w:p>
    <w:p w:rsidR="00000000" w:rsidRDefault="00A522C2" w:rsidP="007D5FAF">
      <w:pPr>
        <w:pStyle w:val="BulletList1"/>
      </w:pPr>
      <w:r>
        <w:t xml:space="preserve">Control the heat of the </w:t>
      </w:r>
      <w:proofErr w:type="spellStart"/>
      <w:r w:rsidR="007D5FAF">
        <w:t>Keshet</w:t>
      </w:r>
      <w:proofErr w:type="spellEnd"/>
      <w:r>
        <w:t xml:space="preserve"> printer printing heads</w:t>
      </w:r>
    </w:p>
    <w:p w:rsidR="00000000" w:rsidRDefault="00A522C2" w:rsidP="007D5FAF">
      <w:pPr>
        <w:pStyle w:val="BulletList1"/>
      </w:pPr>
      <w:r>
        <w:t xml:space="preserve">Control the heat of the </w:t>
      </w:r>
      <w:proofErr w:type="spellStart"/>
      <w:r w:rsidR="007D5FAF">
        <w:t>Keshet</w:t>
      </w:r>
      <w:proofErr w:type="spellEnd"/>
      <w:r>
        <w:t xml:space="preserve"> printer surrounding block of th</w:t>
      </w:r>
      <w:r>
        <w:t xml:space="preserve">e </w:t>
      </w:r>
      <w:proofErr w:type="spellStart"/>
      <w:r w:rsidR="007D5FAF">
        <w:t>Keshet</w:t>
      </w:r>
      <w:proofErr w:type="spellEnd"/>
      <w:r>
        <w:t xml:space="preserve"> heads</w:t>
      </w:r>
    </w:p>
    <w:p w:rsidR="00000000" w:rsidRDefault="00A522C2">
      <w:pPr>
        <w:pStyle w:val="BulletList1"/>
      </w:pPr>
      <w:r>
        <w:t>Control the printer Roller Assembly, (ON, OFF, TURNING)</w:t>
      </w:r>
    </w:p>
    <w:p w:rsidR="00000000" w:rsidRDefault="00A522C2">
      <w:pPr>
        <w:pStyle w:val="BulletList1"/>
      </w:pPr>
      <w:r>
        <w:t>Support the bumper accelerator</w:t>
      </w:r>
    </w:p>
    <w:p w:rsidR="00000000" w:rsidRDefault="00A522C2">
      <w:pPr>
        <w:pStyle w:val="BulletList1"/>
      </w:pPr>
      <w:r>
        <w:t>Support the heads assemblies with all the signals needed for the printing mechanism</w:t>
      </w:r>
    </w:p>
    <w:p w:rsidR="00000000" w:rsidRDefault="00A522C2">
      <w:pPr>
        <w:pStyle w:val="BulletList1"/>
      </w:pPr>
      <w:r>
        <w:t xml:space="preserve">Control the printed data flow and timing during printing </w:t>
      </w:r>
    </w:p>
    <w:p w:rsidR="00000000" w:rsidRDefault="00A522C2">
      <w:pPr>
        <w:pStyle w:val="BulletList1"/>
        <w:numPr>
          <w:ilvl w:val="0"/>
          <w:numId w:val="0"/>
        </w:numPr>
        <w:ind w:left="568" w:hanging="284"/>
      </w:pPr>
    </w:p>
    <w:p w:rsidR="00000000" w:rsidRDefault="00A522C2">
      <w:pPr>
        <w:pStyle w:val="Heading1"/>
      </w:pPr>
      <w:bookmarkStart w:id="3" w:name="_Toc413732736"/>
      <w:bookmarkStart w:id="4" w:name="_Toc415202133"/>
      <w:bookmarkStart w:id="5" w:name="_Toc417959049"/>
      <w:bookmarkStart w:id="6" w:name="_Toc419688106"/>
      <w:bookmarkStart w:id="7" w:name="_Toc421422001"/>
      <w:bookmarkStart w:id="8" w:name="_Toc429828760"/>
      <w:bookmarkStart w:id="9" w:name="_Ref475434207"/>
      <w:bookmarkStart w:id="10" w:name="_Toc483030476"/>
      <w:bookmarkStart w:id="11" w:name="_Toc382222720"/>
      <w:r>
        <w:t>Applicable Do</w:t>
      </w:r>
      <w:r>
        <w:t>cuments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000000" w:rsidRDefault="00A522C2">
      <w:pPr>
        <w:pStyle w:val="BasicEStyle"/>
      </w:pPr>
    </w:p>
    <w:p w:rsidR="00000000" w:rsidRDefault="00A522C2">
      <w:pPr>
        <w:pStyle w:val="BasicEStyle"/>
      </w:pPr>
      <w:r>
        <w:br w:type="page"/>
      </w:r>
    </w:p>
    <w:p w:rsidR="00000000" w:rsidRDefault="00A522C2">
      <w:pPr>
        <w:pStyle w:val="Heading1"/>
      </w:pPr>
      <w:bookmarkStart w:id="12" w:name="_Toc382222721"/>
      <w:r>
        <w:t>Summary of Accessible Registers</w:t>
      </w:r>
      <w:bookmarkEnd w:id="12"/>
    </w:p>
    <w:p w:rsidR="00000000" w:rsidRDefault="00A522C2">
      <w:pPr>
        <w:pStyle w:val="UpperCaption"/>
      </w:pPr>
      <w:bookmarkStart w:id="13" w:name="_Toc38221175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5300F">
        <w:rPr>
          <w:noProof/>
        </w:rPr>
        <w:t>1</w:t>
      </w:r>
      <w:r>
        <w:fldChar w:fldCharType="end"/>
      </w:r>
      <w:r>
        <w:t>- OHDB Registers</w:t>
      </w:r>
      <w:bookmarkEnd w:id="13"/>
    </w:p>
    <w:tbl>
      <w:tblPr>
        <w:tblW w:w="5042" w:type="pct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438"/>
        <w:gridCol w:w="312"/>
        <w:gridCol w:w="522"/>
        <w:gridCol w:w="522"/>
        <w:gridCol w:w="97"/>
        <w:gridCol w:w="452"/>
        <w:gridCol w:w="522"/>
        <w:gridCol w:w="522"/>
        <w:gridCol w:w="522"/>
        <w:gridCol w:w="531"/>
        <w:gridCol w:w="524"/>
        <w:gridCol w:w="524"/>
        <w:gridCol w:w="524"/>
        <w:gridCol w:w="528"/>
        <w:gridCol w:w="524"/>
        <w:gridCol w:w="524"/>
        <w:gridCol w:w="404"/>
        <w:gridCol w:w="119"/>
        <w:gridCol w:w="505"/>
      </w:tblGrid>
      <w:tr w:rsidR="00000000" w:rsidTr="00186C09">
        <w:tblPrEx>
          <w:tblCellMar>
            <w:top w:w="0" w:type="dxa"/>
            <w:bottom w:w="0" w:type="dxa"/>
          </w:tblCellMar>
        </w:tblPrEx>
        <w:trPr>
          <w:cantSplit/>
          <w:trHeight w:val="227"/>
          <w:tblHeader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Address</w:t>
            </w:r>
          </w:p>
        </w:tc>
        <w:tc>
          <w:tcPr>
            <w:tcW w:w="238" w:type="pc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Read/</w:t>
            </w:r>
          </w:p>
        </w:tc>
        <w:tc>
          <w:tcPr>
            <w:tcW w:w="4449" w:type="pct"/>
            <w:gridSpan w:val="18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E0E0E0"/>
          </w:tcPr>
          <w:p w:rsidR="00000000" w:rsidRDefault="00A522C2">
            <w:pPr>
              <w:pStyle w:val="HwDataTitle"/>
              <w:rPr>
                <w:b w:val="0"/>
                <w:bCs w:val="0"/>
              </w:rPr>
            </w:pPr>
            <w:r>
              <w:t>Data Arrangement</w:t>
            </w:r>
          </w:p>
        </w:tc>
      </w:tr>
      <w:tr w:rsidR="00403EF7" w:rsidTr="001F29B2">
        <w:tblPrEx>
          <w:tblCellMar>
            <w:top w:w="0" w:type="dxa"/>
            <w:bottom w:w="0" w:type="dxa"/>
          </w:tblCellMar>
        </w:tblPrEx>
        <w:trPr>
          <w:cantSplit/>
          <w:trHeight w:val="227"/>
          <w:tblHeader/>
        </w:trPr>
        <w:tc>
          <w:tcPr>
            <w:tcW w:w="312" w:type="pct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0E0E0"/>
          </w:tcPr>
          <w:p w:rsidR="00000000" w:rsidRDefault="00A522C2">
            <w:pPr>
              <w:pStyle w:val="HwDataTitle"/>
            </w:pPr>
          </w:p>
        </w:tc>
        <w:tc>
          <w:tcPr>
            <w:tcW w:w="238" w:type="pct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170" w:type="pct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D15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D14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D13</w:t>
            </w:r>
          </w:p>
        </w:tc>
        <w:tc>
          <w:tcPr>
            <w:tcW w:w="299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D12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D11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D10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D9</w:t>
            </w:r>
          </w:p>
        </w:tc>
        <w:tc>
          <w:tcPr>
            <w:tcW w:w="28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D6</w:t>
            </w:r>
          </w:p>
        </w:tc>
        <w:tc>
          <w:tcPr>
            <w:tcW w:w="28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D4</w:t>
            </w:r>
          </w:p>
        </w:tc>
        <w:tc>
          <w:tcPr>
            <w:tcW w:w="28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D2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D1</w:t>
            </w:r>
          </w:p>
        </w:tc>
        <w:tc>
          <w:tcPr>
            <w:tcW w:w="2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000000" w:rsidRDefault="00A522C2">
            <w:pPr>
              <w:pStyle w:val="HwDataTitle"/>
            </w:pPr>
            <w:r>
              <w:t>D0</w:t>
            </w:r>
          </w:p>
        </w:tc>
      </w:tr>
      <w:tr w:rsidR="00000000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0x01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522C2">
            <w:pPr>
              <w:pStyle w:val="HwDataText16"/>
            </w:pPr>
            <w:r>
              <w:t>Start Peg</w:t>
            </w:r>
          </w:p>
        </w:tc>
      </w:tr>
      <w:tr w:rsidR="00000000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0x01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R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522C2">
            <w:pPr>
              <w:pStyle w:val="HwDataText16"/>
            </w:pPr>
            <w:r>
              <w:t>Actual Position</w:t>
            </w:r>
          </w:p>
        </w:tc>
      </w:tr>
      <w:tr w:rsidR="00000000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0x02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35C8">
            <w:pPr>
              <w:pStyle w:val="HwDataText16"/>
            </w:pPr>
            <w:r>
              <w:t>R/</w:t>
            </w:r>
            <w:r w:rsidR="00A522C2"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522C2">
            <w:pPr>
              <w:pStyle w:val="HwDataText16"/>
            </w:pPr>
            <w:r>
              <w:t>End Peg</w:t>
            </w:r>
          </w:p>
        </w:tc>
      </w:tr>
      <w:tr w:rsidR="003F7616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0x03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35C8">
            <w:pPr>
              <w:pStyle w:val="HwDataText16"/>
            </w:pPr>
            <w:r>
              <w:t>R/</w:t>
            </w:r>
            <w:r w:rsidR="00A522C2">
              <w:t>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9635C8">
            <w:pPr>
              <w:pStyle w:val="HwDataText16"/>
            </w:pPr>
            <w:r>
              <w:t xml:space="preserve">GO </w:t>
            </w:r>
            <w:r w:rsidR="00A522C2">
              <w:t>Contr</w:t>
            </w:r>
            <w:r w:rsidR="00A522C2">
              <w:t>ol</w:t>
            </w:r>
          </w:p>
        </w:tc>
      </w:tr>
      <w:tr w:rsidR="00CD631F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C09" w:rsidRDefault="00186C09">
            <w:pPr>
              <w:pStyle w:val="HwDataText16"/>
            </w:pPr>
            <w:r>
              <w:t>0x04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C09" w:rsidRDefault="009635C8">
            <w:pPr>
              <w:pStyle w:val="HwDataText16"/>
            </w:pPr>
            <w:r>
              <w:t>R/</w:t>
            </w:r>
            <w:r w:rsidR="00186C09">
              <w:t>W</w:t>
            </w:r>
          </w:p>
        </w:tc>
        <w:tc>
          <w:tcPr>
            <w:tcW w:w="79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86C09" w:rsidRDefault="00186C09">
            <w:pPr>
              <w:pStyle w:val="HwDataText16"/>
            </w:pPr>
          </w:p>
        </w:tc>
        <w:tc>
          <w:tcPr>
            <w:tcW w:w="3659" w:type="pct"/>
            <w:gridSpan w:val="1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86C09" w:rsidRDefault="00186C09">
            <w:pPr>
              <w:pStyle w:val="HwDataText16"/>
            </w:pPr>
            <w:r>
              <w:t>Diagnostics</w:t>
            </w:r>
          </w:p>
        </w:tc>
      </w:tr>
      <w:tr w:rsidR="00625318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25318" w:rsidRDefault="00625318">
            <w:pPr>
              <w:pStyle w:val="HwDataText16"/>
            </w:pPr>
            <w:r>
              <w:t>0x05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25318" w:rsidRDefault="00625318">
            <w:pPr>
              <w:pStyle w:val="HwDataText16"/>
            </w:pPr>
            <w:r>
              <w:t>R</w:t>
            </w:r>
          </w:p>
        </w:tc>
        <w:tc>
          <w:tcPr>
            <w:tcW w:w="332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5318" w:rsidRDefault="00625318">
            <w:pPr>
              <w:pStyle w:val="HwDataText16"/>
            </w:pPr>
          </w:p>
        </w:tc>
        <w:tc>
          <w:tcPr>
            <w:tcW w:w="112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25318" w:rsidRDefault="00625318">
            <w:pPr>
              <w:pStyle w:val="HwDataText16"/>
            </w:pPr>
            <w:r>
              <w:t>FIFO Status</w:t>
            </w:r>
          </w:p>
        </w:tc>
      </w:tr>
      <w:tr w:rsidR="00625318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0x06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W</w:t>
            </w:r>
          </w:p>
        </w:tc>
        <w:tc>
          <w:tcPr>
            <w:tcW w:w="103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</w:p>
        </w:tc>
        <w:tc>
          <w:tcPr>
            <w:tcW w:w="3413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522C2">
            <w:pPr>
              <w:pStyle w:val="HwDataText16"/>
            </w:pPr>
            <w:r>
              <w:t>Heaters Control</w:t>
            </w:r>
          </w:p>
        </w:tc>
      </w:tr>
      <w:tr w:rsidR="009635C8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35C8" w:rsidRDefault="009635C8">
            <w:pPr>
              <w:pStyle w:val="HwDataText16"/>
            </w:pPr>
            <w:r>
              <w:t>0x08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35C8" w:rsidRDefault="009635C8">
            <w:pPr>
              <w:pStyle w:val="HwDataText16"/>
            </w:pPr>
            <w:r>
              <w:t>R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5C8" w:rsidRDefault="009635C8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35C8" w:rsidRDefault="009635C8">
            <w:pPr>
              <w:pStyle w:val="HwDataText16"/>
            </w:pPr>
            <w:r>
              <w:t>FPGA Version</w:t>
            </w:r>
          </w:p>
        </w:tc>
      </w:tr>
      <w:tr w:rsidR="009635C8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35C8" w:rsidRDefault="009635C8">
            <w:pPr>
              <w:pStyle w:val="HwDataText16"/>
            </w:pPr>
            <w:r>
              <w:t>0x09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35C8" w:rsidRDefault="009635C8">
            <w:pPr>
              <w:pStyle w:val="HwDataText16"/>
            </w:pPr>
            <w:r>
              <w:t>R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5C8" w:rsidRDefault="009635C8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35C8" w:rsidRDefault="009635C8">
            <w:pPr>
              <w:pStyle w:val="HwDataText16"/>
            </w:pPr>
            <w:r>
              <w:t>Board Revision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0x09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522C2">
            <w:pPr>
              <w:pStyle w:val="HwDataText16"/>
            </w:pPr>
            <w:r>
              <w:t>Roller Control</w:t>
            </w:r>
          </w:p>
        </w:tc>
      </w:tr>
      <w:tr w:rsidR="00000000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0x0A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35C8">
            <w:pPr>
              <w:pStyle w:val="HwDataText16"/>
            </w:pPr>
            <w:r>
              <w:t>R/</w:t>
            </w:r>
            <w:r w:rsidR="00A522C2"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522C2">
            <w:pPr>
              <w:pStyle w:val="HwDataText16"/>
            </w:pPr>
            <w:r>
              <w:t>Roller Steps Divider</w:t>
            </w:r>
          </w:p>
        </w:tc>
      </w:tr>
      <w:tr w:rsidR="00000000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0x0B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522C2">
            <w:pPr>
              <w:pStyle w:val="HwDataText16"/>
            </w:pPr>
            <w:r>
              <w:t>Bumper End Peg</w:t>
            </w:r>
          </w:p>
        </w:tc>
      </w:tr>
      <w:tr w:rsidR="00000000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0x0C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522C2">
            <w:pPr>
              <w:pStyle w:val="HwDataText16"/>
            </w:pPr>
            <w:r>
              <w:t>Bumper Start Peg</w:t>
            </w:r>
          </w:p>
        </w:tc>
      </w:tr>
      <w:tr w:rsidR="001F29B2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29B2" w:rsidRDefault="001F29B2" w:rsidP="001F29B2">
            <w:pPr>
              <w:pStyle w:val="HwDataText16"/>
            </w:pPr>
            <w:r>
              <w:t>0x10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29B2" w:rsidRDefault="001F29B2">
            <w:pPr>
              <w:pStyle w:val="HwDataText16"/>
            </w:pPr>
            <w:r>
              <w:t>W</w:t>
            </w:r>
          </w:p>
        </w:tc>
        <w:tc>
          <w:tcPr>
            <w:tcW w:w="4110" w:type="pct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29B2" w:rsidRDefault="001F29B2">
            <w:pPr>
              <w:pStyle w:val="HwDataText16"/>
            </w:pPr>
          </w:p>
        </w:tc>
        <w:tc>
          <w:tcPr>
            <w:tcW w:w="339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F29B2" w:rsidRDefault="001F29B2">
            <w:pPr>
              <w:pStyle w:val="HwDataText16"/>
            </w:pPr>
            <w:r>
              <w:t>Reset All</w:t>
            </w:r>
          </w:p>
        </w:tc>
      </w:tr>
      <w:tr w:rsidR="001F29B2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29B2" w:rsidRDefault="001F29B2">
            <w:pPr>
              <w:pStyle w:val="HwDataText16"/>
            </w:pPr>
            <w:r>
              <w:t>0x11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29B2" w:rsidRDefault="001F29B2">
            <w:pPr>
              <w:pStyle w:val="HwDataText16"/>
            </w:pPr>
            <w:r>
              <w:t>W</w:t>
            </w:r>
          </w:p>
        </w:tc>
        <w:tc>
          <w:tcPr>
            <w:tcW w:w="4110" w:type="pct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29B2" w:rsidRDefault="001F29B2" w:rsidP="001F29B2">
            <w:pPr>
              <w:pStyle w:val="HwDataText16"/>
              <w:jc w:val="right"/>
            </w:pPr>
            <w:r>
              <w:t>Reset State Machines</w:t>
            </w:r>
          </w:p>
        </w:tc>
        <w:tc>
          <w:tcPr>
            <w:tcW w:w="339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F29B2" w:rsidRDefault="001F29B2">
            <w:pPr>
              <w:pStyle w:val="HwDataText16"/>
            </w:pPr>
            <w:r>
              <w:sym w:font="Wingdings" w:char="F0DF"/>
            </w:r>
            <w:r>
              <w:t xml:space="preserve"> Machines</w:t>
            </w:r>
          </w:p>
        </w:tc>
      </w:tr>
      <w:tr w:rsidR="00CC62E5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62E5" w:rsidRDefault="00CC62E5">
            <w:pPr>
              <w:pStyle w:val="HwDataText16"/>
            </w:pPr>
            <w:r>
              <w:t>0x1A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62E5" w:rsidRDefault="009635C8">
            <w:pPr>
              <w:pStyle w:val="HwDataText16"/>
            </w:pPr>
            <w:r>
              <w:t>R/</w:t>
            </w:r>
            <w:r w:rsidR="00CC62E5"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62E5" w:rsidRDefault="00186C09">
            <w:pPr>
              <w:pStyle w:val="HwDataText16"/>
            </w:pPr>
            <w:r>
              <w:t xml:space="preserve">Strobe Delay </w:t>
            </w:r>
          </w:p>
        </w:tc>
      </w:tr>
      <w:tr w:rsidR="00CC62E5" w:rsidTr="003F7616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62E5" w:rsidRDefault="00CC62E5">
            <w:pPr>
              <w:pStyle w:val="HwDataText16"/>
            </w:pPr>
            <w:r>
              <w:t>0x1B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62E5" w:rsidRDefault="009635C8">
            <w:pPr>
              <w:pStyle w:val="HwDataText16"/>
            </w:pPr>
            <w:r>
              <w:t>R/</w:t>
            </w:r>
            <w:r w:rsidR="00CC62E5"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62E5" w:rsidRDefault="00186C09">
            <w:pPr>
              <w:pStyle w:val="HwDataText16"/>
            </w:pPr>
            <w:r>
              <w:t>Strobe Width</w:t>
            </w:r>
          </w:p>
        </w:tc>
      </w:tr>
      <w:tr w:rsidR="003F7616" w:rsidTr="002624F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7616" w:rsidRDefault="003F7616" w:rsidP="00186C09">
            <w:pPr>
              <w:pStyle w:val="HwDataText16"/>
            </w:pPr>
            <w:r>
              <w:t>0x1D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7616" w:rsidRDefault="003F7616">
            <w:pPr>
              <w:pStyle w:val="HwDataText16"/>
            </w:pPr>
            <w:r>
              <w:t>W</w:t>
            </w:r>
          </w:p>
        </w:tc>
        <w:tc>
          <w:tcPr>
            <w:tcW w:w="4110" w:type="pct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7616" w:rsidRDefault="003F7616" w:rsidP="003F7616">
            <w:pPr>
              <w:pStyle w:val="HwDataText16"/>
              <w:jc w:val="right"/>
            </w:pPr>
            <w:proofErr w:type="spellStart"/>
            <w:r>
              <w:t>Pulser</w:t>
            </w:r>
            <w:proofErr w:type="spellEnd"/>
            <w:r>
              <w:t xml:space="preserve"> operating Mode</w:t>
            </w:r>
          </w:p>
        </w:tc>
        <w:tc>
          <w:tcPr>
            <w:tcW w:w="339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F7616" w:rsidRDefault="003F7616">
            <w:pPr>
              <w:pStyle w:val="HwDataText16"/>
            </w:pPr>
            <w:r>
              <w:sym w:font="Wingdings" w:char="F0DF"/>
            </w:r>
          </w:p>
        </w:tc>
      </w:tr>
      <w:tr w:rsidR="002624F9" w:rsidTr="002624F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624F9" w:rsidRDefault="002624F9" w:rsidP="00186C09">
            <w:pPr>
              <w:pStyle w:val="HwDataText16"/>
            </w:pPr>
            <w:r>
              <w:t>0x1E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624F9" w:rsidRDefault="002624F9">
            <w:pPr>
              <w:pStyle w:val="HwDataText16"/>
            </w:pPr>
            <w:r>
              <w:t>W</w:t>
            </w:r>
          </w:p>
        </w:tc>
        <w:tc>
          <w:tcPr>
            <w:tcW w:w="4110" w:type="pct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24F9" w:rsidRDefault="002624F9" w:rsidP="002624F9">
            <w:pPr>
              <w:pStyle w:val="HwDataText16"/>
              <w:jc w:val="right"/>
            </w:pPr>
            <w:proofErr w:type="spellStart"/>
            <w:r>
              <w:t>Vpp</w:t>
            </w:r>
            <w:proofErr w:type="spellEnd"/>
            <w:r>
              <w:t xml:space="preserve"> Mux Control</w:t>
            </w:r>
          </w:p>
        </w:tc>
        <w:tc>
          <w:tcPr>
            <w:tcW w:w="339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624F9" w:rsidRDefault="002624F9">
            <w:pPr>
              <w:pStyle w:val="HwDataText16"/>
            </w:pPr>
            <w:r>
              <w:sym w:font="Wingdings" w:char="F0DF"/>
            </w:r>
          </w:p>
        </w:tc>
      </w:tr>
      <w:tr w:rsidR="00000000" w:rsidTr="000D4DFD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0x20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35C8">
            <w:pPr>
              <w:pStyle w:val="HwDataText16"/>
            </w:pPr>
            <w:r>
              <w:t>R/</w:t>
            </w:r>
            <w:r w:rsidR="00A522C2">
              <w:t>W</w:t>
            </w:r>
          </w:p>
        </w:tc>
        <w:tc>
          <w:tcPr>
            <w:tcW w:w="332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</w:p>
        </w:tc>
        <w:tc>
          <w:tcPr>
            <w:tcW w:w="112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0D4DFD">
            <w:pPr>
              <w:pStyle w:val="HwDataText16"/>
            </w:pPr>
            <w:r>
              <w:t>Data Multiplier</w:t>
            </w:r>
          </w:p>
        </w:tc>
      </w:tr>
      <w:tr w:rsidR="000D4DFD" w:rsidTr="000D4DFD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4DFD" w:rsidRDefault="000D4DFD">
            <w:pPr>
              <w:pStyle w:val="HwDataText16"/>
            </w:pPr>
            <w:r>
              <w:t>0x21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4DFD" w:rsidRDefault="009635C8">
            <w:pPr>
              <w:pStyle w:val="HwDataText16"/>
            </w:pPr>
            <w:r>
              <w:t>R/</w:t>
            </w:r>
            <w:r w:rsidR="000D4DFD">
              <w:t>W</w:t>
            </w:r>
          </w:p>
        </w:tc>
        <w:tc>
          <w:tcPr>
            <w:tcW w:w="332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D4DFD" w:rsidRDefault="000D4DFD">
            <w:pPr>
              <w:pStyle w:val="HwDataText16"/>
            </w:pPr>
          </w:p>
        </w:tc>
        <w:tc>
          <w:tcPr>
            <w:tcW w:w="112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D4DFD" w:rsidRDefault="000D4DFD">
            <w:pPr>
              <w:pStyle w:val="HwDataText16"/>
            </w:pPr>
            <w:r>
              <w:t xml:space="preserve">Resolution </w:t>
            </w:r>
            <w:proofErr w:type="spellStart"/>
            <w:r>
              <w:t>Devider</w:t>
            </w:r>
            <w:proofErr w:type="spellEnd"/>
          </w:p>
        </w:tc>
      </w:tr>
      <w:tr w:rsidR="003F7616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0x2A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D2734A">
            <w:pPr>
              <w:pStyle w:val="HwDataText16"/>
            </w:pPr>
            <w:r>
              <w:t>Packets Loading to FIFO in JS mode</w:t>
            </w:r>
          </w:p>
        </w:tc>
      </w:tr>
      <w:tr w:rsidR="00D2734A" w:rsidTr="00D2734A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734A" w:rsidRDefault="00D2734A">
            <w:pPr>
              <w:pStyle w:val="HwDataText16"/>
            </w:pPr>
            <w:r>
              <w:t>0x2B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734A" w:rsidRDefault="00D2734A">
            <w:pPr>
              <w:pStyle w:val="HwDataText16"/>
            </w:pPr>
            <w:r>
              <w:t>W</w:t>
            </w:r>
          </w:p>
        </w:tc>
        <w:tc>
          <w:tcPr>
            <w:tcW w:w="4110" w:type="pct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2734A" w:rsidRDefault="00D2734A" w:rsidP="00D2734A">
            <w:pPr>
              <w:pStyle w:val="HwDataText16"/>
              <w:jc w:val="right"/>
            </w:pPr>
            <w:r>
              <w:t>FIFO Data Source</w:t>
            </w:r>
          </w:p>
        </w:tc>
        <w:tc>
          <w:tcPr>
            <w:tcW w:w="339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2734A" w:rsidRDefault="00D2734A">
            <w:pPr>
              <w:pStyle w:val="HwDataText16"/>
            </w:pPr>
            <w:r>
              <w:sym w:font="Wingdings" w:char="F0DF"/>
            </w:r>
          </w:p>
        </w:tc>
      </w:tr>
      <w:tr w:rsidR="003F7616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0x30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R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522C2">
            <w:pPr>
              <w:pStyle w:val="HwDataText16"/>
            </w:pPr>
            <w:r>
              <w:t>Bumper Impact</w:t>
            </w:r>
          </w:p>
        </w:tc>
      </w:tr>
      <w:tr w:rsidR="009635C8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4543" w:rsidRDefault="00B14543">
            <w:pPr>
              <w:pStyle w:val="HwDataText16"/>
            </w:pPr>
            <w:r>
              <w:t>0x31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4543" w:rsidRDefault="00B14543">
            <w:pPr>
              <w:pStyle w:val="HwDataText16"/>
            </w:pPr>
            <w:r>
              <w:t>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4543" w:rsidRDefault="00B1454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14543" w:rsidRDefault="00B14543">
            <w:pPr>
              <w:pStyle w:val="HwDataText16"/>
            </w:pPr>
            <w:r>
              <w:t>Head’s firing mask</w:t>
            </w:r>
          </w:p>
        </w:tc>
      </w:tr>
      <w:tr w:rsidR="009635C8" w:rsidTr="009635C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35C8" w:rsidRDefault="009635C8">
            <w:pPr>
              <w:pStyle w:val="HwDataText16"/>
            </w:pPr>
            <w:r>
              <w:t>0x32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35C8" w:rsidRDefault="009635C8">
            <w:pPr>
              <w:pStyle w:val="HwDataText16"/>
            </w:pPr>
            <w:r>
              <w:t>R</w:t>
            </w:r>
          </w:p>
        </w:tc>
        <w:tc>
          <w:tcPr>
            <w:tcW w:w="4110" w:type="pct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35C8" w:rsidRDefault="009635C8" w:rsidP="009635C8">
            <w:pPr>
              <w:pStyle w:val="HwDataText16"/>
              <w:jc w:val="right"/>
            </w:pPr>
            <w:r>
              <w:t>Read Home Position</w:t>
            </w:r>
          </w:p>
        </w:tc>
        <w:tc>
          <w:tcPr>
            <w:tcW w:w="339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635C8" w:rsidRDefault="009635C8">
            <w:pPr>
              <w:pStyle w:val="HwDataText16"/>
            </w:pPr>
            <w:r>
              <w:sym w:font="Wingdings" w:char="F0DF"/>
            </w:r>
          </w:p>
        </w:tc>
      </w:tr>
      <w:tr w:rsidR="00000000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0x35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35C8">
            <w:pPr>
              <w:pStyle w:val="HwDataText16"/>
            </w:pPr>
            <w:r>
              <w:t>R/</w:t>
            </w:r>
            <w:r w:rsidR="00A522C2"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522C2">
            <w:pPr>
              <w:pStyle w:val="HwDataText16"/>
            </w:pPr>
            <w:r>
              <w:t>Encoder Simulator Fire Frequency</w:t>
            </w:r>
          </w:p>
        </w:tc>
      </w:tr>
      <w:tr w:rsidR="00B14543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4543" w:rsidRDefault="00B14543" w:rsidP="00B14543">
            <w:pPr>
              <w:pStyle w:val="HwDataText16"/>
            </w:pPr>
            <w:r>
              <w:t>0x37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4543" w:rsidRDefault="009635C8">
            <w:pPr>
              <w:pStyle w:val="HwDataText16"/>
            </w:pPr>
            <w:r>
              <w:t>R/</w:t>
            </w:r>
            <w:r w:rsidR="00B14543"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543" w:rsidRDefault="00B14543">
            <w:pPr>
              <w:pStyle w:val="HwDataText16"/>
            </w:pPr>
            <w:r>
              <w:t>Number Of Fires</w:t>
            </w:r>
            <w:r>
              <w:t xml:space="preserve"> – ON Duty Cycle (MSB) (</w:t>
            </w:r>
            <w:proofErr w:type="spellStart"/>
            <w:r>
              <w:t>Diag</w:t>
            </w:r>
            <w:proofErr w:type="spellEnd"/>
            <w:r>
              <w:t xml:space="preserve"> Mode)</w:t>
            </w:r>
          </w:p>
        </w:tc>
      </w:tr>
      <w:tr w:rsidR="00B14543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4543" w:rsidRDefault="00B14543" w:rsidP="00B14543">
            <w:pPr>
              <w:pStyle w:val="HwDataText16"/>
            </w:pPr>
            <w:r>
              <w:t>0x38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4543" w:rsidRDefault="009635C8">
            <w:pPr>
              <w:pStyle w:val="HwDataText16"/>
            </w:pPr>
            <w:r>
              <w:t>R/</w:t>
            </w:r>
            <w:r w:rsidR="00B14543"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543" w:rsidRDefault="00B14543" w:rsidP="00B14543">
            <w:pPr>
              <w:pStyle w:val="HwDataText16"/>
            </w:pPr>
            <w:r>
              <w:t>Number Of Fires – ON Duty Cycle (</w:t>
            </w:r>
            <w:r>
              <w:t>L</w:t>
            </w:r>
            <w:r>
              <w:t>SB)</w:t>
            </w:r>
            <w:r>
              <w:t xml:space="preserve"> </w:t>
            </w:r>
            <w:r>
              <w:t>(</w:t>
            </w:r>
            <w:proofErr w:type="spellStart"/>
            <w:r>
              <w:t>Diag</w:t>
            </w:r>
            <w:proofErr w:type="spellEnd"/>
            <w:r>
              <w:t xml:space="preserve"> Mode)</w:t>
            </w:r>
          </w:p>
        </w:tc>
      </w:tr>
      <w:tr w:rsidR="00B14543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4543" w:rsidRDefault="00B14543" w:rsidP="00B14543">
            <w:pPr>
              <w:pStyle w:val="HwDataText16"/>
            </w:pPr>
            <w:r>
              <w:t>0x39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4543" w:rsidRDefault="009635C8">
            <w:pPr>
              <w:pStyle w:val="HwDataText16"/>
            </w:pPr>
            <w:r>
              <w:t>R/</w:t>
            </w:r>
            <w:r w:rsidR="00B14543"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543" w:rsidRDefault="00B14543" w:rsidP="00B14543">
            <w:pPr>
              <w:pStyle w:val="HwDataText16"/>
            </w:pPr>
            <w:r>
              <w:t>Number Of Fires – O</w:t>
            </w:r>
            <w:r>
              <w:t>FF</w:t>
            </w:r>
            <w:r>
              <w:t xml:space="preserve"> Duty Cycle (MSB)</w:t>
            </w:r>
            <w:r>
              <w:t xml:space="preserve"> </w:t>
            </w:r>
            <w:r>
              <w:t>(</w:t>
            </w:r>
            <w:proofErr w:type="spellStart"/>
            <w:r>
              <w:t>Diag</w:t>
            </w:r>
            <w:proofErr w:type="spellEnd"/>
            <w:r>
              <w:t xml:space="preserve"> Mode)</w:t>
            </w:r>
          </w:p>
        </w:tc>
      </w:tr>
      <w:tr w:rsidR="00B14543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4543" w:rsidRDefault="00B14543" w:rsidP="00B14543">
            <w:pPr>
              <w:pStyle w:val="HwDataText16"/>
            </w:pPr>
            <w:r>
              <w:t>0x3A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4543" w:rsidRDefault="009635C8">
            <w:pPr>
              <w:pStyle w:val="HwDataText16"/>
            </w:pPr>
            <w:r>
              <w:t>R/</w:t>
            </w:r>
            <w:r w:rsidR="00B14543"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543" w:rsidRDefault="00B14543" w:rsidP="00B14543">
            <w:pPr>
              <w:pStyle w:val="HwDataText16"/>
            </w:pPr>
            <w:r>
              <w:t>Number Of Fires – O</w:t>
            </w:r>
            <w:r>
              <w:t>FF</w:t>
            </w:r>
            <w:r>
              <w:t xml:space="preserve"> Duty Cycle (</w:t>
            </w:r>
            <w:r>
              <w:t>L</w:t>
            </w:r>
            <w:r>
              <w:t>SB)</w:t>
            </w:r>
            <w:r>
              <w:t xml:space="preserve"> </w:t>
            </w:r>
            <w:r>
              <w:t>(</w:t>
            </w:r>
            <w:proofErr w:type="spellStart"/>
            <w:r>
              <w:t>Diag</w:t>
            </w:r>
            <w:proofErr w:type="spellEnd"/>
            <w:r>
              <w:t xml:space="preserve"> Mode)</w:t>
            </w:r>
          </w:p>
        </w:tc>
      </w:tr>
      <w:tr w:rsidR="00000000" w:rsidTr="00186C0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 w:rsidP="00B14543">
            <w:pPr>
              <w:pStyle w:val="HwDataText16"/>
            </w:pPr>
            <w:r>
              <w:t>0x3</w:t>
            </w:r>
            <w:r w:rsidR="00B14543">
              <w:t>B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35C8">
            <w:pPr>
              <w:pStyle w:val="HwDataText16"/>
            </w:pPr>
            <w:r>
              <w:t>R/</w:t>
            </w:r>
            <w:r w:rsidR="00A522C2"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522C2" w:rsidP="00B14543">
            <w:pPr>
              <w:pStyle w:val="HwDataText16"/>
            </w:pPr>
            <w:r>
              <w:t xml:space="preserve">Number Of </w:t>
            </w:r>
            <w:r w:rsidR="00B14543">
              <w:t xml:space="preserve">Cycles </w:t>
            </w:r>
            <w:r w:rsidR="00B14543">
              <w:t>(</w:t>
            </w:r>
            <w:proofErr w:type="spellStart"/>
            <w:r w:rsidR="00B14543">
              <w:t>Diag</w:t>
            </w:r>
            <w:proofErr w:type="spellEnd"/>
            <w:r w:rsidR="00B14543">
              <w:t xml:space="preserve"> Mode)</w:t>
            </w:r>
          </w:p>
        </w:tc>
      </w:tr>
      <w:tr w:rsidR="00CB6B20" w:rsidTr="00CB6B2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6B20" w:rsidRDefault="00CB6B20">
            <w:pPr>
              <w:pStyle w:val="HwDataText16"/>
            </w:pPr>
            <w:r>
              <w:t>0x40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6B20" w:rsidRDefault="009635C8">
            <w:pPr>
              <w:pStyle w:val="HwDataText16"/>
            </w:pPr>
            <w:r>
              <w:t>R/</w:t>
            </w:r>
            <w:r w:rsidR="00CB6B20">
              <w:t>W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6B20" w:rsidRDefault="00CB6B20">
            <w:pPr>
              <w:pStyle w:val="HwDataText16"/>
            </w:pPr>
            <w:r>
              <w:t>Number Of Fires in Travel</w:t>
            </w:r>
          </w:p>
        </w:tc>
      </w:tr>
      <w:tr w:rsidR="00625318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6B20" w:rsidRDefault="00CB6B20" w:rsidP="00CB6B20">
            <w:pPr>
              <w:pStyle w:val="HwDataText16"/>
            </w:pPr>
            <w:r>
              <w:t>0x60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6B20" w:rsidRDefault="009635C8">
            <w:pPr>
              <w:pStyle w:val="HwDataText16"/>
            </w:pPr>
            <w:r>
              <w:t>R/</w:t>
            </w:r>
            <w:r w:rsidR="00CB6B20">
              <w:t>W</w:t>
            </w:r>
          </w:p>
        </w:tc>
        <w:tc>
          <w:tcPr>
            <w:tcW w:w="73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B6B20" w:rsidRDefault="00CB6B20" w:rsidP="00CB6B20">
            <w:pPr>
              <w:pStyle w:val="HwDataText16"/>
            </w:pPr>
          </w:p>
        </w:tc>
        <w:tc>
          <w:tcPr>
            <w:tcW w:w="3712" w:type="pct"/>
            <w:gridSpan w:val="1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B6B20" w:rsidRDefault="00CB6B20" w:rsidP="00CB6B20">
            <w:pPr>
              <w:pStyle w:val="HwDataText16"/>
            </w:pPr>
            <w:r>
              <w:t>Heaters Enable</w:t>
            </w:r>
          </w:p>
        </w:tc>
      </w:tr>
      <w:tr w:rsidR="00000000" w:rsidTr="00CB6B2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 w:rsidP="00CB6B20">
            <w:pPr>
              <w:pStyle w:val="HwDataText16"/>
            </w:pPr>
            <w:r>
              <w:t>0x</w:t>
            </w:r>
            <w:r w:rsidR="00CB6B20">
              <w:t>68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22C2">
            <w:pPr>
              <w:pStyle w:val="HwDataText16"/>
            </w:pPr>
            <w:r>
              <w:t>W</w:t>
            </w:r>
          </w:p>
        </w:tc>
        <w:tc>
          <w:tcPr>
            <w:tcW w:w="4110" w:type="pct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B20" w:rsidP="00CB6B20">
            <w:pPr>
              <w:pStyle w:val="HwDataText16"/>
              <w:jc w:val="right"/>
            </w:pPr>
            <w:r>
              <w:t>Heaters Disable/Enable</w:t>
            </w:r>
          </w:p>
        </w:tc>
        <w:tc>
          <w:tcPr>
            <w:tcW w:w="33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B6B20" w:rsidP="00CB6B20">
            <w:pPr>
              <w:pStyle w:val="HwDataText16"/>
            </w:pPr>
            <w:r>
              <w:sym w:font="Wingdings" w:char="F0DF"/>
            </w:r>
          </w:p>
        </w:tc>
      </w:tr>
      <w:tr w:rsidR="00CB6B20" w:rsidTr="009635C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6B20" w:rsidRDefault="00CB6B20">
            <w:pPr>
              <w:pStyle w:val="HwDataText16"/>
            </w:pPr>
            <w:r>
              <w:t>0x70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6B20" w:rsidRDefault="00CB6B20">
            <w:pPr>
              <w:pStyle w:val="HwDataText16"/>
            </w:pPr>
            <w:r>
              <w:t>W</w:t>
            </w:r>
          </w:p>
        </w:tc>
        <w:tc>
          <w:tcPr>
            <w:tcW w:w="3890" w:type="pct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B20" w:rsidRDefault="00CB6B20" w:rsidP="00CB6B20">
            <w:pPr>
              <w:pStyle w:val="HwDataText16"/>
              <w:jc w:val="right"/>
            </w:pPr>
            <w:r>
              <w:t xml:space="preserve">LVDS </w:t>
            </w:r>
            <w:proofErr w:type="spellStart"/>
            <w:r>
              <w:t>Comm</w:t>
            </w:r>
            <w:proofErr w:type="spellEnd"/>
            <w:r>
              <w:t xml:space="preserve"> Enable</w:t>
            </w:r>
          </w:p>
        </w:tc>
        <w:tc>
          <w:tcPr>
            <w:tcW w:w="5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6B20" w:rsidRDefault="00CB6B20">
            <w:pPr>
              <w:pStyle w:val="HwDataText16"/>
            </w:pPr>
            <w:r>
              <w:sym w:font="Wingdings" w:char="F0DF"/>
            </w:r>
          </w:p>
        </w:tc>
      </w:tr>
      <w:tr w:rsidR="00E502F4" w:rsidTr="00E502F4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502F4" w:rsidRDefault="00E502F4">
            <w:pPr>
              <w:pStyle w:val="HwDataText16"/>
            </w:pPr>
            <w:r>
              <w:t>0x76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502F4" w:rsidRDefault="00E502F4">
            <w:pPr>
              <w:pStyle w:val="HwDataText16"/>
            </w:pPr>
            <w:r>
              <w:t>W</w:t>
            </w:r>
          </w:p>
        </w:tc>
        <w:tc>
          <w:tcPr>
            <w:tcW w:w="3890" w:type="pct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02F4" w:rsidRDefault="00E502F4" w:rsidP="00667219">
            <w:pPr>
              <w:pStyle w:val="HwDataText16"/>
              <w:jc w:val="right"/>
            </w:pPr>
            <w:r>
              <w:t xml:space="preserve">Bumper PEG </w:t>
            </w:r>
            <w:r w:rsidR="00667219">
              <w:t>Bypass</w:t>
            </w:r>
          </w:p>
        </w:tc>
        <w:tc>
          <w:tcPr>
            <w:tcW w:w="55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502F4" w:rsidRDefault="00E502F4">
            <w:pPr>
              <w:pStyle w:val="HwDataText16"/>
            </w:pPr>
            <w:r>
              <w:sym w:font="Wingdings" w:char="F0DF"/>
            </w:r>
          </w:p>
        </w:tc>
      </w:tr>
      <w:tr w:rsidR="009635C8" w:rsidTr="009635C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35C8" w:rsidRDefault="009635C8">
            <w:pPr>
              <w:pStyle w:val="HwDataText16"/>
            </w:pPr>
            <w:r>
              <w:t>0x80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35C8" w:rsidRDefault="009635C8">
            <w:pPr>
              <w:pStyle w:val="HwDataText16"/>
            </w:pPr>
            <w:r>
              <w:t>R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35C8" w:rsidRDefault="009635C8">
            <w:pPr>
              <w:pStyle w:val="HwDataText16"/>
            </w:pPr>
            <w:r>
              <w:t>Encoder pulse counter</w:t>
            </w:r>
          </w:p>
        </w:tc>
      </w:tr>
      <w:tr w:rsidR="00F6783B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502F4" w:rsidRDefault="00E502F4">
            <w:pPr>
              <w:pStyle w:val="HwDataText16"/>
            </w:pPr>
            <w:r>
              <w:t>0x90</w:t>
            </w:r>
          </w:p>
          <w:p w:rsidR="00E502F4" w:rsidRDefault="00E502F4">
            <w:pPr>
              <w:pStyle w:val="HwDataText16"/>
            </w:pPr>
          </w:p>
          <w:p w:rsidR="00E502F4" w:rsidRDefault="00E502F4">
            <w:pPr>
              <w:pStyle w:val="HwDataText16"/>
            </w:pP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502F4" w:rsidRDefault="009635C8">
            <w:pPr>
              <w:pStyle w:val="HwDataText16"/>
            </w:pPr>
            <w:r>
              <w:t>R/</w:t>
            </w:r>
            <w:r w:rsidR="00E502F4">
              <w:t>W</w:t>
            </w:r>
          </w:p>
        </w:tc>
        <w:tc>
          <w:tcPr>
            <w:tcW w:w="132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02F4" w:rsidRDefault="00E502F4">
            <w:pPr>
              <w:pStyle w:val="HwDataText16"/>
            </w:pPr>
          </w:p>
        </w:tc>
        <w:tc>
          <w:tcPr>
            <w:tcW w:w="857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02F4" w:rsidRDefault="00E502F4" w:rsidP="00054CE9">
            <w:pPr>
              <w:pStyle w:val="HwDataText16"/>
            </w:pPr>
            <w:r>
              <w:t>Fans on/off operation</w:t>
            </w: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502F4" w:rsidRDefault="00E502F4">
            <w:pPr>
              <w:pStyle w:val="HwDataText16"/>
            </w:pPr>
          </w:p>
        </w:tc>
      </w:tr>
      <w:tr w:rsidR="00CD631F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502F4" w:rsidRDefault="00E502F4">
            <w:pPr>
              <w:pStyle w:val="HwDataText16"/>
            </w:pPr>
            <w:r>
              <w:t>0x92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502F4" w:rsidRDefault="00E502F4">
            <w:pPr>
              <w:pStyle w:val="HwDataText16"/>
            </w:pPr>
            <w:r>
              <w:t>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02F4" w:rsidRDefault="00E502F4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502F4" w:rsidRDefault="00E502F4">
            <w:pPr>
              <w:pStyle w:val="HwDataText16"/>
            </w:pPr>
            <w:r>
              <w:t>Fans Speed Control</w:t>
            </w:r>
          </w:p>
        </w:tc>
      </w:tr>
      <w:tr w:rsidR="003877A5" w:rsidTr="003877A5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877A5" w:rsidRDefault="003877A5">
            <w:pPr>
              <w:pStyle w:val="HwDataText16"/>
            </w:pPr>
            <w:r>
              <w:t>0x93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877A5" w:rsidRDefault="003877A5">
            <w:pPr>
              <w:pStyle w:val="HwDataText16"/>
            </w:pPr>
            <w:r>
              <w:t>W</w:t>
            </w:r>
          </w:p>
        </w:tc>
        <w:tc>
          <w:tcPr>
            <w:tcW w:w="332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77A5" w:rsidRDefault="003877A5">
            <w:pPr>
              <w:pStyle w:val="HwDataText16"/>
            </w:pPr>
          </w:p>
        </w:tc>
        <w:tc>
          <w:tcPr>
            <w:tcW w:w="112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877A5" w:rsidRDefault="003877A5" w:rsidP="003877A5">
            <w:pPr>
              <w:pStyle w:val="HwDataText16"/>
            </w:pPr>
            <w:r>
              <w:t xml:space="preserve">LIN to HIN </w:t>
            </w:r>
            <w:proofErr w:type="spellStart"/>
            <w:r>
              <w:t>P</w:t>
            </w:r>
            <w:r>
              <w:t>ulser</w:t>
            </w:r>
            <w:proofErr w:type="spellEnd"/>
            <w:r>
              <w:t xml:space="preserve"> </w:t>
            </w:r>
            <w:r>
              <w:t>D</w:t>
            </w:r>
            <w:r>
              <w:t>elay</w:t>
            </w:r>
          </w:p>
        </w:tc>
      </w:tr>
      <w:tr w:rsidR="003877A5" w:rsidTr="003877A5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877A5" w:rsidRDefault="003877A5">
            <w:pPr>
              <w:pStyle w:val="HwDataText16"/>
            </w:pPr>
            <w:r>
              <w:t>0x94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877A5" w:rsidRDefault="003877A5">
            <w:pPr>
              <w:pStyle w:val="HwDataText16"/>
            </w:pPr>
            <w:r>
              <w:t>W</w:t>
            </w:r>
          </w:p>
        </w:tc>
        <w:tc>
          <w:tcPr>
            <w:tcW w:w="332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77A5" w:rsidRDefault="003877A5">
            <w:pPr>
              <w:pStyle w:val="HwDataText16"/>
            </w:pPr>
          </w:p>
        </w:tc>
        <w:tc>
          <w:tcPr>
            <w:tcW w:w="112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877A5" w:rsidRDefault="003877A5">
            <w:pPr>
              <w:pStyle w:val="HwDataText16"/>
            </w:pPr>
            <w:r>
              <w:t>Dynamic Active Nuzzles Counter</w:t>
            </w:r>
          </w:p>
        </w:tc>
      </w:tr>
      <w:tr w:rsidR="009635C8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877A5" w:rsidRDefault="003877A5">
            <w:pPr>
              <w:pStyle w:val="HwDataText16"/>
            </w:pPr>
            <w:r>
              <w:t>0x95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877A5" w:rsidRDefault="003877A5">
            <w:pPr>
              <w:pStyle w:val="HwDataText16"/>
            </w:pPr>
            <w:r>
              <w:t>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77A5" w:rsidRDefault="003877A5" w:rsidP="00945A55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877A5" w:rsidRDefault="003877A5" w:rsidP="00945A55">
            <w:pPr>
              <w:pStyle w:val="HwDataText16"/>
            </w:pPr>
            <w:r>
              <w:t xml:space="preserve">MN to LIN </w:t>
            </w:r>
            <w:proofErr w:type="spellStart"/>
            <w:r>
              <w:t>Pulser</w:t>
            </w:r>
            <w:proofErr w:type="spellEnd"/>
            <w:r>
              <w:t xml:space="preserve"> Signal Delay</w:t>
            </w:r>
          </w:p>
        </w:tc>
      </w:tr>
      <w:tr w:rsidR="00F6783B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877A5" w:rsidRDefault="003877A5">
            <w:pPr>
              <w:pStyle w:val="HwDataText16"/>
            </w:pPr>
            <w:r>
              <w:t>0x96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877A5" w:rsidRDefault="003877A5">
            <w:pPr>
              <w:pStyle w:val="HwDataText16"/>
            </w:pPr>
            <w:r>
              <w:t>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77A5" w:rsidRDefault="003877A5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877A5" w:rsidRDefault="003877A5">
            <w:pPr>
              <w:pStyle w:val="HwDataText16"/>
            </w:pPr>
            <w:r>
              <w:t xml:space="preserve">HIN </w:t>
            </w:r>
            <w:proofErr w:type="spellStart"/>
            <w:r>
              <w:t>Pulser</w:t>
            </w:r>
            <w:proofErr w:type="spellEnd"/>
            <w:r>
              <w:t xml:space="preserve"> Signal to MN Delay</w:t>
            </w:r>
          </w:p>
        </w:tc>
      </w:tr>
      <w:tr w:rsidR="00F6783B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783B" w:rsidRDefault="00F6783B" w:rsidP="00F6783B">
            <w:pPr>
              <w:pStyle w:val="HwDataText16"/>
            </w:pPr>
            <w:r>
              <w:t>0xA0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783B" w:rsidRDefault="00F6783B">
            <w:pPr>
              <w:pStyle w:val="HwDataText16"/>
            </w:pPr>
            <w:r>
              <w:t>R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783B" w:rsidRDefault="00F6783B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6783B" w:rsidRDefault="00F6783B">
            <w:pPr>
              <w:pStyle w:val="HwDataText16"/>
            </w:pPr>
            <w:r>
              <w:t>Reset Status</w:t>
            </w:r>
          </w:p>
        </w:tc>
      </w:tr>
      <w:tr w:rsidR="00945A55" w:rsidTr="00F6783B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45A55" w:rsidRDefault="00945A55" w:rsidP="00CB6B20">
            <w:pPr>
              <w:pStyle w:val="HwDataText16"/>
            </w:pPr>
            <w:r>
              <w:t>0xA1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45A55" w:rsidRDefault="00945A55">
            <w:pPr>
              <w:pStyle w:val="HwDataText16"/>
            </w:pPr>
            <w:r>
              <w:t>W</w:t>
            </w:r>
          </w:p>
        </w:tc>
        <w:tc>
          <w:tcPr>
            <w:tcW w:w="4175" w:type="pct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45A55" w:rsidRDefault="00945A55" w:rsidP="00945A55">
            <w:pPr>
              <w:pStyle w:val="HwDataText16"/>
              <w:jc w:val="right"/>
            </w:pPr>
            <w:r>
              <w:t>External Pump on/off Control</w:t>
            </w:r>
          </w:p>
        </w:tc>
        <w:tc>
          <w:tcPr>
            <w:tcW w:w="27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45A55" w:rsidRDefault="00945A55">
            <w:pPr>
              <w:pStyle w:val="HwDataText16"/>
            </w:pPr>
            <w:r>
              <w:sym w:font="Wingdings" w:char="F0DF"/>
            </w:r>
          </w:p>
        </w:tc>
      </w:tr>
      <w:tr w:rsidR="00F6783B" w:rsidTr="00F6783B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783B" w:rsidRDefault="00F6783B" w:rsidP="00F6783B">
            <w:pPr>
              <w:pStyle w:val="HwDataText16"/>
            </w:pPr>
            <w:r>
              <w:t>0xA2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783B" w:rsidRDefault="00F6783B">
            <w:pPr>
              <w:pStyle w:val="HwDataText16"/>
            </w:pPr>
            <w:r>
              <w:t>R</w:t>
            </w:r>
          </w:p>
        </w:tc>
        <w:tc>
          <w:tcPr>
            <w:tcW w:w="4175" w:type="pct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783B" w:rsidRDefault="00F6783B" w:rsidP="00F6783B">
            <w:pPr>
              <w:pStyle w:val="HwDataText16"/>
              <w:jc w:val="right"/>
            </w:pPr>
            <w:r>
              <w:t>External Pump Status</w:t>
            </w:r>
          </w:p>
        </w:tc>
        <w:tc>
          <w:tcPr>
            <w:tcW w:w="27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6783B" w:rsidRDefault="00F6783B">
            <w:pPr>
              <w:pStyle w:val="HwDataText16"/>
            </w:pPr>
            <w:r>
              <w:sym w:font="Wingdings" w:char="F0DF"/>
            </w:r>
          </w:p>
        </w:tc>
      </w:tr>
      <w:tr w:rsidR="00095EFA" w:rsidTr="003877A5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95EFA" w:rsidRDefault="00095EFA" w:rsidP="00CB6B20">
            <w:pPr>
              <w:pStyle w:val="HwDataText16"/>
            </w:pPr>
            <w:r>
              <w:t>0xA5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95EFA" w:rsidRDefault="00520C83">
            <w:pPr>
              <w:pStyle w:val="HwDataText16"/>
            </w:pPr>
            <w:r>
              <w:t>R/</w:t>
            </w:r>
            <w:r w:rsidR="00095EFA">
              <w:t>W</w:t>
            </w:r>
          </w:p>
        </w:tc>
        <w:tc>
          <w:tcPr>
            <w:tcW w:w="332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95EFA" w:rsidRDefault="00095EFA">
            <w:pPr>
              <w:pStyle w:val="HwDataText16"/>
            </w:pPr>
          </w:p>
        </w:tc>
        <w:tc>
          <w:tcPr>
            <w:tcW w:w="1129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95EFA" w:rsidRDefault="00095EFA">
            <w:pPr>
              <w:pStyle w:val="HwDataText16"/>
            </w:pPr>
            <w:r>
              <w:t>Power Reset</w:t>
            </w:r>
          </w:p>
        </w:tc>
      </w:tr>
      <w:tr w:rsidR="00625318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877A5" w:rsidRDefault="003877A5" w:rsidP="003877A5">
            <w:pPr>
              <w:pStyle w:val="HwDataText16"/>
            </w:pPr>
            <w:r>
              <w:t>0xB0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877A5" w:rsidRDefault="00520C83">
            <w:pPr>
              <w:pStyle w:val="HwDataText16"/>
            </w:pPr>
            <w:r>
              <w:t>R/</w:t>
            </w:r>
            <w:r w:rsidR="003877A5">
              <w:t>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77A5" w:rsidRDefault="003877A5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877A5" w:rsidRDefault="009C49E6">
            <w:pPr>
              <w:pStyle w:val="HwDataText16"/>
            </w:pPr>
            <w:r>
              <w:t>Head #1 Pulse1 F.T.</w:t>
            </w:r>
          </w:p>
        </w:tc>
      </w:tr>
      <w:tr w:rsidR="00F6783B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49E6" w:rsidRDefault="009C49E6" w:rsidP="00CB6B20">
            <w:pPr>
              <w:pStyle w:val="HwDataText16"/>
            </w:pPr>
            <w:r>
              <w:t>0x</w:t>
            </w:r>
            <w:r>
              <w:t>B1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49E6" w:rsidRDefault="00520C83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49E6" w:rsidRDefault="009C49E6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C49E6" w:rsidRDefault="009C49E6" w:rsidP="009C49E6">
            <w:pPr>
              <w:pStyle w:val="HwDataText16"/>
            </w:pPr>
            <w:r>
              <w:t>Head #</w:t>
            </w:r>
            <w:r>
              <w:t>2</w:t>
            </w:r>
            <w:r>
              <w:t xml:space="preserve"> Pulse1 F.T.</w:t>
            </w:r>
          </w:p>
        </w:tc>
      </w:tr>
      <w:tr w:rsidR="00CD631F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49E6" w:rsidRDefault="009C49E6" w:rsidP="003877A5">
            <w:pPr>
              <w:pStyle w:val="HwDataText16"/>
            </w:pPr>
            <w:r>
              <w:t>0xB</w:t>
            </w:r>
            <w:r>
              <w:t>2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49E6" w:rsidRDefault="00520C83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49E6" w:rsidRDefault="009C49E6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C49E6" w:rsidRDefault="009C49E6" w:rsidP="009C49E6">
            <w:pPr>
              <w:pStyle w:val="HwDataText16"/>
            </w:pPr>
            <w:r>
              <w:t>Head #</w:t>
            </w:r>
            <w:r>
              <w:t>3</w:t>
            </w:r>
            <w:r>
              <w:t xml:space="preserve"> Pulse1 F.T.</w:t>
            </w:r>
          </w:p>
        </w:tc>
      </w:tr>
      <w:tr w:rsidR="00CD631F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49E6" w:rsidRDefault="009C49E6" w:rsidP="003877A5">
            <w:pPr>
              <w:pStyle w:val="HwDataText16"/>
            </w:pPr>
            <w:r>
              <w:t>0xB</w:t>
            </w:r>
            <w:r>
              <w:t>3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49E6" w:rsidRDefault="00520C83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49E6" w:rsidRDefault="009C49E6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C49E6" w:rsidRDefault="009C49E6" w:rsidP="009C49E6">
            <w:pPr>
              <w:pStyle w:val="HwDataText16"/>
            </w:pPr>
            <w:r>
              <w:t>Head #</w:t>
            </w:r>
            <w:r>
              <w:t>4</w:t>
            </w:r>
            <w:r>
              <w:t xml:space="preserve"> Pulse1 F.T.</w:t>
            </w:r>
          </w:p>
        </w:tc>
      </w:tr>
      <w:tr w:rsidR="00CD631F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49E6" w:rsidRDefault="009C49E6" w:rsidP="003877A5">
            <w:pPr>
              <w:pStyle w:val="HwDataText16"/>
            </w:pPr>
            <w:r>
              <w:t>0xB</w:t>
            </w:r>
            <w:r>
              <w:t>4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49E6" w:rsidRDefault="00520C83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49E6" w:rsidRDefault="009C49E6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C49E6" w:rsidRDefault="009C49E6" w:rsidP="009C49E6">
            <w:pPr>
              <w:pStyle w:val="HwDataText16"/>
            </w:pPr>
            <w:r>
              <w:t>Head #</w:t>
            </w:r>
            <w:r>
              <w:t>5</w:t>
            </w:r>
            <w:r>
              <w:t xml:space="preserve"> Pulse1 F.T.</w:t>
            </w:r>
          </w:p>
        </w:tc>
      </w:tr>
      <w:tr w:rsidR="00CD631F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49E6" w:rsidRDefault="009C49E6" w:rsidP="003877A5">
            <w:pPr>
              <w:pStyle w:val="HwDataText16"/>
            </w:pPr>
            <w:r>
              <w:t>0xB</w:t>
            </w:r>
            <w:r>
              <w:t>5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49E6" w:rsidRDefault="00520C83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49E6" w:rsidRDefault="009C49E6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C49E6" w:rsidRDefault="009C49E6" w:rsidP="009C49E6">
            <w:pPr>
              <w:pStyle w:val="HwDataText16"/>
            </w:pPr>
            <w:r>
              <w:t>Head #</w:t>
            </w:r>
            <w:r>
              <w:t>6</w:t>
            </w:r>
            <w:r>
              <w:t xml:space="preserve"> Pulse1 F.T.</w:t>
            </w:r>
          </w:p>
        </w:tc>
      </w:tr>
      <w:tr w:rsidR="00CD631F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49E6" w:rsidRDefault="009C49E6" w:rsidP="003877A5">
            <w:pPr>
              <w:pStyle w:val="HwDataText16"/>
            </w:pPr>
            <w:r>
              <w:t>0xB</w:t>
            </w:r>
            <w:r>
              <w:t>6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C49E6" w:rsidRDefault="00520C83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49E6" w:rsidRDefault="009C49E6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C49E6" w:rsidRDefault="009C49E6" w:rsidP="009C49E6">
            <w:pPr>
              <w:pStyle w:val="HwDataText16"/>
            </w:pPr>
            <w:r>
              <w:t>Head #</w:t>
            </w:r>
            <w:r>
              <w:t>7</w:t>
            </w:r>
            <w:r>
              <w:t xml:space="preserve"> Pulse1 F.T.</w:t>
            </w:r>
          </w:p>
        </w:tc>
      </w:tr>
      <w:tr w:rsidR="00CD631F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03EF7" w:rsidRDefault="00403EF7" w:rsidP="003877A5">
            <w:pPr>
              <w:pStyle w:val="HwDataText16"/>
            </w:pPr>
            <w:r>
              <w:t>0xB</w:t>
            </w:r>
            <w:r>
              <w:t>7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03EF7" w:rsidRDefault="00520C83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3EF7" w:rsidRDefault="00403EF7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03EF7" w:rsidRDefault="00403EF7" w:rsidP="00403EF7">
            <w:pPr>
              <w:pStyle w:val="HwDataText16"/>
            </w:pPr>
            <w:r>
              <w:t>Head #</w:t>
            </w:r>
            <w:r>
              <w:t>8</w:t>
            </w:r>
            <w:r>
              <w:t xml:space="preserve"> Pulse1 F.T.</w:t>
            </w:r>
          </w:p>
        </w:tc>
      </w:tr>
      <w:tr w:rsidR="003F7616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0xB</w:t>
            </w:r>
            <w:r>
              <w:t>8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403EF7">
            <w:pPr>
              <w:pStyle w:val="HwDataText16"/>
            </w:pPr>
            <w:r>
              <w:t>Head #1 Pulse</w:t>
            </w:r>
            <w:r>
              <w:t>2</w:t>
            </w:r>
            <w:r>
              <w:t xml:space="preserve"> </w:t>
            </w:r>
            <w:r>
              <w:t>Width</w:t>
            </w:r>
          </w:p>
        </w:tc>
      </w:tr>
      <w:tr w:rsidR="003F7616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0xB</w:t>
            </w:r>
            <w:r>
              <w:t>9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403EF7">
            <w:pPr>
              <w:pStyle w:val="HwDataText16"/>
            </w:pPr>
            <w:r>
              <w:t>Head #</w:t>
            </w:r>
            <w:r>
              <w:t>2</w:t>
            </w:r>
            <w:r>
              <w:t xml:space="preserve"> Pulse2 Width</w:t>
            </w:r>
          </w:p>
        </w:tc>
      </w:tr>
      <w:tr w:rsidR="003F7616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0xB</w:t>
            </w:r>
            <w:r>
              <w:t>A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403EF7">
            <w:pPr>
              <w:pStyle w:val="HwDataText16"/>
            </w:pPr>
            <w:r>
              <w:t>Head #</w:t>
            </w:r>
            <w:r>
              <w:t>3</w:t>
            </w:r>
            <w:r>
              <w:t xml:space="preserve"> Pulse2 Width</w:t>
            </w:r>
          </w:p>
        </w:tc>
      </w:tr>
      <w:tr w:rsidR="003F7616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0xB</w:t>
            </w:r>
            <w:r>
              <w:t>B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403EF7">
            <w:pPr>
              <w:pStyle w:val="HwDataText16"/>
            </w:pPr>
            <w:r>
              <w:t>Head #</w:t>
            </w:r>
            <w:r>
              <w:t>4</w:t>
            </w:r>
            <w:r>
              <w:t xml:space="preserve"> Pulse2 Width</w:t>
            </w:r>
          </w:p>
        </w:tc>
      </w:tr>
      <w:tr w:rsidR="003F7616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0xB</w:t>
            </w:r>
            <w:r>
              <w:t>C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403EF7">
            <w:pPr>
              <w:pStyle w:val="HwDataText16"/>
            </w:pPr>
            <w:r>
              <w:t>Head #</w:t>
            </w:r>
            <w:r>
              <w:t>5</w:t>
            </w:r>
            <w:r>
              <w:t xml:space="preserve"> Pulse2 Width</w:t>
            </w:r>
          </w:p>
        </w:tc>
      </w:tr>
      <w:tr w:rsidR="003F7616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0xB</w:t>
            </w:r>
            <w:r>
              <w:t>D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403EF7">
            <w:pPr>
              <w:pStyle w:val="HwDataText16"/>
            </w:pPr>
            <w:r>
              <w:t>Head #</w:t>
            </w:r>
            <w:r>
              <w:t>6</w:t>
            </w:r>
            <w:r>
              <w:t xml:space="preserve"> Pulse2 Width</w:t>
            </w:r>
          </w:p>
        </w:tc>
      </w:tr>
      <w:tr w:rsidR="003F7616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0xB</w:t>
            </w:r>
            <w:r>
              <w:t>E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403EF7">
            <w:pPr>
              <w:pStyle w:val="HwDataText16"/>
            </w:pPr>
            <w:r>
              <w:t>Head #</w:t>
            </w:r>
            <w:r>
              <w:t>7</w:t>
            </w:r>
            <w:r>
              <w:t xml:space="preserve"> Pulse2 Width</w:t>
            </w:r>
          </w:p>
        </w:tc>
      </w:tr>
      <w:tr w:rsidR="003F7616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0xB</w:t>
            </w:r>
            <w:r>
              <w:t>F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403EF7">
            <w:pPr>
              <w:pStyle w:val="HwDataText16"/>
            </w:pPr>
            <w:r>
              <w:t>Head #</w:t>
            </w:r>
            <w:r>
              <w:t>8</w:t>
            </w:r>
            <w:r>
              <w:t xml:space="preserve"> Pulse2 Width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0xC0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 xml:space="preserve">Head #1 Pulse1 </w:t>
            </w:r>
            <w:r>
              <w:t>Dwell Time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0xC</w:t>
            </w:r>
            <w:r>
              <w:t>1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2</w:t>
            </w:r>
            <w:r>
              <w:t xml:space="preserve"> Pulse1 Dwell Time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0xC</w:t>
            </w:r>
            <w:r>
              <w:t>2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3</w:t>
            </w:r>
            <w:r>
              <w:t xml:space="preserve"> Pulse1 Dwell Time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0xC</w:t>
            </w:r>
            <w:r>
              <w:t>3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4</w:t>
            </w:r>
            <w:r>
              <w:t xml:space="preserve"> Pulse1 Dwell Time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0xC</w:t>
            </w:r>
            <w:r>
              <w:t>4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5</w:t>
            </w:r>
            <w:r>
              <w:t xml:space="preserve"> Pulse1 Dwell Time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0xC</w:t>
            </w:r>
            <w:r>
              <w:t>5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6</w:t>
            </w:r>
            <w:r>
              <w:t xml:space="preserve"> Pulse1 Dwell Time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0xC</w:t>
            </w:r>
            <w:r>
              <w:t>6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7</w:t>
            </w:r>
            <w:r>
              <w:t xml:space="preserve"> Pulse1 Dwell Time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0xC</w:t>
            </w:r>
            <w:r>
              <w:t>7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8</w:t>
            </w:r>
            <w:r>
              <w:t xml:space="preserve"> Pulse1 Dwell Time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0xD0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>
            <w:pPr>
              <w:pStyle w:val="HwDataText16"/>
            </w:pPr>
            <w:r>
              <w:t>Head #1 pulse1 to Pulse2 Delay (Double Pulse Mode)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0xD</w:t>
            </w:r>
            <w:r>
              <w:t>1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2</w:t>
            </w:r>
            <w:r>
              <w:t xml:space="preserve"> pulse1 to Pulse2 Delay (Double Pulse Mode)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0xD</w:t>
            </w:r>
            <w:r>
              <w:t>2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3</w:t>
            </w:r>
            <w:r>
              <w:t xml:space="preserve"> pulse1 to Pulse2 Delay (Double Pulse Mode)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0xD</w:t>
            </w:r>
            <w:r>
              <w:t>3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4</w:t>
            </w:r>
            <w:r>
              <w:t xml:space="preserve"> pulse1 to Pulse2 Delay (Double Pulse Mode)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0xD</w:t>
            </w:r>
            <w:r>
              <w:t>4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5</w:t>
            </w:r>
            <w:r>
              <w:t xml:space="preserve"> pulse1 to Pulse2 Delay (Double Pulse Mode)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0xD</w:t>
            </w:r>
            <w:r>
              <w:t>5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6</w:t>
            </w:r>
            <w:r>
              <w:t xml:space="preserve"> pulse1 to Pulse2 Delay (Double Pulse Mode)</w:t>
            </w:r>
          </w:p>
        </w:tc>
      </w:tr>
      <w:tr w:rsidR="002624F9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0xD</w:t>
            </w:r>
            <w:r>
              <w:t>6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7</w:t>
            </w:r>
            <w:r>
              <w:t xml:space="preserve"> pulse1 to Pulse2 Delay (Double Pulse Mode)</w:t>
            </w:r>
          </w:p>
        </w:tc>
      </w:tr>
      <w:tr w:rsidR="003F7616" w:rsidTr="0062531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3877A5">
            <w:pPr>
              <w:pStyle w:val="HwDataText16"/>
            </w:pPr>
            <w:r>
              <w:t>0xD</w:t>
            </w:r>
            <w:r>
              <w:t>7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20C83" w:rsidRDefault="00520C83" w:rsidP="00054CE9">
            <w:pPr>
              <w:pStyle w:val="HwDataText16"/>
            </w:pPr>
            <w:r>
              <w:t>R/W</w:t>
            </w:r>
          </w:p>
        </w:tc>
        <w:tc>
          <w:tcPr>
            <w:tcW w:w="2177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C83" w:rsidRDefault="00520C83">
            <w:pPr>
              <w:pStyle w:val="HwDataText16"/>
            </w:pPr>
          </w:p>
        </w:tc>
        <w:tc>
          <w:tcPr>
            <w:tcW w:w="2272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20C83" w:rsidRDefault="00520C83" w:rsidP="00B2090C">
            <w:pPr>
              <w:pStyle w:val="HwDataText16"/>
            </w:pPr>
            <w:r>
              <w:t>Head #</w:t>
            </w:r>
            <w:r>
              <w:t>8</w:t>
            </w:r>
            <w:r>
              <w:t xml:space="preserve"> pulse1 to Pulse2 Delay (Double Pulse Mode)</w:t>
            </w: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FAF" w:rsidRDefault="007D5FAF" w:rsidP="00CD631F">
            <w:pPr>
              <w:pStyle w:val="HwDataText16"/>
            </w:pPr>
            <w:r>
              <w:t>0xDA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FAF" w:rsidRDefault="007D5FAF" w:rsidP="00CD631F">
            <w:pPr>
              <w:pStyle w:val="HwDataText16"/>
            </w:pPr>
            <w:r>
              <w:t>R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FAF" w:rsidRDefault="007D5FAF" w:rsidP="00B2090C">
            <w:pPr>
              <w:pStyle w:val="HwDataText16"/>
            </w:pPr>
            <w:r>
              <w:t>FIFO Writes Counter</w:t>
            </w:r>
          </w:p>
        </w:tc>
      </w:tr>
      <w:tr w:rsidR="007D5FAF" w:rsidTr="007D5FA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FAF" w:rsidRDefault="007D5FAF" w:rsidP="00CD631F">
            <w:pPr>
              <w:pStyle w:val="HwDataText16"/>
            </w:pPr>
            <w:r>
              <w:t>0xDB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FAF" w:rsidRDefault="007D5FAF" w:rsidP="00CD631F">
            <w:pPr>
              <w:pStyle w:val="HwDataText16"/>
            </w:pPr>
            <w:r>
              <w:t>R</w:t>
            </w:r>
          </w:p>
        </w:tc>
        <w:tc>
          <w:tcPr>
            <w:tcW w:w="4449" w:type="pct"/>
            <w:gridSpan w:val="1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D5FAF" w:rsidRDefault="007D5FAF" w:rsidP="00B2090C">
            <w:pPr>
              <w:pStyle w:val="HwDataText16"/>
            </w:pPr>
            <w:r>
              <w:t>FIFO Reads Counter</w:t>
            </w:r>
          </w:p>
        </w:tc>
      </w:tr>
      <w:tr w:rsidR="00CD631F" w:rsidTr="00CD631F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31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D631F" w:rsidRDefault="00CD631F" w:rsidP="00CD631F">
            <w:pPr>
              <w:pStyle w:val="HwDataText16"/>
            </w:pPr>
            <w:r>
              <w:t>0xF0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D631F" w:rsidRDefault="00CD631F" w:rsidP="00CD631F">
            <w:pPr>
              <w:pStyle w:val="HwDataText16"/>
            </w:pPr>
            <w:r>
              <w:t>R</w:t>
            </w:r>
          </w:p>
        </w:tc>
        <w:tc>
          <w:tcPr>
            <w:tcW w:w="4449" w:type="pct"/>
            <w:gridSpan w:val="18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D631F" w:rsidRDefault="00CD631F" w:rsidP="00B2090C">
            <w:pPr>
              <w:pStyle w:val="HwDataText16"/>
            </w:pPr>
            <w:r>
              <w:t>Status</w:t>
            </w:r>
          </w:p>
        </w:tc>
      </w:tr>
    </w:tbl>
    <w:p w:rsidR="00000000" w:rsidRDefault="00A522C2">
      <w:pPr>
        <w:pStyle w:val="UpperCaption"/>
      </w:pPr>
    </w:p>
    <w:p w:rsidR="00000000" w:rsidRDefault="00A522C2">
      <w:pPr>
        <w:pStyle w:val="Heading2"/>
      </w:pPr>
      <w:r>
        <w:br w:type="page"/>
      </w:r>
      <w:bookmarkStart w:id="14" w:name="_Toc382222722"/>
      <w:r>
        <w:t>Detailed Register Descriptions</w:t>
      </w:r>
      <w:bookmarkEnd w:id="14"/>
    </w:p>
    <w:p w:rsidR="00000000" w:rsidRDefault="00A522C2">
      <w:pPr>
        <w:pStyle w:val="BasicEStyle"/>
      </w:pPr>
    </w:p>
    <w:p w:rsidR="00000000" w:rsidRDefault="00A522C2">
      <w:pPr>
        <w:pStyle w:val="Heading2"/>
      </w:pPr>
      <w:bookmarkStart w:id="15" w:name="_Toc382222723"/>
      <w:r>
        <w:t>Start Peg Register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9"/>
        <w:gridCol w:w="569"/>
        <w:gridCol w:w="569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</w:t>
            </w:r>
            <w:r>
              <w:t>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A522C2">
            <w:pPr>
              <w:pStyle w:val="HwDataText16"/>
            </w:pPr>
            <w:r>
              <w:t>Start Peg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0x01</w:t>
            </w:r>
          </w:p>
        </w:tc>
      </w:tr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This register is used for defining the encoder counter value from which the</w:t>
            </w:r>
            <w:r>
              <w:br/>
              <w:t>hardware starts firing data through the nozzles when the encoder counte</w:t>
            </w:r>
            <w:r>
              <w:t xml:space="preserve">r counts up (when printing head is moving </w:t>
            </w:r>
            <w:proofErr w:type="spellStart"/>
            <w:r>
              <w:t>forword</w:t>
            </w:r>
            <w:proofErr w:type="spellEnd"/>
            <w:r>
              <w:t>)</w:t>
            </w:r>
          </w:p>
        </w:tc>
      </w:tr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hRule="exact"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hRule="exact" w:val="227"/>
        </w:trPr>
        <w:tc>
          <w:tcPr>
            <w:tcW w:w="592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  <w:r>
              <w:t>0-15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</w:tcPr>
          <w:p w:rsidR="00000000" w:rsidRDefault="00A522C2">
            <w:pPr>
              <w:pStyle w:val="HwBitDesc"/>
            </w:pPr>
            <w:r>
              <w:t>Start Peg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</w:p>
        </w:tc>
        <w:tc>
          <w:tcPr>
            <w:tcW w:w="426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"/>
            </w:pPr>
            <w:r>
              <w:t>0x00</w:t>
            </w:r>
          </w:p>
        </w:tc>
      </w:tr>
    </w:tbl>
    <w:p w:rsidR="00000000" w:rsidRDefault="00A522C2">
      <w:pPr>
        <w:pStyle w:val="HwItem"/>
      </w:pPr>
    </w:p>
    <w:p w:rsidR="00000000" w:rsidRDefault="00A522C2">
      <w:pPr>
        <w:pStyle w:val="Heading2"/>
      </w:pPr>
      <w:bookmarkStart w:id="16" w:name="_Toc382222724"/>
      <w:r>
        <w:t>Actual Position Register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9"/>
        <w:gridCol w:w="569"/>
        <w:gridCol w:w="569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A522C2">
            <w:pPr>
              <w:pStyle w:val="HwDataText16"/>
            </w:pPr>
            <w:r>
              <w:t>Actual Position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R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0x01</w:t>
            </w:r>
          </w:p>
        </w:tc>
      </w:tr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This register holds the current value of the encoder pulses counter</w:t>
            </w:r>
          </w:p>
        </w:tc>
      </w:tr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hRule="exact"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hRule="exact" w:val="227"/>
        </w:trPr>
        <w:tc>
          <w:tcPr>
            <w:tcW w:w="592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  <w:r>
              <w:t>0-15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</w:tcPr>
          <w:p w:rsidR="00000000" w:rsidRDefault="00A522C2">
            <w:pPr>
              <w:pStyle w:val="HwBitDesc"/>
            </w:pPr>
            <w:r>
              <w:t>Actual Position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000000" w:rsidRDefault="00976632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</w:p>
        </w:tc>
        <w:tc>
          <w:tcPr>
            <w:tcW w:w="847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"/>
            </w:pPr>
            <w:r>
              <w:t>0x00</w:t>
            </w:r>
          </w:p>
        </w:tc>
      </w:tr>
    </w:tbl>
    <w:p w:rsidR="00000000" w:rsidRDefault="00A522C2">
      <w:pPr>
        <w:pStyle w:val="BasicEStyle"/>
      </w:pPr>
    </w:p>
    <w:p w:rsidR="00000000" w:rsidRDefault="00A522C2">
      <w:pPr>
        <w:pStyle w:val="Heading2"/>
      </w:pPr>
      <w:bookmarkStart w:id="17" w:name="_Toc382222725"/>
      <w:r>
        <w:t>End Peg Register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9"/>
        <w:gridCol w:w="569"/>
        <w:gridCol w:w="569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A522C2">
            <w:pPr>
              <w:pStyle w:val="HwDataText16"/>
            </w:pPr>
            <w:r>
              <w:t>End Peg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0x02</w:t>
            </w:r>
          </w:p>
        </w:tc>
      </w:tr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This register is used for defining the encoder counter value from which the</w:t>
            </w:r>
            <w:r>
              <w:br/>
              <w:t>hardware starts firing data through the nozzles when the encoder counter counts down (when printing head is</w:t>
            </w:r>
            <w:r>
              <w:t xml:space="preserve"> moving </w:t>
            </w:r>
            <w:proofErr w:type="spellStart"/>
            <w:r>
              <w:t>backword</w:t>
            </w:r>
            <w:proofErr w:type="spellEnd"/>
            <w:r>
              <w:t>)</w:t>
            </w:r>
          </w:p>
        </w:tc>
      </w:tr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hRule="exact"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hRule="exact" w:val="227"/>
        </w:trPr>
        <w:tc>
          <w:tcPr>
            <w:tcW w:w="592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  <w:r>
              <w:t>0-15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</w:tcPr>
          <w:p w:rsidR="00000000" w:rsidRDefault="00A522C2">
            <w:pPr>
              <w:pStyle w:val="HwBitDesc"/>
            </w:pPr>
            <w:r>
              <w:t>End Peg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</w:p>
        </w:tc>
        <w:tc>
          <w:tcPr>
            <w:tcW w:w="426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"/>
            </w:pPr>
            <w:r>
              <w:t>0x00</w:t>
            </w:r>
          </w:p>
        </w:tc>
      </w:tr>
    </w:tbl>
    <w:p w:rsidR="00000000" w:rsidRDefault="00A522C2">
      <w:pPr>
        <w:pStyle w:val="HwItem"/>
      </w:pPr>
    </w:p>
    <w:p w:rsidR="00000000" w:rsidRDefault="00A522C2">
      <w:pPr>
        <w:pStyle w:val="HwItem"/>
      </w:pPr>
    </w:p>
    <w:p w:rsidR="00937E65" w:rsidRDefault="00937E65">
      <w:pPr>
        <w:pStyle w:val="HwItem"/>
      </w:pPr>
    </w:p>
    <w:p w:rsidR="00937E65" w:rsidRDefault="00937E65">
      <w:pPr>
        <w:pStyle w:val="HwItem"/>
      </w:pPr>
    </w:p>
    <w:p w:rsidR="00000000" w:rsidRDefault="00A522C2">
      <w:pPr>
        <w:pStyle w:val="Heading2"/>
      </w:pPr>
      <w:bookmarkStart w:id="18" w:name="_Toc382222726"/>
      <w:r>
        <w:t>Control Register</w:t>
      </w:r>
      <w:bookmarkEnd w:id="18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3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58"/>
        <w:gridCol w:w="11"/>
        <w:gridCol w:w="418"/>
        <w:gridCol w:w="151"/>
        <w:gridCol w:w="276"/>
        <w:gridCol w:w="292"/>
        <w:gridCol w:w="554"/>
        <w:gridCol w:w="9"/>
      </w:tblGrid>
      <w:tr w:rsidR="0094442F" w:rsidTr="0094442F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D0</w:t>
            </w:r>
          </w:p>
        </w:tc>
      </w:tr>
      <w:tr w:rsidR="0094442F" w:rsidTr="0094442F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4442F" w:rsidRDefault="00624347" w:rsidP="00054CE9">
            <w:pPr>
              <w:pStyle w:val="HwDataText16"/>
            </w:pPr>
            <w:r>
              <w:t>GO</w:t>
            </w:r>
          </w:p>
        </w:tc>
      </w:tr>
      <w:tr w:rsidR="0094442F" w:rsidTr="0094442F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R/</w:t>
            </w:r>
            <w:r>
              <w:t>W</w:t>
            </w:r>
          </w:p>
        </w:tc>
      </w:tr>
      <w:tr w:rsidR="00000000" w:rsidTr="009444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9" w:type="pct"/>
            <w:gridSpan w:val="4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4135" w:type="pct"/>
            <w:gridSpan w:val="17"/>
          </w:tcPr>
          <w:p w:rsidR="00000000" w:rsidRDefault="00A522C2">
            <w:pPr>
              <w:pStyle w:val="HwItem"/>
            </w:pPr>
            <w:r>
              <w:t>0x03</w:t>
            </w:r>
          </w:p>
        </w:tc>
      </w:tr>
      <w:tr w:rsidR="00000000" w:rsidTr="009444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4135" w:type="pct"/>
            <w:gridSpan w:val="17"/>
          </w:tcPr>
          <w:p w:rsidR="00000000" w:rsidRDefault="00A522C2" w:rsidP="0035300F">
            <w:pPr>
              <w:pStyle w:val="HwItem"/>
            </w:pPr>
            <w:r>
              <w:t xml:space="preserve">This register is used for </w:t>
            </w:r>
            <w:r>
              <w:t xml:space="preserve">controlling </w:t>
            </w:r>
            <w:r w:rsidR="0035300F">
              <w:t>printing mechanism</w:t>
            </w:r>
          </w:p>
        </w:tc>
      </w:tr>
      <w:tr w:rsidR="00000000" w:rsidTr="009444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4135" w:type="pct"/>
            <w:gridSpan w:val="17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9444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9444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0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List"/>
            </w:pPr>
            <w:r>
              <w:t>GO: Is used by the hardware to enable the printing mechanism</w:t>
            </w:r>
          </w:p>
          <w:p w:rsidR="00000000" w:rsidRDefault="00A522C2">
            <w:pPr>
              <w:pStyle w:val="HwBitList1"/>
            </w:pPr>
            <w:r>
              <w:t>0: Disable printing</w:t>
            </w:r>
          </w:p>
          <w:p w:rsidR="00000000" w:rsidRDefault="00A522C2">
            <w:pPr>
              <w:pStyle w:val="HwBitList1"/>
            </w:pPr>
            <w:r>
              <w:t>1: Enable printing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624347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000000" w:rsidRDefault="00A522C2">
      <w:pPr>
        <w:pStyle w:val="Heading2"/>
      </w:pPr>
      <w:bookmarkStart w:id="19" w:name="_Toc382222727"/>
      <w:r>
        <w:t>Diagnostics Register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"/>
        <w:gridCol w:w="87"/>
        <w:gridCol w:w="559"/>
        <w:gridCol w:w="322"/>
        <w:gridCol w:w="385"/>
        <w:gridCol w:w="692"/>
        <w:gridCol w:w="839"/>
        <w:gridCol w:w="699"/>
        <w:gridCol w:w="701"/>
        <w:gridCol w:w="699"/>
        <w:gridCol w:w="841"/>
        <w:gridCol w:w="874"/>
        <w:gridCol w:w="78"/>
        <w:gridCol w:w="429"/>
        <w:gridCol w:w="160"/>
        <w:gridCol w:w="267"/>
        <w:gridCol w:w="291"/>
        <w:gridCol w:w="558"/>
        <w:gridCol w:w="9"/>
      </w:tblGrid>
      <w:tr w:rsidR="006B3B12" w:rsidTr="00937E65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37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3B12" w:rsidRDefault="006B3B12">
            <w:pPr>
              <w:pStyle w:val="HwDataTitle"/>
            </w:pPr>
            <w:r>
              <w:t>D12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3B12" w:rsidRDefault="006B3B12">
            <w:pPr>
              <w:pStyle w:val="HwDataTitle"/>
            </w:pPr>
            <w:r>
              <w:t>D11</w:t>
            </w:r>
          </w:p>
        </w:tc>
        <w:tc>
          <w:tcPr>
            <w:tcW w:w="389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3B12" w:rsidRDefault="006B3B12">
            <w:pPr>
              <w:pStyle w:val="HwDataTitle"/>
            </w:pPr>
            <w:r>
              <w:t>D10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3B12" w:rsidRDefault="006B3B12">
            <w:pPr>
              <w:pStyle w:val="HwDataTitle"/>
            </w:pPr>
            <w:r>
              <w:t>D9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3B12" w:rsidRDefault="006B3B12">
            <w:pPr>
              <w:pStyle w:val="HwDataTitle"/>
            </w:pPr>
            <w:r>
              <w:t>D8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3B12" w:rsidRDefault="006B3B12">
            <w:pPr>
              <w:pStyle w:val="HwDataTitle"/>
            </w:pPr>
            <w:r>
              <w:t>D7</w:t>
            </w:r>
          </w:p>
        </w:tc>
        <w:tc>
          <w:tcPr>
            <w:tcW w:w="38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3B12" w:rsidRDefault="006B3B12">
            <w:pPr>
              <w:pStyle w:val="HwDataTitle"/>
            </w:pPr>
            <w:r>
              <w:t>D6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3B12" w:rsidRDefault="006B3B12">
            <w:pPr>
              <w:pStyle w:val="HwDataTitle"/>
            </w:pPr>
            <w:r>
              <w:t>D5</w:t>
            </w:r>
          </w:p>
        </w:tc>
        <w:tc>
          <w:tcPr>
            <w:tcW w:w="46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3B12" w:rsidRDefault="006B3B12">
            <w:pPr>
              <w:pStyle w:val="HwDataTitle"/>
            </w:pPr>
            <w:r>
              <w:t>D4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3B12" w:rsidRDefault="006B3B12">
            <w:pPr>
              <w:pStyle w:val="HwDataTitle"/>
            </w:pPr>
            <w:r>
              <w:t>D3</w:t>
            </w:r>
          </w:p>
        </w:tc>
        <w:tc>
          <w:tcPr>
            <w:tcW w:w="367" w:type="pct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3B12" w:rsidRDefault="006B3B12">
            <w:pPr>
              <w:pStyle w:val="HwDataTitle"/>
            </w:pPr>
            <w:r>
              <w:t>D2</w:t>
            </w:r>
          </w:p>
        </w:tc>
        <w:tc>
          <w:tcPr>
            <w:tcW w:w="307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3B12" w:rsidRDefault="006B3B12">
            <w:pPr>
              <w:pStyle w:val="HwDataTitle"/>
            </w:pPr>
            <w:r>
              <w:t>D1</w:t>
            </w:r>
          </w:p>
        </w:tc>
        <w:tc>
          <w:tcPr>
            <w:tcW w:w="312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3B12" w:rsidRDefault="006B3B12">
            <w:pPr>
              <w:pStyle w:val="HwDataTitle"/>
            </w:pPr>
            <w:r>
              <w:t>D0</w:t>
            </w:r>
          </w:p>
        </w:tc>
      </w:tr>
      <w:tr w:rsidR="006B3B12" w:rsidTr="00937E65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37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3B12" w:rsidRDefault="006B3B12">
            <w:pPr>
              <w:pStyle w:val="HwDataText8"/>
            </w:pPr>
            <w:r>
              <w:t>STROBE</w:t>
            </w:r>
          </w:p>
          <w:p w:rsidR="006B3B12" w:rsidRDefault="006B3B12">
            <w:pPr>
              <w:pStyle w:val="HwDataText8"/>
            </w:pPr>
            <w:r>
              <w:t>On/Off</w:t>
            </w:r>
          </w:p>
        </w:tc>
        <w:tc>
          <w:tcPr>
            <w:tcW w:w="3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3B12" w:rsidRDefault="006B3B12" w:rsidP="006B3B12">
            <w:pPr>
              <w:pStyle w:val="HwDataText8"/>
            </w:pPr>
            <w:r>
              <w:t>Not</w:t>
            </w:r>
          </w:p>
          <w:p w:rsidR="006B3B12" w:rsidRDefault="006B3B12" w:rsidP="006B3B12">
            <w:pPr>
              <w:pStyle w:val="HwDataText8"/>
            </w:pPr>
            <w:r>
              <w:t>Used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3B12" w:rsidRDefault="006B3B12">
            <w:pPr>
              <w:pStyle w:val="HwDataText8"/>
            </w:pPr>
            <w:r>
              <w:t>ROLLER SPD NOT OK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3B12" w:rsidRDefault="006B3B12">
            <w:pPr>
              <w:pStyle w:val="HwDataText8"/>
            </w:pPr>
            <w:r>
              <w:t>EOD</w:t>
            </w:r>
          </w:p>
          <w:p w:rsidR="006B3B12" w:rsidRDefault="006B3B12">
            <w:pPr>
              <w:pStyle w:val="HwDataText8"/>
            </w:pPr>
            <w:r>
              <w:t>BYPASS</w:t>
            </w:r>
          </w:p>
        </w:tc>
        <w:tc>
          <w:tcPr>
            <w:tcW w:w="4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3B12" w:rsidRDefault="006B3B12">
            <w:pPr>
              <w:pStyle w:val="HwDataText8"/>
            </w:pPr>
            <w:r>
              <w:t>FIFO</w:t>
            </w:r>
          </w:p>
          <w:p w:rsidR="006B3B12" w:rsidRDefault="006B3B12">
            <w:pPr>
              <w:pStyle w:val="HwDataText8"/>
            </w:pPr>
            <w:r>
              <w:t>EMPTY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3B12" w:rsidRDefault="006B3B12" w:rsidP="006B3B12">
            <w:pPr>
              <w:pStyle w:val="HwDataText8"/>
            </w:pPr>
            <w:r>
              <w:t>Not</w:t>
            </w:r>
          </w:p>
          <w:p w:rsidR="006B3B12" w:rsidRDefault="006B3B12" w:rsidP="006B3B12">
            <w:pPr>
              <w:pStyle w:val="HwDataText8"/>
            </w:pPr>
            <w:r>
              <w:t>Used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3B12" w:rsidRDefault="006B3B12" w:rsidP="006B3B12">
            <w:pPr>
              <w:pStyle w:val="HwDataText8"/>
            </w:pPr>
            <w:r>
              <w:t>Not</w:t>
            </w:r>
          </w:p>
          <w:p w:rsidR="006B3B12" w:rsidRDefault="006B3B12" w:rsidP="006B3B12">
            <w:pPr>
              <w:pStyle w:val="HwDataText8"/>
            </w:pPr>
            <w:r>
              <w:t>Used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3B12" w:rsidRDefault="006B3B12">
            <w:pPr>
              <w:pStyle w:val="HwDataText8"/>
            </w:pPr>
            <w:r>
              <w:t>CONT.</w:t>
            </w:r>
          </w:p>
          <w:p w:rsidR="006B3B12" w:rsidRDefault="006B3B12">
            <w:pPr>
              <w:pStyle w:val="HwDataText8"/>
            </w:pPr>
            <w:r>
              <w:t>FIRE</w:t>
            </w:r>
          </w:p>
        </w:tc>
        <w:tc>
          <w:tcPr>
            <w:tcW w:w="4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3B12" w:rsidRDefault="006B3B12">
            <w:pPr>
              <w:pStyle w:val="HwDataText8"/>
            </w:pPr>
            <w:r>
              <w:t>V. ENC</w:t>
            </w:r>
          </w:p>
          <w:p w:rsidR="006B3B12" w:rsidRDefault="006B3B12">
            <w:pPr>
              <w:pStyle w:val="HwDataText8"/>
            </w:pPr>
            <w:r>
              <w:t>DIR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3B12" w:rsidRDefault="006B3B12">
            <w:pPr>
              <w:pStyle w:val="HwDataText8"/>
            </w:pPr>
            <w:r>
              <w:t>OR With</w:t>
            </w:r>
            <w:r>
              <w:br/>
              <w:t>DATA_IN</w:t>
            </w:r>
          </w:p>
        </w:tc>
        <w:tc>
          <w:tcPr>
            <w:tcW w:w="367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3B12" w:rsidRDefault="006B3B12">
            <w:pPr>
              <w:pStyle w:val="HwDataText8"/>
            </w:pPr>
            <w:r>
              <w:t>Not</w:t>
            </w:r>
          </w:p>
          <w:p w:rsidR="006B3B12" w:rsidRDefault="006B3B12">
            <w:pPr>
              <w:pStyle w:val="HwDataText8"/>
            </w:pPr>
            <w:r>
              <w:t>Used</w:t>
            </w:r>
          </w:p>
        </w:tc>
        <w:tc>
          <w:tcPr>
            <w:tcW w:w="30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3B12" w:rsidRDefault="006B3B12" w:rsidP="006B3B12">
            <w:pPr>
              <w:pStyle w:val="HwDataText8"/>
            </w:pPr>
            <w:r>
              <w:t>HOME</w:t>
            </w:r>
            <w:r>
              <w:br/>
              <w:t>SIM</w:t>
            </w:r>
          </w:p>
        </w:tc>
        <w:tc>
          <w:tcPr>
            <w:tcW w:w="31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3B12" w:rsidRDefault="006B3B12" w:rsidP="006B3B12">
            <w:pPr>
              <w:pStyle w:val="HwDataText8"/>
            </w:pPr>
            <w:r>
              <w:t>ENC</w:t>
            </w:r>
            <w:r>
              <w:br/>
              <w:t>SIM</w:t>
            </w:r>
          </w:p>
        </w:tc>
      </w:tr>
      <w:tr w:rsidR="006B3B12" w:rsidTr="00937E65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374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3B12" w:rsidRDefault="006B3B12">
            <w:pPr>
              <w:pStyle w:val="HwDataTitle"/>
            </w:pPr>
            <w:r>
              <w:t>R/W</w:t>
            </w:r>
          </w:p>
        </w:tc>
        <w:tc>
          <w:tcPr>
            <w:tcW w:w="308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3B12" w:rsidRDefault="006B3B12">
            <w:pPr>
              <w:pStyle w:val="HwDataTitle"/>
            </w:pPr>
            <w:r>
              <w:t>R/W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3B12" w:rsidRDefault="006B3B12">
            <w:pPr>
              <w:pStyle w:val="HwDataTitle"/>
            </w:pPr>
            <w:r>
              <w:t>R/W</w:t>
            </w:r>
          </w:p>
        </w:tc>
        <w:tc>
          <w:tcPr>
            <w:tcW w:w="381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3B12" w:rsidRDefault="006B3B12">
            <w:pPr>
              <w:pStyle w:val="HwDataTitle"/>
            </w:pPr>
            <w:r>
              <w:t>R/W</w:t>
            </w:r>
          </w:p>
        </w:tc>
        <w:tc>
          <w:tcPr>
            <w:tcW w:w="46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3B12" w:rsidRDefault="006B3B12">
            <w:pPr>
              <w:pStyle w:val="HwDataTitle"/>
            </w:pPr>
            <w:r>
              <w:t>R/W</w:t>
            </w:r>
          </w:p>
        </w:tc>
        <w:tc>
          <w:tcPr>
            <w:tcW w:w="385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3B12" w:rsidRDefault="006B3B12">
            <w:pPr>
              <w:pStyle w:val="HwDataTitle"/>
            </w:pPr>
            <w:r>
              <w:t>R/W</w:t>
            </w:r>
          </w:p>
        </w:tc>
        <w:tc>
          <w:tcPr>
            <w:tcW w:w="386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3B12" w:rsidRDefault="006B3B12">
            <w:pPr>
              <w:pStyle w:val="HwDataTitle"/>
            </w:pPr>
            <w:r>
              <w:t>R/W</w:t>
            </w:r>
          </w:p>
        </w:tc>
        <w:tc>
          <w:tcPr>
            <w:tcW w:w="385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3B12" w:rsidRDefault="006B3B12">
            <w:pPr>
              <w:pStyle w:val="HwDataTitle"/>
            </w:pPr>
            <w:r>
              <w:t>R/W</w:t>
            </w:r>
          </w:p>
        </w:tc>
        <w:tc>
          <w:tcPr>
            <w:tcW w:w="46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3B12" w:rsidRDefault="006B3B12">
            <w:pPr>
              <w:pStyle w:val="HwDataTitle"/>
            </w:pPr>
            <w:r>
              <w:t>R/W</w:t>
            </w:r>
          </w:p>
        </w:tc>
        <w:tc>
          <w:tcPr>
            <w:tcW w:w="481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3B12" w:rsidRDefault="006B3B12">
            <w:pPr>
              <w:pStyle w:val="HwDataTitle"/>
            </w:pPr>
            <w:r>
              <w:t>R/W</w:t>
            </w:r>
          </w:p>
        </w:tc>
        <w:tc>
          <w:tcPr>
            <w:tcW w:w="367" w:type="pct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3B12" w:rsidRDefault="006B3B12">
            <w:pPr>
              <w:pStyle w:val="HwDataTitle"/>
            </w:pPr>
            <w:r>
              <w:t>R/W</w:t>
            </w:r>
          </w:p>
        </w:tc>
        <w:tc>
          <w:tcPr>
            <w:tcW w:w="307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3B12" w:rsidRDefault="006B3B12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3B12" w:rsidRDefault="006B3B12">
            <w:pPr>
              <w:pStyle w:val="HwDataTitle"/>
            </w:pPr>
            <w:r>
              <w:t>R/W</w:t>
            </w:r>
          </w:p>
        </w:tc>
      </w:tr>
      <w:tr w:rsidR="00000000" w:rsidTr="00EF66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pct"/>
          <w:trHeight w:val="280"/>
        </w:trPr>
        <w:tc>
          <w:tcPr>
            <w:tcW w:w="859" w:type="pct"/>
            <w:gridSpan w:val="4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4136" w:type="pct"/>
            <w:gridSpan w:val="14"/>
          </w:tcPr>
          <w:p w:rsidR="00000000" w:rsidRDefault="00A522C2">
            <w:pPr>
              <w:pStyle w:val="HwItem"/>
            </w:pPr>
            <w:r>
              <w:t>0x04</w:t>
            </w:r>
          </w:p>
        </w:tc>
      </w:tr>
      <w:tr w:rsidR="00000000" w:rsidTr="00EF66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pct"/>
          <w:trHeight w:val="278"/>
        </w:trPr>
        <w:tc>
          <w:tcPr>
            <w:tcW w:w="859" w:type="pct"/>
            <w:gridSpan w:val="4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4136" w:type="pct"/>
            <w:gridSpan w:val="14"/>
          </w:tcPr>
          <w:p w:rsidR="00000000" w:rsidRDefault="00A522C2">
            <w:pPr>
              <w:pStyle w:val="HwItem"/>
            </w:pPr>
            <w:r>
              <w:t>This register is us</w:t>
            </w:r>
            <w:r>
              <w:t>ed for activating the hardware in diagnostics mode to enable testing of the on board mechanisms</w:t>
            </w:r>
          </w:p>
        </w:tc>
      </w:tr>
      <w:tr w:rsidR="00000000" w:rsidTr="00EF66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pct"/>
          <w:trHeight w:val="278"/>
        </w:trPr>
        <w:tc>
          <w:tcPr>
            <w:tcW w:w="859" w:type="pct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4136" w:type="pct"/>
            <w:gridSpan w:val="1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3731" w:type="pct"/>
            <w:gridSpan w:val="1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0</w:t>
            </w:r>
          </w:p>
        </w:tc>
        <w:tc>
          <w:tcPr>
            <w:tcW w:w="3731" w:type="pct"/>
            <w:gridSpan w:val="1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List"/>
            </w:pPr>
            <w:r>
              <w:t>ENC SIMULATOR: Is used by the hardware to enable simulation of encoder pulses</w:t>
            </w:r>
          </w:p>
          <w:p w:rsidR="00000000" w:rsidRDefault="00A522C2">
            <w:pPr>
              <w:pStyle w:val="HwBitList1"/>
            </w:pPr>
            <w:r>
              <w:t>0: No Simulation</w:t>
            </w:r>
          </w:p>
          <w:p w:rsidR="00000000" w:rsidRDefault="00A522C2">
            <w:pPr>
              <w:pStyle w:val="HwBitList1"/>
            </w:pPr>
            <w:r>
              <w:t>1: Enco</w:t>
            </w:r>
            <w:r>
              <w:t>der Simulated</w:t>
            </w:r>
          </w:p>
        </w:tc>
        <w:tc>
          <w:tcPr>
            <w:tcW w:w="236" w:type="pct"/>
            <w:tcBorders>
              <w:top w:val="single" w:sz="6" w:space="0" w:color="auto"/>
            </w:tcBorders>
            <w:vAlign w:val="center"/>
          </w:tcPr>
          <w:p w:rsidR="00000000" w:rsidRDefault="0035300F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  <w:tr w:rsidR="00000000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vAlign w:val="center"/>
          </w:tcPr>
          <w:p w:rsidR="00000000" w:rsidRDefault="00A522C2">
            <w:pPr>
              <w:pStyle w:val="HwBitDescCentered"/>
              <w:keepNext/>
            </w:pPr>
            <w:r>
              <w:t>1</w:t>
            </w:r>
          </w:p>
        </w:tc>
        <w:tc>
          <w:tcPr>
            <w:tcW w:w="3731" w:type="pct"/>
            <w:gridSpan w:val="12"/>
            <w:vAlign w:val="center"/>
          </w:tcPr>
          <w:p w:rsidR="00000000" w:rsidRDefault="00A522C2">
            <w:pPr>
              <w:pStyle w:val="HwBitList"/>
              <w:keepNext/>
            </w:pPr>
            <w:r>
              <w:t>HOME SIMULATOR: Is used by hardware to enable the Home position indicator</w:t>
            </w:r>
          </w:p>
          <w:p w:rsidR="00000000" w:rsidRDefault="00A522C2">
            <w:pPr>
              <w:pStyle w:val="HwBitList1"/>
              <w:keepNext/>
            </w:pPr>
            <w:r>
              <w:t>0: No Simulation</w:t>
            </w:r>
          </w:p>
          <w:p w:rsidR="00000000" w:rsidRDefault="00A522C2">
            <w:pPr>
              <w:pStyle w:val="HwBitList1"/>
              <w:keepNext/>
            </w:pPr>
            <w:r>
              <w:t xml:space="preserve">1: Home position indicator signal is simulated by hardware </w:t>
            </w:r>
          </w:p>
        </w:tc>
        <w:tc>
          <w:tcPr>
            <w:tcW w:w="236" w:type="pct"/>
            <w:vAlign w:val="center"/>
          </w:tcPr>
          <w:p w:rsidR="00000000" w:rsidRDefault="0035300F">
            <w:pPr>
              <w:pStyle w:val="HwBitDescCentered"/>
              <w:keepNext/>
            </w:pPr>
            <w:r>
              <w:t>X</w:t>
            </w:r>
          </w:p>
        </w:tc>
        <w:tc>
          <w:tcPr>
            <w:tcW w:w="235" w:type="pct"/>
            <w:gridSpan w:val="2"/>
            <w:vAlign w:val="center"/>
          </w:tcPr>
          <w:p w:rsidR="00000000" w:rsidRDefault="00A522C2">
            <w:pPr>
              <w:pStyle w:val="HwBitDescCentered"/>
              <w:keepNext/>
            </w:pPr>
            <w:r>
              <w:t>X</w:t>
            </w:r>
          </w:p>
        </w:tc>
        <w:tc>
          <w:tcPr>
            <w:tcW w:w="466" w:type="pct"/>
            <w:gridSpan w:val="2"/>
            <w:vAlign w:val="center"/>
          </w:tcPr>
          <w:p w:rsidR="00000000" w:rsidRDefault="00A522C2">
            <w:pPr>
              <w:pStyle w:val="HwBitDesc"/>
              <w:keepNext/>
            </w:pPr>
            <w:r>
              <w:t>0x0</w:t>
            </w:r>
          </w:p>
        </w:tc>
      </w:tr>
      <w:tr w:rsidR="00000000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vAlign w:val="center"/>
          </w:tcPr>
          <w:p w:rsidR="00000000" w:rsidRDefault="00A522C2">
            <w:pPr>
              <w:pStyle w:val="HwBitDescCentered"/>
            </w:pPr>
            <w:r>
              <w:t>2</w:t>
            </w:r>
          </w:p>
        </w:tc>
        <w:tc>
          <w:tcPr>
            <w:tcW w:w="3731" w:type="pct"/>
            <w:gridSpan w:val="12"/>
            <w:vAlign w:val="center"/>
          </w:tcPr>
          <w:p w:rsidR="00000000" w:rsidRDefault="0035300F">
            <w:pPr>
              <w:pStyle w:val="HwBitList1"/>
            </w:pPr>
            <w:r>
              <w:t>Not Used</w:t>
            </w:r>
          </w:p>
        </w:tc>
        <w:tc>
          <w:tcPr>
            <w:tcW w:w="236" w:type="pct"/>
            <w:vAlign w:val="center"/>
          </w:tcPr>
          <w:p w:rsidR="00000000" w:rsidRDefault="0035300F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  <w:tr w:rsidR="00000000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vAlign w:val="center"/>
          </w:tcPr>
          <w:p w:rsidR="00000000" w:rsidRDefault="00A522C2">
            <w:pPr>
              <w:pStyle w:val="HwBitDescCentered"/>
            </w:pPr>
            <w:r>
              <w:t>3</w:t>
            </w:r>
          </w:p>
        </w:tc>
        <w:tc>
          <w:tcPr>
            <w:tcW w:w="3731" w:type="pct"/>
            <w:gridSpan w:val="12"/>
            <w:vAlign w:val="center"/>
          </w:tcPr>
          <w:p w:rsidR="00000000" w:rsidRDefault="00A522C2">
            <w:pPr>
              <w:pStyle w:val="HwBitList"/>
            </w:pPr>
            <w:r>
              <w:t xml:space="preserve">OR With DATA_IN: </w:t>
            </w:r>
          </w:p>
          <w:p w:rsidR="00000000" w:rsidRDefault="00A522C2">
            <w:pPr>
              <w:pStyle w:val="HwBitList1"/>
            </w:pPr>
            <w:r>
              <w:t xml:space="preserve">0: </w:t>
            </w:r>
            <w:r w:rsidR="0035300F">
              <w:t>output data = DATA_IN</w:t>
            </w:r>
          </w:p>
          <w:p w:rsidR="00000000" w:rsidRDefault="00A522C2">
            <w:pPr>
              <w:pStyle w:val="HwBitList1"/>
            </w:pPr>
            <w:r>
              <w:t>1:</w:t>
            </w:r>
            <w:r w:rsidR="0035300F">
              <w:t xml:space="preserve"> output data = ‘1’ (all nuzzles are on regardless data)</w:t>
            </w:r>
          </w:p>
        </w:tc>
        <w:tc>
          <w:tcPr>
            <w:tcW w:w="236" w:type="pct"/>
            <w:vAlign w:val="center"/>
          </w:tcPr>
          <w:p w:rsidR="00000000" w:rsidRDefault="0035300F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vAlign w:val="center"/>
          </w:tcPr>
          <w:p w:rsidR="00000000" w:rsidRDefault="0035300F">
            <w:pPr>
              <w:pStyle w:val="HwBitDesc"/>
            </w:pPr>
            <w:r>
              <w:t>0x0</w:t>
            </w:r>
          </w:p>
        </w:tc>
      </w:tr>
      <w:tr w:rsidR="00000000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vAlign w:val="center"/>
          </w:tcPr>
          <w:p w:rsidR="00000000" w:rsidRDefault="00A522C2">
            <w:pPr>
              <w:pStyle w:val="HwBitDescCentered"/>
            </w:pPr>
            <w:r>
              <w:t>4</w:t>
            </w:r>
          </w:p>
        </w:tc>
        <w:tc>
          <w:tcPr>
            <w:tcW w:w="3731" w:type="pct"/>
            <w:gridSpan w:val="12"/>
          </w:tcPr>
          <w:p w:rsidR="00000000" w:rsidRDefault="00332DE3" w:rsidP="00332DE3">
            <w:pPr>
              <w:pStyle w:val="HwBitList"/>
            </w:pPr>
            <w:r>
              <w:t>Synthetic Encoder Direction</w:t>
            </w:r>
          </w:p>
          <w:p w:rsidR="00000000" w:rsidRDefault="00A522C2" w:rsidP="00332DE3">
            <w:pPr>
              <w:pStyle w:val="HwBitList1"/>
            </w:pPr>
            <w:r>
              <w:t xml:space="preserve">0: </w:t>
            </w:r>
            <w:r w:rsidR="00332DE3">
              <w:t>Left</w:t>
            </w:r>
          </w:p>
          <w:p w:rsidR="00000000" w:rsidRDefault="00332DE3" w:rsidP="00332DE3">
            <w:pPr>
              <w:pStyle w:val="HwBitList1"/>
            </w:pPr>
            <w:r>
              <w:t>1: Right</w:t>
            </w:r>
          </w:p>
        </w:tc>
        <w:tc>
          <w:tcPr>
            <w:tcW w:w="236" w:type="pct"/>
            <w:vAlign w:val="center"/>
          </w:tcPr>
          <w:p w:rsidR="00000000" w:rsidRDefault="0035300F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vAlign w:val="center"/>
          </w:tcPr>
          <w:p w:rsidR="00000000" w:rsidRDefault="0035300F">
            <w:pPr>
              <w:pStyle w:val="HwBitDesc"/>
            </w:pPr>
            <w:r>
              <w:t>0x0</w:t>
            </w:r>
          </w:p>
        </w:tc>
      </w:tr>
      <w:tr w:rsidR="00000000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vAlign w:val="center"/>
          </w:tcPr>
          <w:p w:rsidR="00000000" w:rsidRDefault="00A522C2">
            <w:pPr>
              <w:pStyle w:val="HwBitDescCentered"/>
            </w:pPr>
            <w:r>
              <w:t>5</w:t>
            </w:r>
          </w:p>
        </w:tc>
        <w:tc>
          <w:tcPr>
            <w:tcW w:w="3731" w:type="pct"/>
            <w:gridSpan w:val="12"/>
          </w:tcPr>
          <w:p w:rsidR="0035300F" w:rsidRDefault="0035300F" w:rsidP="0035300F">
            <w:pPr>
              <w:pStyle w:val="HwBitList"/>
            </w:pPr>
            <w:r>
              <w:t>CONTINOUS FIRE</w:t>
            </w:r>
          </w:p>
          <w:p w:rsidR="00000000" w:rsidRDefault="00A522C2">
            <w:pPr>
              <w:pStyle w:val="HwBitList1"/>
            </w:pPr>
            <w:r>
              <w:t>0: No Action</w:t>
            </w:r>
          </w:p>
          <w:p w:rsidR="00000000" w:rsidRDefault="00A522C2" w:rsidP="0035300F">
            <w:pPr>
              <w:pStyle w:val="HwBitList1"/>
            </w:pPr>
            <w:r>
              <w:t xml:space="preserve">1: </w:t>
            </w:r>
            <w:proofErr w:type="spellStart"/>
            <w:r w:rsidR="0035300F">
              <w:t>Continous</w:t>
            </w:r>
            <w:proofErr w:type="spellEnd"/>
            <w:r w:rsidR="0035300F">
              <w:t xml:space="preserve"> fire</w:t>
            </w:r>
          </w:p>
          <w:p w:rsidR="00000000" w:rsidRDefault="00A522C2">
            <w:pPr>
              <w:pStyle w:val="HwBitList1"/>
            </w:pPr>
          </w:p>
          <w:p w:rsidR="00000000" w:rsidRDefault="00A522C2">
            <w:pPr>
              <w:pStyle w:val="HwBitList"/>
            </w:pPr>
            <w:r>
              <w:t xml:space="preserve">This bit works in </w:t>
            </w:r>
            <w:proofErr w:type="spellStart"/>
            <w:r>
              <w:t>conjuction</w:t>
            </w:r>
            <w:proofErr w:type="spellEnd"/>
            <w:r>
              <w:t xml:space="preserve"> with bits D0 –D3 and with the GO bit to force </w:t>
            </w:r>
            <w:proofErr w:type="spellStart"/>
            <w:r>
              <w:t>continous</w:t>
            </w:r>
            <w:proofErr w:type="spellEnd"/>
            <w:r>
              <w:t xml:space="preserve"> firing of data</w:t>
            </w:r>
          </w:p>
        </w:tc>
        <w:tc>
          <w:tcPr>
            <w:tcW w:w="236" w:type="pct"/>
            <w:vAlign w:val="center"/>
          </w:tcPr>
          <w:p w:rsidR="00000000" w:rsidRDefault="0035300F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  <w:tr w:rsidR="00297A73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vAlign w:val="center"/>
          </w:tcPr>
          <w:p w:rsidR="00297A73" w:rsidRDefault="00297A73">
            <w:pPr>
              <w:pStyle w:val="HwBitDescCentered"/>
            </w:pPr>
            <w:r>
              <w:t>6</w:t>
            </w:r>
          </w:p>
        </w:tc>
        <w:tc>
          <w:tcPr>
            <w:tcW w:w="3731" w:type="pct"/>
            <w:gridSpan w:val="12"/>
          </w:tcPr>
          <w:p w:rsidR="00297A73" w:rsidRDefault="00297A73" w:rsidP="0035300F">
            <w:pPr>
              <w:pStyle w:val="HwBitList"/>
            </w:pPr>
            <w:r>
              <w:t>Not Used</w:t>
            </w:r>
          </w:p>
        </w:tc>
        <w:tc>
          <w:tcPr>
            <w:tcW w:w="236" w:type="pct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vAlign w:val="center"/>
          </w:tcPr>
          <w:p w:rsidR="00297A73" w:rsidRDefault="00297A73">
            <w:pPr>
              <w:pStyle w:val="HwBitDesc"/>
            </w:pPr>
            <w:r>
              <w:t>0x0</w:t>
            </w:r>
          </w:p>
        </w:tc>
      </w:tr>
      <w:tr w:rsidR="00297A73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vAlign w:val="center"/>
          </w:tcPr>
          <w:p w:rsidR="00297A73" w:rsidRDefault="00297A73">
            <w:pPr>
              <w:pStyle w:val="HwBitDescCentered"/>
            </w:pPr>
            <w:r>
              <w:t>7</w:t>
            </w:r>
          </w:p>
        </w:tc>
        <w:tc>
          <w:tcPr>
            <w:tcW w:w="3731" w:type="pct"/>
            <w:gridSpan w:val="12"/>
          </w:tcPr>
          <w:p w:rsidR="00297A73" w:rsidRDefault="00297A73" w:rsidP="0035300F">
            <w:pPr>
              <w:pStyle w:val="HwBitList"/>
            </w:pPr>
            <w:r>
              <w:t>Not Used</w:t>
            </w:r>
          </w:p>
        </w:tc>
        <w:tc>
          <w:tcPr>
            <w:tcW w:w="236" w:type="pct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vAlign w:val="center"/>
          </w:tcPr>
          <w:p w:rsidR="00297A73" w:rsidRDefault="00297A73">
            <w:pPr>
              <w:pStyle w:val="HwBitDesc"/>
            </w:pPr>
            <w:r>
              <w:t>0x0</w:t>
            </w:r>
          </w:p>
        </w:tc>
      </w:tr>
      <w:tr w:rsidR="00297A73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vAlign w:val="center"/>
          </w:tcPr>
          <w:p w:rsidR="00297A73" w:rsidRDefault="00297A73">
            <w:pPr>
              <w:pStyle w:val="HwBitDescCentered"/>
            </w:pPr>
            <w:r>
              <w:t>8</w:t>
            </w:r>
          </w:p>
        </w:tc>
        <w:tc>
          <w:tcPr>
            <w:tcW w:w="3731" w:type="pct"/>
            <w:gridSpan w:val="12"/>
          </w:tcPr>
          <w:p w:rsidR="00297A73" w:rsidRDefault="00297A73" w:rsidP="0035300F">
            <w:pPr>
              <w:pStyle w:val="HwBitList"/>
            </w:pPr>
            <w:r>
              <w:t>FIFO Empty Simulation</w:t>
            </w:r>
          </w:p>
          <w:p w:rsidR="00297A73" w:rsidRDefault="00297A73" w:rsidP="0035300F">
            <w:pPr>
              <w:pStyle w:val="HwBitList"/>
            </w:pPr>
            <w:r>
              <w:t>0: Simulate FIFO empty off</w:t>
            </w:r>
          </w:p>
          <w:p w:rsidR="00297A73" w:rsidRDefault="00297A73" w:rsidP="00297A73">
            <w:pPr>
              <w:pStyle w:val="HwBitList"/>
            </w:pPr>
            <w:r>
              <w:t>1: Simulate FIFO empty on</w:t>
            </w:r>
          </w:p>
        </w:tc>
        <w:tc>
          <w:tcPr>
            <w:tcW w:w="236" w:type="pct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vAlign w:val="center"/>
          </w:tcPr>
          <w:p w:rsidR="00297A73" w:rsidRDefault="00297A73">
            <w:pPr>
              <w:pStyle w:val="HwBitDesc"/>
            </w:pPr>
            <w:r>
              <w:t>0x0</w:t>
            </w:r>
          </w:p>
        </w:tc>
      </w:tr>
      <w:tr w:rsidR="00297A73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vAlign w:val="center"/>
          </w:tcPr>
          <w:p w:rsidR="00297A73" w:rsidRDefault="00297A73">
            <w:pPr>
              <w:pStyle w:val="HwBitDescCentered"/>
            </w:pPr>
            <w:r>
              <w:t>9</w:t>
            </w:r>
          </w:p>
        </w:tc>
        <w:tc>
          <w:tcPr>
            <w:tcW w:w="3731" w:type="pct"/>
            <w:gridSpan w:val="12"/>
          </w:tcPr>
          <w:p w:rsidR="00297A73" w:rsidRDefault="00297A73" w:rsidP="0035300F">
            <w:pPr>
              <w:pStyle w:val="HwBitList"/>
            </w:pPr>
            <w:r>
              <w:t>End Of Data (EOD) bypass</w:t>
            </w:r>
          </w:p>
          <w:p w:rsidR="00297A73" w:rsidRDefault="00297A73" w:rsidP="0035300F">
            <w:pPr>
              <w:pStyle w:val="HwBitList"/>
            </w:pPr>
            <w:r>
              <w:t xml:space="preserve">0: State machine is </w:t>
            </w:r>
            <w:proofErr w:type="spellStart"/>
            <w:r>
              <w:t>depanding</w:t>
            </w:r>
            <w:proofErr w:type="spellEnd"/>
            <w:r>
              <w:t xml:space="preserve"> of EOD signal to continue</w:t>
            </w:r>
          </w:p>
          <w:p w:rsidR="00297A73" w:rsidRDefault="00297A73" w:rsidP="00297A73">
            <w:pPr>
              <w:pStyle w:val="HwBitList"/>
            </w:pPr>
            <w:r>
              <w:t>1: Bypass EOD signal (endless firing regardless FIFO state)</w:t>
            </w:r>
          </w:p>
        </w:tc>
        <w:tc>
          <w:tcPr>
            <w:tcW w:w="236" w:type="pct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vAlign w:val="center"/>
          </w:tcPr>
          <w:p w:rsidR="00297A73" w:rsidRDefault="00297A73">
            <w:pPr>
              <w:pStyle w:val="HwBitDesc"/>
            </w:pPr>
            <w:r>
              <w:t>0x0</w:t>
            </w:r>
          </w:p>
        </w:tc>
      </w:tr>
      <w:tr w:rsidR="00297A73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vAlign w:val="center"/>
          </w:tcPr>
          <w:p w:rsidR="00297A73" w:rsidRDefault="00297A73">
            <w:pPr>
              <w:pStyle w:val="HwBitDescCentered"/>
            </w:pPr>
            <w:r>
              <w:t>10</w:t>
            </w:r>
          </w:p>
        </w:tc>
        <w:tc>
          <w:tcPr>
            <w:tcW w:w="3731" w:type="pct"/>
            <w:gridSpan w:val="12"/>
          </w:tcPr>
          <w:p w:rsidR="00297A73" w:rsidRDefault="00297A73" w:rsidP="0035300F">
            <w:pPr>
              <w:pStyle w:val="HwBitList"/>
            </w:pPr>
            <w:r>
              <w:t>Roller Speed Not OK bypass</w:t>
            </w:r>
          </w:p>
          <w:p w:rsidR="00297A73" w:rsidRDefault="00297A73" w:rsidP="0035300F">
            <w:pPr>
              <w:pStyle w:val="HwBitList"/>
            </w:pPr>
            <w:r>
              <w:t>0: Speed Not Ok signal enabled</w:t>
            </w:r>
          </w:p>
          <w:p w:rsidR="00297A73" w:rsidRDefault="00297A73" w:rsidP="00297A73">
            <w:pPr>
              <w:pStyle w:val="HwBitList"/>
            </w:pPr>
            <w:r>
              <w:t>1: Bypass roller speed not ok signal</w:t>
            </w:r>
          </w:p>
        </w:tc>
        <w:tc>
          <w:tcPr>
            <w:tcW w:w="236" w:type="pct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vAlign w:val="center"/>
          </w:tcPr>
          <w:p w:rsidR="00297A73" w:rsidRDefault="00297A73">
            <w:pPr>
              <w:pStyle w:val="HwBitDesc"/>
            </w:pPr>
            <w:r>
              <w:t>0x0</w:t>
            </w:r>
          </w:p>
        </w:tc>
      </w:tr>
      <w:tr w:rsidR="00297A73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vAlign w:val="center"/>
          </w:tcPr>
          <w:p w:rsidR="00297A73" w:rsidRDefault="00297A73">
            <w:pPr>
              <w:pStyle w:val="HwBitDescCentered"/>
            </w:pPr>
            <w:r>
              <w:t>11</w:t>
            </w:r>
          </w:p>
        </w:tc>
        <w:tc>
          <w:tcPr>
            <w:tcW w:w="3731" w:type="pct"/>
            <w:gridSpan w:val="12"/>
          </w:tcPr>
          <w:p w:rsidR="00297A73" w:rsidRDefault="00297A73" w:rsidP="0035300F">
            <w:pPr>
              <w:pStyle w:val="HwBitList"/>
            </w:pPr>
            <w:r>
              <w:t>Not Used</w:t>
            </w:r>
          </w:p>
        </w:tc>
        <w:tc>
          <w:tcPr>
            <w:tcW w:w="236" w:type="pct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vAlign w:val="center"/>
          </w:tcPr>
          <w:p w:rsidR="00297A73" w:rsidRDefault="00297A73">
            <w:pPr>
              <w:pStyle w:val="HwBitDesc"/>
            </w:pPr>
            <w:r>
              <w:t>0x0</w:t>
            </w:r>
          </w:p>
        </w:tc>
      </w:tr>
      <w:tr w:rsidR="00297A73" w:rsidTr="00EF66F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6" w:type="pct"/>
            <w:vAlign w:val="center"/>
          </w:tcPr>
          <w:p w:rsidR="00297A73" w:rsidRDefault="00297A73">
            <w:pPr>
              <w:pStyle w:val="HwBitDescCentered"/>
            </w:pPr>
            <w:r>
              <w:t>12</w:t>
            </w:r>
          </w:p>
        </w:tc>
        <w:tc>
          <w:tcPr>
            <w:tcW w:w="3731" w:type="pct"/>
            <w:gridSpan w:val="12"/>
          </w:tcPr>
          <w:p w:rsidR="00297A73" w:rsidRDefault="00297A73" w:rsidP="00297A73">
            <w:pPr>
              <w:pStyle w:val="HwBitList"/>
            </w:pPr>
            <w:r>
              <w:t>Strobe Mechanism On/Off (Jetting Station)</w:t>
            </w:r>
          </w:p>
          <w:p w:rsidR="00297A73" w:rsidRDefault="00297A73" w:rsidP="0035300F">
            <w:pPr>
              <w:pStyle w:val="HwBitList"/>
            </w:pPr>
            <w:r>
              <w:t>0: Strobe is off</w:t>
            </w:r>
          </w:p>
          <w:p w:rsidR="00297A73" w:rsidRDefault="00297A73" w:rsidP="0035300F">
            <w:pPr>
              <w:pStyle w:val="HwBitList"/>
            </w:pPr>
            <w:r>
              <w:t>1: Strobe is on</w:t>
            </w:r>
          </w:p>
        </w:tc>
        <w:tc>
          <w:tcPr>
            <w:tcW w:w="236" w:type="pct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vAlign w:val="center"/>
          </w:tcPr>
          <w:p w:rsidR="00297A73" w:rsidRDefault="00297A73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vAlign w:val="center"/>
          </w:tcPr>
          <w:p w:rsidR="00297A73" w:rsidRDefault="00297A73">
            <w:pPr>
              <w:pStyle w:val="HwBitDesc"/>
            </w:pPr>
            <w:r>
              <w:t>0x0</w:t>
            </w:r>
          </w:p>
        </w:tc>
      </w:tr>
    </w:tbl>
    <w:p w:rsidR="00EF66FD" w:rsidRDefault="00EF66FD" w:rsidP="00EF66FD">
      <w:pPr>
        <w:pStyle w:val="Heading2"/>
      </w:pPr>
      <w:bookmarkStart w:id="20" w:name="_Toc382222728"/>
      <w:r>
        <w:t>FIFO Status</w:t>
      </w:r>
      <w:bookmarkEnd w:id="20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3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58"/>
        <w:gridCol w:w="11"/>
        <w:gridCol w:w="418"/>
        <w:gridCol w:w="151"/>
        <w:gridCol w:w="276"/>
        <w:gridCol w:w="292"/>
        <w:gridCol w:w="554"/>
        <w:gridCol w:w="9"/>
      </w:tblGrid>
      <w:tr w:rsidR="00EF66FD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D0</w:t>
            </w:r>
          </w:p>
        </w:tc>
      </w:tr>
      <w:tr w:rsidR="00EF66FD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  <w:r>
              <w:t>FULL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  <w:r>
              <w:t>EMPTY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66FD" w:rsidRDefault="00EF66FD" w:rsidP="00054CE9">
            <w:pPr>
              <w:pStyle w:val="HwDataText16"/>
            </w:pPr>
            <w:r>
              <w:t>AF</w:t>
            </w: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F66FD" w:rsidRDefault="00EF66FD" w:rsidP="00054CE9">
            <w:pPr>
              <w:pStyle w:val="HwDataText16"/>
            </w:pPr>
            <w:r>
              <w:t>AE</w:t>
            </w:r>
          </w:p>
        </w:tc>
      </w:tr>
      <w:tr w:rsidR="00EF66FD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  <w:tabs>
                <w:tab w:val="left" w:pos="202"/>
                <w:tab w:val="center" w:pos="283"/>
              </w:tabs>
              <w:jc w:val="left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R</w:t>
            </w: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EF66FD" w:rsidRDefault="00EF66FD" w:rsidP="00054CE9">
            <w:pPr>
              <w:pStyle w:val="HwDataTitle"/>
            </w:pPr>
            <w:r>
              <w:t>R</w:t>
            </w:r>
          </w:p>
        </w:tc>
      </w:tr>
      <w:tr w:rsidR="00EF66FD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9" w:type="pct"/>
            <w:gridSpan w:val="4"/>
          </w:tcPr>
          <w:p w:rsidR="00EF66FD" w:rsidRDefault="00EF66FD" w:rsidP="00054CE9">
            <w:pPr>
              <w:pStyle w:val="HwItem"/>
            </w:pPr>
            <w:r>
              <w:t>Address</w:t>
            </w:r>
          </w:p>
        </w:tc>
        <w:tc>
          <w:tcPr>
            <w:tcW w:w="4135" w:type="pct"/>
            <w:gridSpan w:val="17"/>
          </w:tcPr>
          <w:p w:rsidR="00EF66FD" w:rsidRDefault="00EF66FD" w:rsidP="00EF66FD">
            <w:pPr>
              <w:pStyle w:val="HwItem"/>
            </w:pPr>
            <w:r>
              <w:t>0x</w:t>
            </w:r>
            <w:r>
              <w:t>05</w:t>
            </w:r>
          </w:p>
        </w:tc>
      </w:tr>
      <w:tr w:rsidR="00EF66FD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EF66FD" w:rsidRDefault="00EF66FD" w:rsidP="00054CE9">
            <w:pPr>
              <w:pStyle w:val="HwItem"/>
            </w:pPr>
            <w:r>
              <w:t>Description</w:t>
            </w:r>
          </w:p>
        </w:tc>
        <w:tc>
          <w:tcPr>
            <w:tcW w:w="4135" w:type="pct"/>
            <w:gridSpan w:val="17"/>
          </w:tcPr>
          <w:p w:rsidR="00EF66FD" w:rsidRDefault="00EF66FD" w:rsidP="00054CE9">
            <w:pPr>
              <w:pStyle w:val="HwItem"/>
            </w:pPr>
            <w:r>
              <w:t>This register gives status of the main FIFO.</w:t>
            </w:r>
          </w:p>
        </w:tc>
      </w:tr>
      <w:tr w:rsidR="00EF66FD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EF66FD" w:rsidRDefault="00EF66FD" w:rsidP="00054CE9">
            <w:pPr>
              <w:pStyle w:val="HwItem"/>
            </w:pPr>
            <w:r>
              <w:t>Reset Value</w:t>
            </w:r>
          </w:p>
        </w:tc>
        <w:tc>
          <w:tcPr>
            <w:tcW w:w="4135" w:type="pct"/>
            <w:gridSpan w:val="17"/>
          </w:tcPr>
          <w:p w:rsidR="00EF66FD" w:rsidRDefault="00EF66FD" w:rsidP="00054CE9">
            <w:pPr>
              <w:pStyle w:val="HwItem"/>
            </w:pPr>
          </w:p>
        </w:tc>
      </w:tr>
      <w:tr w:rsidR="00EF66FD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EF66FD" w:rsidRDefault="00EF66FD" w:rsidP="00054CE9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EF66FD" w:rsidRDefault="00EF66FD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EF66FD" w:rsidRDefault="00EF66FD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EF66FD" w:rsidRDefault="00EF66FD" w:rsidP="00054CE9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EF66FD" w:rsidRDefault="00EF66FD" w:rsidP="00054CE9">
            <w:pPr>
              <w:pStyle w:val="HwDataTitle"/>
            </w:pPr>
            <w:r>
              <w:t>Reset Value</w:t>
            </w:r>
          </w:p>
        </w:tc>
      </w:tr>
      <w:tr w:rsidR="00EF66FD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Centered"/>
            </w:pPr>
            <w:r>
              <w:t>0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List"/>
            </w:pPr>
            <w:r>
              <w:t>Almost Empty signal</w:t>
            </w:r>
          </w:p>
          <w:p w:rsidR="00EF66FD" w:rsidRDefault="00EF66FD" w:rsidP="00054CE9">
            <w:pPr>
              <w:pStyle w:val="HwBitList1"/>
            </w:pP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Centered"/>
            </w:pP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"/>
            </w:pPr>
            <w:r>
              <w:t>0x0</w:t>
            </w:r>
          </w:p>
        </w:tc>
      </w:tr>
      <w:tr w:rsidR="00EF66FD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Centered"/>
            </w:pPr>
            <w:r>
              <w:t>1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List"/>
            </w:pPr>
            <w:r>
              <w:t>Almost Full signal</w:t>
            </w:r>
          </w:p>
          <w:p w:rsidR="00EF66FD" w:rsidRDefault="00EF66FD" w:rsidP="00054CE9">
            <w:pPr>
              <w:pStyle w:val="HwBitList"/>
            </w:pP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Centered"/>
            </w:pP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"/>
            </w:pPr>
            <w:r>
              <w:t>0x0</w:t>
            </w:r>
          </w:p>
        </w:tc>
      </w:tr>
      <w:tr w:rsidR="00EF66FD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Centered"/>
            </w:pPr>
            <w:r>
              <w:t>2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List"/>
            </w:pPr>
            <w:r>
              <w:t>FIFO empty signal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Centered"/>
            </w:pP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"/>
            </w:pPr>
            <w:r>
              <w:t>0x1</w:t>
            </w:r>
          </w:p>
        </w:tc>
      </w:tr>
      <w:tr w:rsidR="00EF66FD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Centered"/>
            </w:pPr>
            <w:r>
              <w:t>3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</w:tcBorders>
            <w:vAlign w:val="center"/>
          </w:tcPr>
          <w:p w:rsidR="00EF66FD" w:rsidRDefault="00EF66FD" w:rsidP="00054CE9">
            <w:pPr>
              <w:pStyle w:val="HwBitList"/>
            </w:pPr>
            <w:r>
              <w:t>FIFO full signal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Centered"/>
            </w:pPr>
          </w:p>
        </w:tc>
        <w:tc>
          <w:tcPr>
            <w:tcW w:w="466" w:type="pct"/>
            <w:gridSpan w:val="2"/>
            <w:tcBorders>
              <w:top w:val="single" w:sz="6" w:space="0" w:color="auto"/>
            </w:tcBorders>
            <w:vAlign w:val="center"/>
          </w:tcPr>
          <w:p w:rsidR="00EF66FD" w:rsidRDefault="00EF66FD" w:rsidP="00054CE9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000000" w:rsidRDefault="00B9498C" w:rsidP="00B9498C">
      <w:pPr>
        <w:pStyle w:val="Heading2"/>
      </w:pPr>
      <w:bookmarkStart w:id="21" w:name="_Toc382222729"/>
      <w:r>
        <w:t xml:space="preserve">Heater Timer </w:t>
      </w:r>
      <w:r w:rsidR="00A522C2">
        <w:t>Control Register</w:t>
      </w:r>
      <w:bookmarkEnd w:id="21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1"/>
        <w:gridCol w:w="544"/>
        <w:gridCol w:w="420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61"/>
        <w:gridCol w:w="7"/>
        <w:gridCol w:w="421"/>
        <w:gridCol w:w="147"/>
        <w:gridCol w:w="280"/>
        <w:gridCol w:w="289"/>
        <w:gridCol w:w="560"/>
        <w:gridCol w:w="9"/>
      </w:tblGrid>
      <w:tr w:rsidR="0094442F" w:rsidTr="007D5FAF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D15</w:t>
            </w:r>
          </w:p>
        </w:tc>
        <w:tc>
          <w:tcPr>
            <w:tcW w:w="312" w:type="pct"/>
            <w:gridSpan w:val="2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D14</w:t>
            </w:r>
          </w:p>
        </w:tc>
        <w:tc>
          <w:tcPr>
            <w:tcW w:w="311" w:type="pct"/>
            <w:gridSpan w:val="2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D1</w:t>
            </w:r>
          </w:p>
        </w:tc>
        <w:tc>
          <w:tcPr>
            <w:tcW w:w="311" w:type="pct"/>
            <w:gridSpan w:val="2"/>
            <w:tcBorders>
              <w:bottom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D0</w:t>
            </w:r>
          </w:p>
        </w:tc>
      </w:tr>
      <w:tr w:rsidR="0094442F" w:rsidTr="007D5FAF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1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442F" w:rsidRDefault="0094442F" w:rsidP="00054CE9">
            <w:pPr>
              <w:pStyle w:val="HwDataText16"/>
              <w:jc w:val="right"/>
            </w:pPr>
          </w:p>
        </w:tc>
        <w:tc>
          <w:tcPr>
            <w:tcW w:w="311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4442F" w:rsidRDefault="0094442F" w:rsidP="00054CE9">
            <w:pPr>
              <w:pStyle w:val="HwDataText16"/>
            </w:pPr>
            <w:r>
              <w:t>1</w:t>
            </w:r>
          </w:p>
        </w:tc>
      </w:tr>
      <w:tr w:rsidR="0094442F" w:rsidTr="007D5FAF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1" w:type="pct"/>
            <w:gridSpan w:val="2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</w:p>
        </w:tc>
        <w:tc>
          <w:tcPr>
            <w:tcW w:w="311" w:type="pct"/>
            <w:gridSpan w:val="2"/>
            <w:tcBorders>
              <w:top w:val="single" w:sz="12" w:space="0" w:color="auto"/>
            </w:tcBorders>
          </w:tcPr>
          <w:p w:rsidR="0094442F" w:rsidRDefault="0094442F" w:rsidP="00054CE9">
            <w:pPr>
              <w:pStyle w:val="HwDataTitle"/>
            </w:pPr>
            <w:r>
              <w:t>W</w:t>
            </w:r>
          </w:p>
        </w:tc>
      </w:tr>
      <w:tr w:rsidR="00B9498C" w:rsidTr="007D5F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pct"/>
          <w:trHeight w:val="280"/>
        </w:trPr>
        <w:tc>
          <w:tcPr>
            <w:tcW w:w="856" w:type="pct"/>
            <w:gridSpan w:val="4"/>
          </w:tcPr>
          <w:p w:rsidR="00B9498C" w:rsidRDefault="00B9498C" w:rsidP="00054CE9">
            <w:pPr>
              <w:pStyle w:val="HwItem"/>
            </w:pPr>
            <w:r>
              <w:t>Address</w:t>
            </w:r>
          </w:p>
        </w:tc>
        <w:tc>
          <w:tcPr>
            <w:tcW w:w="4139" w:type="pct"/>
            <w:gridSpan w:val="17"/>
          </w:tcPr>
          <w:p w:rsidR="00B9498C" w:rsidRDefault="00B9498C" w:rsidP="00054CE9">
            <w:pPr>
              <w:pStyle w:val="HwItem"/>
            </w:pPr>
            <w:r>
              <w:t>0x06</w:t>
            </w:r>
          </w:p>
        </w:tc>
      </w:tr>
      <w:tr w:rsidR="00B9498C" w:rsidTr="007D5F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pct"/>
          <w:trHeight w:val="278"/>
        </w:trPr>
        <w:tc>
          <w:tcPr>
            <w:tcW w:w="856" w:type="pct"/>
            <w:gridSpan w:val="4"/>
          </w:tcPr>
          <w:p w:rsidR="00B9498C" w:rsidRDefault="00B9498C" w:rsidP="00054CE9">
            <w:pPr>
              <w:pStyle w:val="HwItem"/>
            </w:pPr>
            <w:r>
              <w:t>Description</w:t>
            </w:r>
          </w:p>
        </w:tc>
        <w:tc>
          <w:tcPr>
            <w:tcW w:w="4139" w:type="pct"/>
            <w:gridSpan w:val="17"/>
          </w:tcPr>
          <w:p w:rsidR="00B9498C" w:rsidRDefault="00B9498C" w:rsidP="00054CE9">
            <w:pPr>
              <w:pStyle w:val="HwItem"/>
            </w:pPr>
            <w:r>
              <w:t xml:space="preserve">This register is used for resetting heaters timer. If after 2 seconds this register </w:t>
            </w:r>
            <w:proofErr w:type="spellStart"/>
            <w:r>
              <w:t>sin’t</w:t>
            </w:r>
            <w:proofErr w:type="spellEnd"/>
            <w:r>
              <w:t xml:space="preserve"> activated, a heaters are disabled.</w:t>
            </w:r>
          </w:p>
        </w:tc>
      </w:tr>
      <w:tr w:rsidR="00B9498C" w:rsidTr="007D5F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pct"/>
          <w:trHeight w:val="278"/>
        </w:trPr>
        <w:tc>
          <w:tcPr>
            <w:tcW w:w="856" w:type="pct"/>
            <w:gridSpan w:val="4"/>
            <w:tcBorders>
              <w:bottom w:val="single" w:sz="12" w:space="0" w:color="auto"/>
            </w:tcBorders>
          </w:tcPr>
          <w:p w:rsidR="00B9498C" w:rsidRDefault="00937E65" w:rsidP="00054CE9">
            <w:pPr>
              <w:pStyle w:val="HwItem"/>
            </w:pPr>
            <w:r>
              <w:t>Reset Value</w:t>
            </w:r>
          </w:p>
        </w:tc>
        <w:tc>
          <w:tcPr>
            <w:tcW w:w="4139" w:type="pct"/>
            <w:gridSpan w:val="17"/>
            <w:tcBorders>
              <w:bottom w:val="single" w:sz="12" w:space="0" w:color="auto"/>
            </w:tcBorders>
          </w:tcPr>
          <w:p w:rsidR="00B9498C" w:rsidRDefault="00B9498C" w:rsidP="00054CE9">
            <w:pPr>
              <w:pStyle w:val="HwItem"/>
            </w:pPr>
          </w:p>
        </w:tc>
      </w:tr>
      <w:tr w:rsidR="00000000" w:rsidTr="007D5F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7D5F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5" w:type="pct"/>
          <w:trHeight w:val="227"/>
        </w:trPr>
        <w:tc>
          <w:tcPr>
            <w:tcW w:w="325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0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</w:tcBorders>
            <w:vAlign w:val="center"/>
          </w:tcPr>
          <w:p w:rsidR="00000000" w:rsidRDefault="007D5FAF">
            <w:pPr>
              <w:pStyle w:val="HwBitList"/>
            </w:pPr>
            <w:r>
              <w:t>Heater timer control</w:t>
            </w:r>
          </w:p>
          <w:p w:rsidR="00000000" w:rsidRDefault="00A522C2" w:rsidP="007D5FAF">
            <w:pPr>
              <w:pStyle w:val="HwBitList1"/>
              <w:ind w:left="0"/>
            </w:pPr>
            <w:r>
              <w:t xml:space="preserve">0: </w:t>
            </w:r>
            <w:r w:rsidR="007D5FAF">
              <w:t xml:space="preserve">Heaters timer is </w:t>
            </w:r>
            <w:r>
              <w:t xml:space="preserve">OFF  </w:t>
            </w:r>
          </w:p>
          <w:p w:rsidR="00000000" w:rsidRDefault="00A522C2" w:rsidP="007D5FAF">
            <w:pPr>
              <w:pStyle w:val="HwBitList1"/>
              <w:ind w:left="0"/>
            </w:pPr>
            <w:r>
              <w:t xml:space="preserve">1: </w:t>
            </w:r>
            <w:r w:rsidR="007D5FAF">
              <w:t>Heaters timer is ON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</w:p>
        </w:tc>
        <w:tc>
          <w:tcPr>
            <w:tcW w:w="235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B9498C" w:rsidRDefault="00B9498C" w:rsidP="00B9498C">
      <w:pPr>
        <w:pStyle w:val="Heading2"/>
      </w:pPr>
      <w:bookmarkStart w:id="22" w:name="_Toc382222730"/>
      <w:r>
        <w:t>FPGA Version</w:t>
      </w:r>
      <w:bookmarkEnd w:id="22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9"/>
        <w:gridCol w:w="567"/>
        <w:gridCol w:w="567"/>
        <w:gridCol w:w="569"/>
        <w:gridCol w:w="567"/>
        <w:gridCol w:w="567"/>
        <w:gridCol w:w="569"/>
        <w:gridCol w:w="569"/>
        <w:gridCol w:w="569"/>
        <w:gridCol w:w="563"/>
      </w:tblGrid>
      <w:tr w:rsidR="0072496D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2496D" w:rsidRDefault="0072496D" w:rsidP="00054CE9">
            <w:pPr>
              <w:pStyle w:val="HwDataTitle"/>
            </w:pPr>
            <w:r>
              <w:t>D0</w:t>
            </w:r>
          </w:p>
        </w:tc>
      </w:tr>
      <w:tr w:rsidR="0072496D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496D" w:rsidRDefault="0072496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2496D" w:rsidRDefault="0072496D" w:rsidP="00054CE9">
            <w:pPr>
              <w:pStyle w:val="HwDataText16"/>
            </w:pPr>
          </w:p>
        </w:tc>
      </w:tr>
      <w:tr w:rsidR="0072496D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72496D" w:rsidRDefault="0072496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2496D" w:rsidRDefault="0072496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2496D" w:rsidRDefault="0072496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2496D" w:rsidRDefault="0072496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2496D" w:rsidRDefault="0072496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2496D" w:rsidRDefault="0072496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2496D" w:rsidRDefault="0072496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2496D" w:rsidRDefault="0072496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2496D" w:rsidRDefault="002876EA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2496D" w:rsidRDefault="002876EA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2496D" w:rsidRDefault="002876EA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2496D" w:rsidRDefault="002876EA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2496D" w:rsidRDefault="002876EA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2496D" w:rsidRDefault="002876EA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2496D" w:rsidRDefault="002876EA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2496D" w:rsidRDefault="002876EA" w:rsidP="00054CE9">
            <w:pPr>
              <w:pStyle w:val="HwDataTitle"/>
            </w:pPr>
            <w:r>
              <w:t>R</w:t>
            </w:r>
          </w:p>
        </w:tc>
      </w:tr>
    </w:tbl>
    <w:p w:rsidR="0072496D" w:rsidRDefault="0072496D"/>
    <w:p w:rsidR="0072496D" w:rsidRDefault="0072496D" w:rsidP="0072496D">
      <w:pPr>
        <w:rPr>
          <w:sz w:val="24"/>
          <w:szCs w:val="24"/>
        </w:rPr>
      </w:pPr>
      <w:r w:rsidRPr="0072496D">
        <w:rPr>
          <w:sz w:val="24"/>
          <w:szCs w:val="24"/>
        </w:rPr>
        <w:t>Address</w:t>
      </w:r>
      <w:r w:rsidRPr="0072496D">
        <w:rPr>
          <w:sz w:val="24"/>
          <w:szCs w:val="24"/>
        </w:rPr>
        <w:tab/>
        <w:t>0x08</w:t>
      </w:r>
    </w:p>
    <w:p w:rsidR="0072496D" w:rsidRPr="0072496D" w:rsidRDefault="0072496D" w:rsidP="0072496D">
      <w:pPr>
        <w:rPr>
          <w:sz w:val="24"/>
          <w:szCs w:val="24"/>
        </w:rPr>
      </w:pPr>
      <w:r>
        <w:rPr>
          <w:sz w:val="24"/>
          <w:szCs w:val="24"/>
        </w:rPr>
        <w:t>Description</w:t>
      </w:r>
      <w:r>
        <w:rPr>
          <w:sz w:val="24"/>
          <w:szCs w:val="24"/>
        </w:rPr>
        <w:tab/>
        <w:t>FPGA Firmware version</w:t>
      </w:r>
    </w:p>
    <w:p w:rsidR="0072496D" w:rsidRDefault="0072496D"/>
    <w:p w:rsidR="00B9498C" w:rsidRDefault="00B9498C" w:rsidP="00B9498C">
      <w:pPr>
        <w:pStyle w:val="Heading2"/>
      </w:pPr>
      <w:bookmarkStart w:id="23" w:name="_Toc382222731"/>
      <w:r>
        <w:t>Board Revision</w:t>
      </w:r>
      <w:bookmarkEnd w:id="23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9"/>
        <w:gridCol w:w="567"/>
        <w:gridCol w:w="567"/>
        <w:gridCol w:w="569"/>
        <w:gridCol w:w="567"/>
        <w:gridCol w:w="567"/>
        <w:gridCol w:w="569"/>
        <w:gridCol w:w="569"/>
        <w:gridCol w:w="569"/>
        <w:gridCol w:w="563"/>
      </w:tblGrid>
      <w:tr w:rsidR="00EB7186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D0</w:t>
            </w:r>
          </w:p>
        </w:tc>
      </w:tr>
      <w:tr w:rsidR="00EB7186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B7186" w:rsidRDefault="00EB7186" w:rsidP="00054CE9">
            <w:pPr>
              <w:pStyle w:val="HwDataText16"/>
            </w:pPr>
          </w:p>
        </w:tc>
      </w:tr>
      <w:tr w:rsidR="00EB7186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R</w:t>
            </w:r>
          </w:p>
        </w:tc>
      </w:tr>
    </w:tbl>
    <w:p w:rsidR="00EB7186" w:rsidRDefault="00EB7186">
      <w:pPr>
        <w:pStyle w:val="HwItem"/>
      </w:pPr>
      <w:r>
        <w:t>Address</w:t>
      </w:r>
      <w:r>
        <w:tab/>
        <w:t>0x09</w:t>
      </w:r>
    </w:p>
    <w:p w:rsidR="00EB7186" w:rsidRDefault="00EB7186" w:rsidP="00EB7186">
      <w:pPr>
        <w:pStyle w:val="HwItem"/>
      </w:pPr>
      <w:r>
        <w:t>Description</w:t>
      </w:r>
      <w:r>
        <w:tab/>
        <w:t>Board revision</w:t>
      </w:r>
    </w:p>
    <w:p w:rsidR="00000000" w:rsidRDefault="00A522C2">
      <w:pPr>
        <w:pStyle w:val="Heading2"/>
      </w:pPr>
      <w:bookmarkStart w:id="24" w:name="_Toc382222732"/>
      <w:r>
        <w:t>Roller Control Register</w:t>
      </w:r>
      <w:bookmarkEnd w:id="24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0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60"/>
        <w:gridCol w:w="9"/>
        <w:gridCol w:w="420"/>
        <w:gridCol w:w="149"/>
        <w:gridCol w:w="278"/>
        <w:gridCol w:w="291"/>
        <w:gridCol w:w="556"/>
        <w:gridCol w:w="9"/>
      </w:tblGrid>
      <w:tr w:rsidR="00837DD1" w:rsidTr="005E36BA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D14</w:t>
            </w:r>
          </w:p>
        </w:tc>
        <w:tc>
          <w:tcPr>
            <w:tcW w:w="312" w:type="pct"/>
            <w:gridSpan w:val="2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D0</w:t>
            </w:r>
          </w:p>
        </w:tc>
      </w:tr>
      <w:tr w:rsidR="00837DD1" w:rsidTr="005E36BA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37DD1" w:rsidRDefault="00837DD1" w:rsidP="00054CE9">
            <w:pPr>
              <w:pStyle w:val="HwDataText16"/>
              <w:jc w:val="right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37DD1" w:rsidRDefault="00837DD1" w:rsidP="00054CE9">
            <w:pPr>
              <w:pStyle w:val="HwDataText16"/>
            </w:pPr>
          </w:p>
        </w:tc>
      </w:tr>
      <w:tr w:rsidR="00837DD1" w:rsidTr="005E36BA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W</w:t>
            </w: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837DD1" w:rsidRDefault="00837DD1" w:rsidP="00054CE9">
            <w:pPr>
              <w:pStyle w:val="HwDataTitle"/>
            </w:pPr>
            <w:r>
              <w:t>W</w:t>
            </w:r>
          </w:p>
        </w:tc>
      </w:tr>
      <w:tr w:rsidR="00000000" w:rsidTr="005E36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8" w:type="pct"/>
            <w:gridSpan w:val="4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4136" w:type="pct"/>
            <w:gridSpan w:val="17"/>
          </w:tcPr>
          <w:p w:rsidR="00000000" w:rsidRDefault="00A522C2">
            <w:pPr>
              <w:pStyle w:val="HwItem"/>
            </w:pPr>
            <w:r>
              <w:t>0x09</w:t>
            </w:r>
          </w:p>
        </w:tc>
      </w:tr>
      <w:tr w:rsidR="00000000" w:rsidTr="005E36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4136" w:type="pct"/>
            <w:gridSpan w:val="17"/>
          </w:tcPr>
          <w:p w:rsidR="00000000" w:rsidRDefault="00A522C2">
            <w:pPr>
              <w:pStyle w:val="HwItem"/>
            </w:pPr>
            <w:r>
              <w:t>This register is used for controlling the Roller mechanisms.</w:t>
            </w:r>
            <w:r>
              <w:br/>
              <w:t xml:space="preserve">For normal operation both “ROLLER ON/OFF” and </w:t>
            </w:r>
            <w:r>
              <w:br/>
              <w:t>“ENABLE ROLLER DRIVER” bits should be set to “1”</w:t>
            </w:r>
          </w:p>
        </w:tc>
      </w:tr>
      <w:tr w:rsidR="00000000" w:rsidTr="005E36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</w:t>
            </w:r>
            <w:r>
              <w:t>eset Value</w:t>
            </w:r>
          </w:p>
        </w:tc>
        <w:tc>
          <w:tcPr>
            <w:tcW w:w="4136" w:type="pct"/>
            <w:gridSpan w:val="17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0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</w:tcBorders>
            <w:vAlign w:val="center"/>
          </w:tcPr>
          <w:p w:rsidR="00000000" w:rsidRDefault="00A522C2" w:rsidP="00837DD1">
            <w:pPr>
              <w:pStyle w:val="HwBitList"/>
            </w:pPr>
            <w:r>
              <w:t xml:space="preserve">ROLLER </w:t>
            </w:r>
            <w:r>
              <w:t>ON/OFF: Turns Roller mechanism On or Off</w:t>
            </w:r>
          </w:p>
          <w:p w:rsidR="00000000" w:rsidRDefault="00A522C2">
            <w:pPr>
              <w:pStyle w:val="HwBitList1"/>
            </w:pPr>
            <w:r>
              <w:t>0: Roller Off</w:t>
            </w:r>
          </w:p>
          <w:p w:rsidR="00000000" w:rsidRDefault="00A522C2">
            <w:pPr>
              <w:pStyle w:val="HwBitList1"/>
            </w:pPr>
            <w:r>
              <w:t>1: Roller On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837DD1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vAlign w:val="center"/>
          </w:tcPr>
          <w:p w:rsidR="00000000" w:rsidRDefault="00A522C2">
            <w:pPr>
              <w:pStyle w:val="HwBitDescCentered"/>
            </w:pPr>
            <w:r>
              <w:t>1</w:t>
            </w:r>
          </w:p>
        </w:tc>
        <w:tc>
          <w:tcPr>
            <w:tcW w:w="3732" w:type="pct"/>
            <w:gridSpan w:val="13"/>
            <w:vAlign w:val="center"/>
          </w:tcPr>
          <w:p w:rsidR="00000000" w:rsidRDefault="00A522C2">
            <w:pPr>
              <w:pStyle w:val="HwBitList"/>
            </w:pPr>
            <w:r>
              <w:t xml:space="preserve">ENABLE ROLLER DRIVER: Enables the Roller Motor driver  </w:t>
            </w:r>
          </w:p>
          <w:p w:rsidR="00000000" w:rsidRDefault="00A522C2">
            <w:pPr>
              <w:pStyle w:val="HwBitList1"/>
            </w:pPr>
            <w:r>
              <w:t>0: Driver is disabled</w:t>
            </w:r>
          </w:p>
          <w:p w:rsidR="00000000" w:rsidRDefault="00A522C2">
            <w:pPr>
              <w:pStyle w:val="HwBitList1"/>
            </w:pPr>
            <w:r>
              <w:t>1: Driver is enabled</w:t>
            </w:r>
          </w:p>
        </w:tc>
        <w:tc>
          <w:tcPr>
            <w:tcW w:w="236" w:type="pct"/>
            <w:gridSpan w:val="2"/>
            <w:vAlign w:val="center"/>
          </w:tcPr>
          <w:p w:rsidR="00000000" w:rsidRDefault="00837DD1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000000" w:rsidRDefault="00A522C2">
      <w:pPr>
        <w:pStyle w:val="Heading2"/>
      </w:pPr>
      <w:bookmarkStart w:id="25" w:name="_Toc382222733"/>
      <w:r>
        <w:t>Rolle</w:t>
      </w:r>
      <w:r>
        <w:t>r Steps Divider Register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562"/>
        <w:gridCol w:w="567"/>
        <w:gridCol w:w="563"/>
        <w:gridCol w:w="572"/>
        <w:gridCol w:w="572"/>
        <w:gridCol w:w="570"/>
        <w:gridCol w:w="572"/>
        <w:gridCol w:w="572"/>
        <w:gridCol w:w="572"/>
        <w:gridCol w:w="572"/>
        <w:gridCol w:w="572"/>
        <w:gridCol w:w="567"/>
        <w:gridCol w:w="569"/>
        <w:gridCol w:w="569"/>
        <w:gridCol w:w="550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D15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D13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A522C2">
            <w:pPr>
              <w:pStyle w:val="HwDataText16"/>
            </w:pPr>
            <w:r>
              <w:t>STEPS DIVIDER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09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09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4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04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5E36B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0x0A</w:t>
            </w:r>
          </w:p>
        </w:tc>
      </w:tr>
      <w:tr w:rsidR="00000000" w:rsidTr="005E36BA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This register is used for initializing and controlling hardware mechanisms</w:t>
            </w:r>
          </w:p>
        </w:tc>
      </w:tr>
      <w:tr w:rsidR="00000000" w:rsidTr="005E36BA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</w:t>
            </w:r>
            <w:r>
              <w:t>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0-15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List"/>
            </w:pPr>
            <w:r>
              <w:t xml:space="preserve">STEPS DIVIDER: </w:t>
            </w:r>
          </w:p>
          <w:p w:rsidR="00000000" w:rsidRDefault="00A522C2">
            <w:pPr>
              <w:pStyle w:val="HwBitList1"/>
            </w:pPr>
            <w:r>
              <w:t xml:space="preserve"> </w:t>
            </w: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000000" w:rsidRDefault="00A522C2">
      <w:pPr>
        <w:pStyle w:val="HwItem"/>
      </w:pPr>
    </w:p>
    <w:p w:rsidR="00000000" w:rsidRDefault="00A522C2">
      <w:pPr>
        <w:pStyle w:val="Heading2"/>
      </w:pPr>
      <w:bookmarkStart w:id="26" w:name="_Toc382222734"/>
      <w:r>
        <w:t>Bumper End Peg Register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9"/>
        <w:gridCol w:w="569"/>
        <w:gridCol w:w="569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A522C2">
            <w:pPr>
              <w:pStyle w:val="HwDataText16"/>
            </w:pPr>
            <w:r>
              <w:t>BUMPER END PEG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0x0B</w:t>
            </w:r>
          </w:p>
        </w:tc>
      </w:tr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This register is used for defining th</w:t>
            </w:r>
            <w:r>
              <w:t xml:space="preserve">e encoder </w:t>
            </w:r>
            <w:proofErr w:type="gramStart"/>
            <w:r>
              <w:t>counter</w:t>
            </w:r>
            <w:proofErr w:type="gramEnd"/>
            <w:r>
              <w:t xml:space="preserve"> value from which the</w:t>
            </w:r>
            <w:r>
              <w:br/>
              <w:t>hardware starts or stops responding to bumper signals depending on the movement direction.</w:t>
            </w:r>
            <w:r>
              <w:br/>
              <w:t>Counter values above this value disable bumper detection</w:t>
            </w:r>
            <w:r>
              <w:br/>
              <w:t xml:space="preserve">Counter values beneath this value and above the </w:t>
            </w:r>
            <w:r>
              <w:br/>
              <w:t>“BUMPER START PEG” v</w:t>
            </w:r>
            <w:r>
              <w:t>alue enable bumper detection.</w:t>
            </w:r>
          </w:p>
        </w:tc>
      </w:tr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hRule="exact"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hRule="exact" w:val="227"/>
        </w:trPr>
        <w:tc>
          <w:tcPr>
            <w:tcW w:w="592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  <w:r>
              <w:t>0-15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</w:tcPr>
          <w:p w:rsidR="00000000" w:rsidRDefault="00A522C2">
            <w:pPr>
              <w:pStyle w:val="HwBitDesc"/>
            </w:pPr>
            <w:r>
              <w:t>BUMPER END PEG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</w:p>
        </w:tc>
        <w:tc>
          <w:tcPr>
            <w:tcW w:w="426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"/>
            </w:pPr>
            <w:r>
              <w:t>0x00</w:t>
            </w:r>
          </w:p>
        </w:tc>
      </w:tr>
    </w:tbl>
    <w:p w:rsidR="00000000" w:rsidRDefault="00A522C2">
      <w:pPr>
        <w:pStyle w:val="HwItem"/>
      </w:pPr>
    </w:p>
    <w:p w:rsidR="00000000" w:rsidRDefault="00A522C2">
      <w:pPr>
        <w:pStyle w:val="Heading2"/>
      </w:pPr>
      <w:bookmarkStart w:id="27" w:name="_Toc382222735"/>
      <w:r>
        <w:t>Bumper Start Peg Register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9"/>
        <w:gridCol w:w="569"/>
        <w:gridCol w:w="569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A522C2">
            <w:pPr>
              <w:pStyle w:val="HwDataText16"/>
            </w:pPr>
            <w:r>
              <w:t>BUMPER START PEG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A522C2">
            <w:pPr>
              <w:pStyle w:val="HwDataTitle"/>
            </w:pPr>
            <w:r>
              <w:t>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5E36B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0x0C</w:t>
            </w:r>
          </w:p>
        </w:tc>
      </w:tr>
      <w:tr w:rsidR="00000000" w:rsidTr="005E36BA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 xml:space="preserve">This register is used for defining the encoder </w:t>
            </w:r>
            <w:proofErr w:type="gramStart"/>
            <w:r>
              <w:t>counter</w:t>
            </w:r>
            <w:proofErr w:type="gramEnd"/>
            <w:r>
              <w:t xml:space="preserve"> value from which the</w:t>
            </w:r>
            <w:r>
              <w:br/>
              <w:t>hardware starts or stops responding to bumper signals depending on the movement direction.</w:t>
            </w:r>
            <w:r>
              <w:br/>
              <w:t>Counter values above this value and beneath the “BUMPER END PEG” value</w:t>
            </w:r>
            <w:r>
              <w:t xml:space="preserve"> enable bumper detection.</w:t>
            </w:r>
            <w:r>
              <w:br/>
              <w:t xml:space="preserve">Counter values beneath this value disable bumper detection. </w:t>
            </w:r>
          </w:p>
        </w:tc>
      </w:tr>
      <w:tr w:rsidR="00000000" w:rsidTr="005E36BA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hRule="exact"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  <w:r>
              <w:t>0-15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</w:tcPr>
          <w:p w:rsidR="00000000" w:rsidRDefault="00A522C2">
            <w:pPr>
              <w:pStyle w:val="HwBitDesc"/>
            </w:pPr>
            <w:r>
              <w:t>BUMPER START PEG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</w:p>
        </w:tc>
        <w:tc>
          <w:tcPr>
            <w:tcW w:w="426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</w:tcPr>
          <w:p w:rsidR="00000000" w:rsidRDefault="00A522C2">
            <w:pPr>
              <w:pStyle w:val="HwBitDesc"/>
            </w:pPr>
            <w:r>
              <w:t>0x00</w:t>
            </w:r>
          </w:p>
        </w:tc>
      </w:tr>
    </w:tbl>
    <w:p w:rsidR="00000000" w:rsidRDefault="00A522C2">
      <w:pPr>
        <w:pStyle w:val="HwItem"/>
      </w:pPr>
    </w:p>
    <w:p w:rsidR="00000000" w:rsidRDefault="00EB04E5">
      <w:pPr>
        <w:pStyle w:val="Heading2"/>
      </w:pPr>
      <w:bookmarkStart w:id="28" w:name="_Toc382222736"/>
      <w:r>
        <w:t>Reset All</w:t>
      </w:r>
      <w:bookmarkEnd w:id="28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0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60"/>
        <w:gridCol w:w="9"/>
        <w:gridCol w:w="420"/>
        <w:gridCol w:w="149"/>
        <w:gridCol w:w="278"/>
        <w:gridCol w:w="291"/>
        <w:gridCol w:w="556"/>
        <w:gridCol w:w="9"/>
      </w:tblGrid>
      <w:tr w:rsidR="00EB7186" w:rsidTr="005E36BA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D14</w:t>
            </w:r>
          </w:p>
        </w:tc>
        <w:tc>
          <w:tcPr>
            <w:tcW w:w="312" w:type="pct"/>
            <w:gridSpan w:val="2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D0</w:t>
            </w:r>
          </w:p>
        </w:tc>
      </w:tr>
      <w:tr w:rsidR="00EB7186" w:rsidTr="005E36BA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186" w:rsidRDefault="00EB7186" w:rsidP="00054CE9">
            <w:pPr>
              <w:pStyle w:val="HwDataText16"/>
              <w:jc w:val="right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B7186" w:rsidRDefault="00EB7186" w:rsidP="00054CE9">
            <w:pPr>
              <w:pStyle w:val="HwDataText16"/>
            </w:pPr>
            <w:r>
              <w:t>1</w:t>
            </w:r>
          </w:p>
        </w:tc>
      </w:tr>
      <w:tr w:rsidR="00EB7186" w:rsidTr="005E36BA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EB7186" w:rsidRDefault="00EB7186" w:rsidP="00054CE9">
            <w:pPr>
              <w:pStyle w:val="HwDataTitle"/>
            </w:pPr>
            <w:r>
              <w:t>W</w:t>
            </w:r>
          </w:p>
        </w:tc>
      </w:tr>
      <w:tr w:rsidR="00000000" w:rsidTr="005E36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8" w:type="pct"/>
            <w:gridSpan w:val="4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4136" w:type="pct"/>
            <w:gridSpan w:val="17"/>
          </w:tcPr>
          <w:p w:rsidR="00000000" w:rsidRDefault="00A522C2" w:rsidP="00EB04E5">
            <w:pPr>
              <w:pStyle w:val="HwItem"/>
            </w:pPr>
            <w:r>
              <w:t>0x</w:t>
            </w:r>
            <w:r w:rsidR="00EB04E5">
              <w:t>10</w:t>
            </w:r>
          </w:p>
        </w:tc>
      </w:tr>
      <w:tr w:rsidR="00000000" w:rsidTr="005E36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4136" w:type="pct"/>
            <w:gridSpan w:val="17"/>
          </w:tcPr>
          <w:p w:rsidR="00000000" w:rsidRDefault="00EB04E5">
            <w:pPr>
              <w:pStyle w:val="HwItem"/>
            </w:pPr>
            <w:r>
              <w:t>Resetting all state machines and registers to default values</w:t>
            </w:r>
            <w:r w:rsidR="00A522C2">
              <w:t xml:space="preserve">. </w:t>
            </w:r>
          </w:p>
        </w:tc>
      </w:tr>
      <w:tr w:rsidR="00000000" w:rsidTr="005E36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4136" w:type="pct"/>
            <w:gridSpan w:val="17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hRule="exact"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</w:tcBorders>
          </w:tcPr>
          <w:p w:rsidR="00000000" w:rsidRDefault="00A522C2" w:rsidP="00EB04E5">
            <w:pPr>
              <w:pStyle w:val="HwBitDescCentered"/>
            </w:pPr>
            <w:r>
              <w:t>0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</w:tcBorders>
          </w:tcPr>
          <w:p w:rsidR="00000000" w:rsidRDefault="00EB04E5">
            <w:pPr>
              <w:pStyle w:val="HwBitDesc"/>
            </w:pPr>
            <w:r>
              <w:t>Reset All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</w:p>
        </w:tc>
        <w:tc>
          <w:tcPr>
            <w:tcW w:w="235" w:type="pct"/>
            <w:gridSpan w:val="2"/>
            <w:tcBorders>
              <w:top w:val="single" w:sz="6" w:space="0" w:color="auto"/>
            </w:tcBorders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</w:tcBorders>
          </w:tcPr>
          <w:p w:rsidR="00000000" w:rsidRDefault="00A522C2">
            <w:pPr>
              <w:pStyle w:val="HwBitDesc"/>
            </w:pPr>
            <w:r>
              <w:t>0x00</w:t>
            </w:r>
          </w:p>
        </w:tc>
      </w:tr>
    </w:tbl>
    <w:p w:rsidR="00000000" w:rsidRDefault="00A522C2">
      <w:pPr>
        <w:pStyle w:val="HwItem"/>
      </w:pPr>
    </w:p>
    <w:p w:rsidR="00000000" w:rsidRDefault="00EB04E5">
      <w:pPr>
        <w:pStyle w:val="Heading2"/>
      </w:pPr>
      <w:bookmarkStart w:id="29" w:name="_Toc382222737"/>
      <w:r>
        <w:t>Reset State Machines</w:t>
      </w:r>
      <w:bookmarkEnd w:id="29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9"/>
        <w:gridCol w:w="567"/>
        <w:gridCol w:w="567"/>
        <w:gridCol w:w="569"/>
        <w:gridCol w:w="567"/>
        <w:gridCol w:w="567"/>
        <w:gridCol w:w="569"/>
        <w:gridCol w:w="569"/>
        <w:gridCol w:w="569"/>
        <w:gridCol w:w="563"/>
      </w:tblGrid>
      <w:tr w:rsidR="00EB04E5" w:rsidTr="00EB7186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D0</w:t>
            </w:r>
          </w:p>
        </w:tc>
      </w:tr>
      <w:tr w:rsidR="00EB7186" w:rsidTr="00EB7186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04E5" w:rsidRDefault="00EB04E5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B04E5" w:rsidRDefault="00EB04E5" w:rsidP="00054CE9">
            <w:pPr>
              <w:pStyle w:val="HwDataText16"/>
            </w:pPr>
            <w:r>
              <w:t>1</w:t>
            </w:r>
          </w:p>
        </w:tc>
      </w:tr>
      <w:tr w:rsidR="00EB04E5" w:rsidTr="00EB7186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EB04E5" w:rsidRDefault="00EB04E5" w:rsidP="00054CE9">
            <w:pPr>
              <w:pStyle w:val="HwDataTitle"/>
            </w:pPr>
            <w:r>
              <w:t>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 w:rsidP="00EB04E5">
            <w:pPr>
              <w:pStyle w:val="HwItem"/>
            </w:pPr>
            <w:r>
              <w:t>0x</w:t>
            </w:r>
            <w:r w:rsidR="00EB04E5">
              <w:t>11</w:t>
            </w:r>
          </w:p>
        </w:tc>
      </w:tr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EB04E5">
            <w:pPr>
              <w:pStyle w:val="HwItem"/>
            </w:pPr>
            <w:r>
              <w:t>Reset state machines without resetting registers to their default values</w:t>
            </w:r>
            <w:r w:rsidR="00A522C2">
              <w:t>.</w:t>
            </w:r>
          </w:p>
        </w:tc>
      </w:tr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000000" w:rsidRDefault="00A522C2" w:rsidP="00EB04E5">
            <w:pPr>
              <w:pStyle w:val="HwBitDescCentered"/>
            </w:pPr>
            <w:r>
              <w:t>0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000000" w:rsidRDefault="00EB04E5">
            <w:pPr>
              <w:pStyle w:val="HwBitList"/>
            </w:pPr>
            <w:r>
              <w:t>Reset State Machine</w:t>
            </w:r>
          </w:p>
          <w:p w:rsidR="00000000" w:rsidRDefault="00A522C2">
            <w:pPr>
              <w:pStyle w:val="HwBitList1"/>
            </w:pP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383ADE" w:rsidRDefault="00383ADE">
      <w:pPr>
        <w:pStyle w:val="HwItem"/>
      </w:pPr>
    </w:p>
    <w:p w:rsidR="00383ADE" w:rsidRDefault="00383ADE">
      <w:pPr>
        <w:pStyle w:val="HwItem"/>
      </w:pPr>
    </w:p>
    <w:p w:rsidR="00383ADE" w:rsidRDefault="00383ADE">
      <w:pPr>
        <w:pStyle w:val="HwItem"/>
      </w:pPr>
    </w:p>
    <w:p w:rsidR="00383ADE" w:rsidRDefault="00383ADE">
      <w:pPr>
        <w:pStyle w:val="HwItem"/>
      </w:pPr>
    </w:p>
    <w:p w:rsidR="00383ADE" w:rsidRDefault="00383ADE">
      <w:pPr>
        <w:pStyle w:val="HwItem"/>
      </w:pPr>
    </w:p>
    <w:p w:rsidR="00000000" w:rsidRDefault="00B43D69">
      <w:pPr>
        <w:pStyle w:val="Heading2"/>
      </w:pPr>
      <w:bookmarkStart w:id="30" w:name="_Toc382222738"/>
      <w:r>
        <w:t>Strobe Delay</w:t>
      </w:r>
      <w:bookmarkEnd w:id="30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9"/>
        <w:gridCol w:w="567"/>
        <w:gridCol w:w="567"/>
        <w:gridCol w:w="569"/>
        <w:gridCol w:w="567"/>
        <w:gridCol w:w="567"/>
        <w:gridCol w:w="569"/>
        <w:gridCol w:w="569"/>
        <w:gridCol w:w="569"/>
        <w:gridCol w:w="563"/>
      </w:tblGrid>
      <w:tr w:rsidR="00B43D69" w:rsidTr="00937E65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D0</w:t>
            </w:r>
          </w:p>
        </w:tc>
      </w:tr>
      <w:tr w:rsidR="00937E65" w:rsidTr="00937E65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43D69" w:rsidRDefault="00B43D69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43D69" w:rsidRDefault="00B43D69" w:rsidP="00054CE9">
            <w:pPr>
              <w:pStyle w:val="HwDataText16"/>
            </w:pPr>
          </w:p>
        </w:tc>
      </w:tr>
      <w:tr w:rsidR="00B43D69" w:rsidTr="00937E65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</w:t>
            </w: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B43D69" w:rsidRDefault="00B43D69" w:rsidP="00B43D6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B43D69" w:rsidRDefault="00B43D69" w:rsidP="00B43D69">
            <w:pPr>
              <w:pStyle w:val="HwDataTitle"/>
              <w:tabs>
                <w:tab w:val="left" w:pos="202"/>
                <w:tab w:val="center" w:pos="283"/>
              </w:tabs>
              <w:jc w:val="left"/>
            </w:pPr>
            <w:r>
              <w:tab/>
            </w:r>
            <w:r>
              <w:t>R/W</w:t>
            </w:r>
            <w:r>
              <w:tab/>
            </w:r>
            <w:proofErr w:type="spellStart"/>
            <w:r>
              <w:t>W</w:t>
            </w:r>
            <w:proofErr w:type="spellEnd"/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B43D69" w:rsidRDefault="00B43D69" w:rsidP="00054CE9">
            <w:pPr>
              <w:pStyle w:val="HwDataTitle"/>
            </w:pPr>
            <w:r>
              <w:t>R/W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B43D6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 w:rsidP="00B43D69">
            <w:pPr>
              <w:pStyle w:val="HwItem"/>
            </w:pPr>
            <w:r>
              <w:t>0x</w:t>
            </w:r>
            <w:r w:rsidR="00B43D69">
              <w:t>1A</w:t>
            </w:r>
          </w:p>
        </w:tc>
      </w:tr>
      <w:tr w:rsidR="00000000" w:rsidTr="00B43D6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A522C2" w:rsidP="00B43D69">
            <w:pPr>
              <w:pStyle w:val="HwItem"/>
            </w:pPr>
            <w:r>
              <w:t xml:space="preserve">This register is used for defining the </w:t>
            </w:r>
            <w:r w:rsidR="00B43D69">
              <w:t>delay between fire pulse and strobe pulse, in jetting station.</w:t>
            </w:r>
          </w:p>
        </w:tc>
      </w:tr>
      <w:tr w:rsidR="00000000" w:rsidTr="005E36BA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000000" w:rsidRDefault="00A522C2" w:rsidP="00B43D69">
            <w:pPr>
              <w:pStyle w:val="HwBitDescCentered"/>
            </w:pPr>
            <w:r>
              <w:t>0-</w:t>
            </w:r>
            <w:r w:rsidR="00B43D69">
              <w:t>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000000" w:rsidRDefault="00B43D69">
            <w:pPr>
              <w:pStyle w:val="HwBitList"/>
            </w:pPr>
            <w:r>
              <w:t>Strobe pulse delay</w:t>
            </w:r>
          </w:p>
          <w:p w:rsidR="00000000" w:rsidRDefault="00A522C2">
            <w:pPr>
              <w:pStyle w:val="HwBitList1"/>
            </w:pP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000000" w:rsidRDefault="00B43D6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000000" w:rsidRDefault="00AD7FDD">
      <w:pPr>
        <w:pStyle w:val="Heading2"/>
      </w:pPr>
      <w:bookmarkStart w:id="31" w:name="_Toc382222739"/>
      <w:r>
        <w:t>Strobe Pulse Width</w:t>
      </w:r>
      <w:bookmarkEnd w:id="31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9"/>
        <w:gridCol w:w="567"/>
        <w:gridCol w:w="567"/>
        <w:gridCol w:w="569"/>
        <w:gridCol w:w="567"/>
        <w:gridCol w:w="567"/>
        <w:gridCol w:w="569"/>
        <w:gridCol w:w="569"/>
        <w:gridCol w:w="569"/>
        <w:gridCol w:w="563"/>
      </w:tblGrid>
      <w:tr w:rsidR="00AD7FDD" w:rsidTr="00937E65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D0</w:t>
            </w:r>
          </w:p>
        </w:tc>
      </w:tr>
      <w:tr w:rsidR="00937E65" w:rsidTr="00937E65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FDD" w:rsidRDefault="00AD7FDD" w:rsidP="00054CE9">
            <w:pPr>
              <w:pStyle w:val="HwDataText16"/>
            </w:pPr>
          </w:p>
        </w:tc>
      </w:tr>
      <w:tr w:rsidR="00AD7FDD" w:rsidTr="00937E65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  <w:tabs>
                <w:tab w:val="left" w:pos="202"/>
                <w:tab w:val="center" w:pos="283"/>
              </w:tabs>
              <w:jc w:val="left"/>
            </w:pPr>
            <w:r>
              <w:tab/>
              <w:t>R/W</w:t>
            </w:r>
            <w:r>
              <w:tab/>
            </w:r>
            <w:proofErr w:type="spellStart"/>
            <w:r>
              <w:t>W</w:t>
            </w:r>
            <w:proofErr w:type="spellEnd"/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AD7FDD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 w:rsidP="00AD7FDD">
            <w:pPr>
              <w:pStyle w:val="HwItem"/>
            </w:pPr>
            <w:r>
              <w:t>0x</w:t>
            </w:r>
            <w:r w:rsidR="00AD7FDD">
              <w:t>1B</w:t>
            </w:r>
          </w:p>
        </w:tc>
      </w:tr>
      <w:tr w:rsidR="00000000" w:rsidTr="00AD7FDD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A522C2" w:rsidP="00AD7FDD">
            <w:pPr>
              <w:pStyle w:val="HwItem"/>
            </w:pPr>
            <w:r>
              <w:t xml:space="preserve">This register is used for defining the </w:t>
            </w:r>
            <w:r w:rsidR="00AD7FDD">
              <w:t>strobe pulse width in jetting station</w:t>
            </w:r>
          </w:p>
        </w:tc>
      </w:tr>
      <w:tr w:rsidR="00000000" w:rsidTr="00AD7FDD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</w:t>
            </w:r>
            <w:r>
              <w:t>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AD7FD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AD7FD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000000" w:rsidRDefault="00A522C2" w:rsidP="00AD7FDD">
            <w:pPr>
              <w:pStyle w:val="HwBitDescCentered"/>
            </w:pPr>
            <w:r>
              <w:t>0-</w:t>
            </w:r>
            <w:r w:rsidR="00AD7FDD">
              <w:t>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000000" w:rsidRDefault="00AD7FDD">
            <w:pPr>
              <w:pStyle w:val="HwBitList"/>
            </w:pPr>
            <w:r>
              <w:t>Strobe pulse width</w:t>
            </w:r>
          </w:p>
          <w:p w:rsidR="00000000" w:rsidRDefault="00A522C2">
            <w:pPr>
              <w:pStyle w:val="HwBitList1"/>
            </w:pP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000000" w:rsidRDefault="00AD7FDD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000000" w:rsidRDefault="00AD7FDD">
      <w:pPr>
        <w:pStyle w:val="Heading2"/>
      </w:pPr>
      <w:bookmarkStart w:id="32" w:name="_Toc382222740"/>
      <w:proofErr w:type="spellStart"/>
      <w:r>
        <w:t>Pulser</w:t>
      </w:r>
      <w:proofErr w:type="spellEnd"/>
      <w:r>
        <w:t xml:space="preserve"> Operating Mode</w:t>
      </w:r>
      <w:bookmarkEnd w:id="32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9"/>
        <w:gridCol w:w="567"/>
        <w:gridCol w:w="567"/>
        <w:gridCol w:w="569"/>
        <w:gridCol w:w="567"/>
        <w:gridCol w:w="567"/>
        <w:gridCol w:w="569"/>
        <w:gridCol w:w="569"/>
        <w:gridCol w:w="569"/>
        <w:gridCol w:w="563"/>
      </w:tblGrid>
      <w:tr w:rsidR="00AD7FDD" w:rsidTr="00937E65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D0</w:t>
            </w:r>
          </w:p>
        </w:tc>
      </w:tr>
      <w:tr w:rsidR="00937E65" w:rsidTr="00937E65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7FDD" w:rsidRDefault="00AD7F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7FDD" w:rsidRDefault="00AD7FDD" w:rsidP="00054CE9">
            <w:pPr>
              <w:pStyle w:val="HwDataText16"/>
            </w:pPr>
            <w:r>
              <w:t>X</w:t>
            </w:r>
          </w:p>
        </w:tc>
      </w:tr>
      <w:tr w:rsidR="00AD7FDD" w:rsidTr="00937E65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  <w:tabs>
                <w:tab w:val="left" w:pos="202"/>
                <w:tab w:val="center" w:pos="283"/>
              </w:tabs>
              <w:jc w:val="left"/>
            </w:pPr>
            <w:r>
              <w:tab/>
              <w:t>R/W</w:t>
            </w:r>
            <w:r>
              <w:tab/>
            </w:r>
            <w:proofErr w:type="spellStart"/>
            <w:r>
              <w:t>W</w:t>
            </w:r>
            <w:proofErr w:type="spellEnd"/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D7FDD" w:rsidRDefault="00AD7FDD" w:rsidP="00054CE9">
            <w:pPr>
              <w:pStyle w:val="HwDataTitle"/>
            </w:pPr>
            <w:r>
              <w:t>R/W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5E36B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 w:rsidP="00AD7FDD">
            <w:pPr>
              <w:pStyle w:val="HwItem"/>
            </w:pPr>
            <w:r>
              <w:t>0x</w:t>
            </w:r>
            <w:r w:rsidR="00AD7FDD">
              <w:t>1D</w:t>
            </w:r>
          </w:p>
        </w:tc>
      </w:tr>
      <w:tr w:rsidR="00000000" w:rsidTr="005E36BA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A522C2" w:rsidP="00085105">
            <w:pPr>
              <w:pStyle w:val="HwItem"/>
            </w:pPr>
            <w:r>
              <w:t xml:space="preserve">This register is used for defining the </w:t>
            </w:r>
            <w:proofErr w:type="spellStart"/>
            <w:r w:rsidR="00085105">
              <w:t>pulser</w:t>
            </w:r>
            <w:proofErr w:type="spellEnd"/>
            <w:r w:rsidR="00085105">
              <w:t xml:space="preserve"> operating mode – single pulse or double pulse.</w:t>
            </w:r>
          </w:p>
        </w:tc>
      </w:tr>
      <w:tr w:rsidR="00000000" w:rsidTr="005E36BA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000000" w:rsidRDefault="00A522C2" w:rsidP="00085105">
            <w:pPr>
              <w:pStyle w:val="HwBitDescCentered"/>
            </w:pPr>
            <w:r>
              <w:t>0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000000" w:rsidRDefault="00085105">
            <w:pPr>
              <w:pStyle w:val="HwBitList"/>
            </w:pPr>
            <w:proofErr w:type="spellStart"/>
            <w:r>
              <w:t>Pulser</w:t>
            </w:r>
            <w:proofErr w:type="spellEnd"/>
            <w:r>
              <w:t xml:space="preserve"> </w:t>
            </w:r>
            <w:proofErr w:type="spellStart"/>
            <w:r>
              <w:t>opearing</w:t>
            </w:r>
            <w:proofErr w:type="spellEnd"/>
            <w:r>
              <w:t xml:space="preserve"> mode:</w:t>
            </w:r>
          </w:p>
          <w:p w:rsidR="00085105" w:rsidRDefault="00085105">
            <w:pPr>
              <w:pStyle w:val="HwBitList"/>
            </w:pPr>
            <w:r>
              <w:t>0: Single Pulse</w:t>
            </w:r>
          </w:p>
          <w:p w:rsidR="00000000" w:rsidRDefault="00085105" w:rsidP="00085105">
            <w:pPr>
              <w:pStyle w:val="HwBitList"/>
            </w:pPr>
            <w:r>
              <w:t>1: Double Pulse</w:t>
            </w: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383ADE" w:rsidRDefault="00383ADE">
      <w:pPr>
        <w:pStyle w:val="HwItem"/>
      </w:pPr>
    </w:p>
    <w:p w:rsidR="00383ADE" w:rsidRDefault="00383ADE">
      <w:pPr>
        <w:pStyle w:val="HwItem"/>
      </w:pPr>
    </w:p>
    <w:p w:rsidR="00383ADE" w:rsidRDefault="00383ADE">
      <w:pPr>
        <w:pStyle w:val="HwItem"/>
      </w:pPr>
    </w:p>
    <w:p w:rsidR="00383ADE" w:rsidRDefault="00383ADE">
      <w:pPr>
        <w:pStyle w:val="HwItem"/>
      </w:pPr>
    </w:p>
    <w:p w:rsidR="00000000" w:rsidRDefault="00A522C2">
      <w:pPr>
        <w:pStyle w:val="Heading2"/>
      </w:pPr>
      <w:bookmarkStart w:id="33" w:name="_Toc382222741"/>
      <w:r>
        <w:t>Head5 Delay Register</w:t>
      </w:r>
      <w:bookmarkEnd w:id="33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0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60"/>
        <w:gridCol w:w="9"/>
        <w:gridCol w:w="420"/>
        <w:gridCol w:w="149"/>
        <w:gridCol w:w="278"/>
        <w:gridCol w:w="291"/>
        <w:gridCol w:w="556"/>
        <w:gridCol w:w="9"/>
      </w:tblGrid>
      <w:tr w:rsidR="005E36BA" w:rsidTr="005E36BA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D14</w:t>
            </w:r>
          </w:p>
        </w:tc>
        <w:tc>
          <w:tcPr>
            <w:tcW w:w="312" w:type="pct"/>
            <w:gridSpan w:val="2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D0</w:t>
            </w:r>
          </w:p>
        </w:tc>
      </w:tr>
      <w:tr w:rsidR="005E36BA" w:rsidTr="005E36BA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E36BA" w:rsidRDefault="005E36BA" w:rsidP="00054CE9">
            <w:pPr>
              <w:pStyle w:val="HwDataText16"/>
              <w:jc w:val="right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E36BA" w:rsidRDefault="005E36BA" w:rsidP="00054CE9">
            <w:pPr>
              <w:pStyle w:val="HwDataText16"/>
            </w:pPr>
          </w:p>
        </w:tc>
      </w:tr>
      <w:tr w:rsidR="005E36BA" w:rsidTr="005E36BA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5E36BA" w:rsidRDefault="005E36BA" w:rsidP="00054CE9">
            <w:pPr>
              <w:pStyle w:val="HwDataTitle"/>
            </w:pPr>
            <w:r>
              <w:t>W</w:t>
            </w:r>
          </w:p>
        </w:tc>
      </w:tr>
      <w:tr w:rsidR="00000000" w:rsidTr="005E36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8" w:type="pct"/>
            <w:gridSpan w:val="4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4136" w:type="pct"/>
            <w:gridSpan w:val="17"/>
          </w:tcPr>
          <w:p w:rsidR="00000000" w:rsidRDefault="00A522C2" w:rsidP="005E36BA">
            <w:pPr>
              <w:pStyle w:val="HwItem"/>
            </w:pPr>
            <w:r>
              <w:t>0x</w:t>
            </w:r>
            <w:r w:rsidR="005E36BA">
              <w:t>1E</w:t>
            </w:r>
          </w:p>
        </w:tc>
      </w:tr>
      <w:tr w:rsidR="00000000" w:rsidTr="005E36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4136" w:type="pct"/>
            <w:gridSpan w:val="17"/>
          </w:tcPr>
          <w:p w:rsidR="00000000" w:rsidRDefault="00A522C2" w:rsidP="005E36BA">
            <w:pPr>
              <w:pStyle w:val="HwItem"/>
            </w:pPr>
            <w:r>
              <w:t xml:space="preserve">This register is used </w:t>
            </w:r>
            <w:r w:rsidR="005E36BA">
              <w:t xml:space="preserve">to control </w:t>
            </w:r>
            <w:proofErr w:type="spellStart"/>
            <w:r w:rsidR="005E36BA">
              <w:t>Vpp</w:t>
            </w:r>
            <w:proofErr w:type="spellEnd"/>
            <w:r w:rsidR="005E36BA">
              <w:t xml:space="preserve"> mux in head drive board. Because of lack of analog sensing signal, we multiplex two </w:t>
            </w:r>
            <w:proofErr w:type="spellStart"/>
            <w:r w:rsidR="005E36BA">
              <w:t>Vpp</w:t>
            </w:r>
            <w:proofErr w:type="spellEnd"/>
            <w:r w:rsidR="005E36BA">
              <w:t xml:space="preserve"> sensing on single line</w:t>
            </w:r>
          </w:p>
        </w:tc>
      </w:tr>
      <w:tr w:rsidR="00000000" w:rsidTr="005E36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4136" w:type="pct"/>
            <w:gridSpan w:val="17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5E36B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 w:rsidP="005E36BA">
            <w:pPr>
              <w:pStyle w:val="HwBitDescCentered"/>
            </w:pPr>
            <w:r>
              <w:t>0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</w:tcBorders>
            <w:vAlign w:val="center"/>
          </w:tcPr>
          <w:p w:rsidR="00000000" w:rsidRDefault="005E36BA">
            <w:pPr>
              <w:pStyle w:val="HwBitList"/>
            </w:pPr>
            <w:proofErr w:type="spellStart"/>
            <w:r>
              <w:t>Vpp</w:t>
            </w:r>
            <w:proofErr w:type="spellEnd"/>
            <w:r>
              <w:t xml:space="preserve"> mux control:</w:t>
            </w:r>
          </w:p>
          <w:p w:rsidR="005E36BA" w:rsidRDefault="005E36BA">
            <w:pPr>
              <w:pStyle w:val="HwBitList"/>
            </w:pPr>
            <w:r>
              <w:t xml:space="preserve">0: Odd head </w:t>
            </w:r>
            <w:proofErr w:type="spellStart"/>
            <w:r>
              <w:t>Vpp</w:t>
            </w:r>
            <w:proofErr w:type="spellEnd"/>
            <w:r>
              <w:t xml:space="preserve"> reading</w:t>
            </w:r>
          </w:p>
          <w:p w:rsidR="00000000" w:rsidRDefault="005E36BA" w:rsidP="005E36BA">
            <w:pPr>
              <w:pStyle w:val="HwBitList"/>
            </w:pPr>
            <w:r>
              <w:t xml:space="preserve">1: Even head </w:t>
            </w:r>
            <w:proofErr w:type="spellStart"/>
            <w:r>
              <w:t>Vpp</w:t>
            </w:r>
            <w:proofErr w:type="spellEnd"/>
            <w:r>
              <w:t xml:space="preserve"> reading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</w:p>
        </w:tc>
        <w:tc>
          <w:tcPr>
            <w:tcW w:w="235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000000" w:rsidRDefault="001A3822">
      <w:pPr>
        <w:pStyle w:val="Heading2"/>
      </w:pPr>
      <w:bookmarkStart w:id="34" w:name="_Toc382222742"/>
      <w:r>
        <w:t>Data Multiplier</w:t>
      </w:r>
      <w:bookmarkEnd w:id="34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3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58"/>
        <w:gridCol w:w="11"/>
        <w:gridCol w:w="418"/>
        <w:gridCol w:w="151"/>
        <w:gridCol w:w="276"/>
        <w:gridCol w:w="292"/>
        <w:gridCol w:w="554"/>
        <w:gridCol w:w="9"/>
      </w:tblGrid>
      <w:tr w:rsidR="001A3822" w:rsidTr="0083656E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D0</w:t>
            </w:r>
          </w:p>
        </w:tc>
      </w:tr>
      <w:tr w:rsidR="001A3822" w:rsidTr="0083656E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3822" w:rsidRDefault="001A3822" w:rsidP="00054CE9">
            <w:pPr>
              <w:pStyle w:val="HwDataText16"/>
              <w:jc w:val="right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A3822" w:rsidRDefault="001A3822" w:rsidP="00054CE9">
            <w:pPr>
              <w:pStyle w:val="HwDataText16"/>
            </w:pPr>
          </w:p>
        </w:tc>
      </w:tr>
      <w:tr w:rsidR="001A3822" w:rsidTr="0083656E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R/</w:t>
            </w: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R/</w:t>
            </w: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R/</w:t>
            </w:r>
            <w:r>
              <w:t>W</w:t>
            </w: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1A3822" w:rsidRDefault="001A3822" w:rsidP="00054CE9">
            <w:pPr>
              <w:pStyle w:val="HwDataTitle"/>
            </w:pPr>
            <w:r>
              <w:t>R/</w:t>
            </w:r>
            <w:r>
              <w:t>W</w:t>
            </w:r>
          </w:p>
        </w:tc>
      </w:tr>
      <w:tr w:rsidR="00000000" w:rsidTr="008365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9" w:type="pct"/>
            <w:gridSpan w:val="4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4135" w:type="pct"/>
            <w:gridSpan w:val="17"/>
          </w:tcPr>
          <w:p w:rsidR="00000000" w:rsidRDefault="00A522C2" w:rsidP="001A3822">
            <w:pPr>
              <w:pStyle w:val="HwItem"/>
            </w:pPr>
            <w:r>
              <w:t>0x</w:t>
            </w:r>
            <w:r w:rsidR="001A3822">
              <w:t>20</w:t>
            </w:r>
          </w:p>
        </w:tc>
      </w:tr>
      <w:tr w:rsidR="00000000" w:rsidTr="008365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4135" w:type="pct"/>
            <w:gridSpan w:val="17"/>
          </w:tcPr>
          <w:p w:rsidR="00000000" w:rsidRDefault="00A522C2" w:rsidP="001A3822">
            <w:pPr>
              <w:pStyle w:val="HwItem"/>
            </w:pPr>
            <w:r>
              <w:t xml:space="preserve">This register is used </w:t>
            </w:r>
            <w:r w:rsidR="001A3822">
              <w:t>to control how many times the data uploaded to head will be used before uploading new data from FIFO.</w:t>
            </w:r>
          </w:p>
        </w:tc>
      </w:tr>
      <w:tr w:rsidR="00000000" w:rsidTr="008365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4135" w:type="pct"/>
            <w:gridSpan w:val="17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836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836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 w:rsidP="001A3822">
            <w:pPr>
              <w:pStyle w:val="HwBitDescCentered"/>
            </w:pPr>
            <w:r>
              <w:t>0-</w:t>
            </w:r>
            <w:r w:rsidR="001A3822">
              <w:t>3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</w:tcBorders>
            <w:vAlign w:val="center"/>
          </w:tcPr>
          <w:p w:rsidR="00000000" w:rsidRDefault="001A3822" w:rsidP="001A3822">
            <w:pPr>
              <w:pStyle w:val="HwBitList"/>
            </w:pPr>
            <w:r>
              <w:t xml:space="preserve">Data multiplication </w:t>
            </w:r>
            <w:r w:rsidR="00A522C2">
              <w:t xml:space="preserve"> </w:t>
            </w:r>
          </w:p>
          <w:p w:rsidR="00000000" w:rsidRDefault="00A522C2">
            <w:pPr>
              <w:pStyle w:val="HwBitList1"/>
            </w:pPr>
          </w:p>
        </w:tc>
        <w:tc>
          <w:tcPr>
            <w:tcW w:w="23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1A3822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000000" w:rsidRDefault="00DD1431">
      <w:pPr>
        <w:pStyle w:val="Heading2"/>
      </w:pPr>
      <w:bookmarkStart w:id="35" w:name="_Toc382222743"/>
      <w:proofErr w:type="spellStart"/>
      <w:r>
        <w:t>Resoulotion</w:t>
      </w:r>
      <w:proofErr w:type="spellEnd"/>
      <w:r>
        <w:t xml:space="preserve"> </w:t>
      </w:r>
      <w:proofErr w:type="spellStart"/>
      <w:r>
        <w:t>Devider</w:t>
      </w:r>
      <w:proofErr w:type="spellEnd"/>
      <w:r>
        <w:t xml:space="preserve"> Register</w:t>
      </w:r>
      <w:bookmarkEnd w:id="35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0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60"/>
        <w:gridCol w:w="9"/>
        <w:gridCol w:w="420"/>
        <w:gridCol w:w="149"/>
        <w:gridCol w:w="278"/>
        <w:gridCol w:w="291"/>
        <w:gridCol w:w="556"/>
        <w:gridCol w:w="9"/>
      </w:tblGrid>
      <w:tr w:rsidR="00DD1431" w:rsidTr="0083656E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D14</w:t>
            </w:r>
          </w:p>
        </w:tc>
        <w:tc>
          <w:tcPr>
            <w:tcW w:w="312" w:type="pct"/>
            <w:gridSpan w:val="2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D0</w:t>
            </w:r>
          </w:p>
        </w:tc>
      </w:tr>
      <w:tr w:rsidR="00DD1431" w:rsidTr="0083656E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1431" w:rsidRDefault="00DD1431" w:rsidP="00054CE9">
            <w:pPr>
              <w:pStyle w:val="HwDataText16"/>
              <w:jc w:val="right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D1431" w:rsidRDefault="00DD1431" w:rsidP="00054CE9">
            <w:pPr>
              <w:pStyle w:val="HwDataText16"/>
            </w:pPr>
          </w:p>
        </w:tc>
      </w:tr>
      <w:tr w:rsidR="00DD1431" w:rsidTr="0083656E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R/</w:t>
            </w: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R/</w:t>
            </w: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R/</w:t>
            </w:r>
            <w:r>
              <w:t>W</w:t>
            </w: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DD1431" w:rsidRDefault="00DD1431" w:rsidP="00054CE9">
            <w:pPr>
              <w:pStyle w:val="HwDataTitle"/>
            </w:pPr>
            <w:r>
              <w:t>R/</w:t>
            </w:r>
            <w:r>
              <w:t>W</w:t>
            </w:r>
          </w:p>
        </w:tc>
      </w:tr>
      <w:tr w:rsidR="00000000" w:rsidTr="008365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8" w:type="pct"/>
            <w:gridSpan w:val="4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4136" w:type="pct"/>
            <w:gridSpan w:val="17"/>
          </w:tcPr>
          <w:p w:rsidR="00000000" w:rsidRDefault="00A522C2" w:rsidP="00463D7B">
            <w:pPr>
              <w:pStyle w:val="HwItem"/>
            </w:pPr>
            <w:r>
              <w:t>0x2</w:t>
            </w:r>
            <w:r w:rsidR="00463D7B">
              <w:t>1</w:t>
            </w:r>
          </w:p>
        </w:tc>
      </w:tr>
      <w:tr w:rsidR="00000000" w:rsidTr="008365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4136" w:type="pct"/>
            <w:gridSpan w:val="17"/>
          </w:tcPr>
          <w:p w:rsidR="00000000" w:rsidRDefault="00A522C2" w:rsidP="00463D7B">
            <w:pPr>
              <w:pStyle w:val="HwItem"/>
            </w:pPr>
            <w:r>
              <w:t>This register i</w:t>
            </w:r>
            <w:r>
              <w:t xml:space="preserve">s used </w:t>
            </w:r>
            <w:r w:rsidR="0083656E">
              <w:t xml:space="preserve">to define the </w:t>
            </w:r>
            <w:r w:rsidR="00463D7B">
              <w:t>divider that divides the</w:t>
            </w:r>
            <w:r w:rsidR="0083656E">
              <w:t xml:space="preserve"> basic </w:t>
            </w:r>
            <w:r w:rsidR="00463D7B">
              <w:t xml:space="preserve">encoder </w:t>
            </w:r>
            <w:r w:rsidR="0083656E">
              <w:t>resolution (4800dpi)</w:t>
            </w:r>
          </w:p>
        </w:tc>
      </w:tr>
      <w:tr w:rsidR="00000000" w:rsidTr="008365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4136" w:type="pct"/>
            <w:gridSpan w:val="17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836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836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0-7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List"/>
            </w:pPr>
            <w:r>
              <w:t xml:space="preserve">HEAD DELAY: </w:t>
            </w:r>
          </w:p>
          <w:p w:rsidR="00000000" w:rsidRDefault="00A522C2">
            <w:pPr>
              <w:pStyle w:val="HwBitList1"/>
            </w:pPr>
          </w:p>
        </w:tc>
        <w:tc>
          <w:tcPr>
            <w:tcW w:w="23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83656E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 w:rsidP="0083656E">
            <w:pPr>
              <w:pStyle w:val="HwBitDesc"/>
            </w:pPr>
            <w:r>
              <w:t>0x</w:t>
            </w:r>
            <w:r w:rsidR="0083656E">
              <w:t>4</w:t>
            </w:r>
          </w:p>
        </w:tc>
      </w:tr>
    </w:tbl>
    <w:p w:rsidR="00383ADE" w:rsidRDefault="00383ADE">
      <w:pPr>
        <w:pStyle w:val="HwItem"/>
      </w:pPr>
    </w:p>
    <w:p w:rsidR="00383ADE" w:rsidRDefault="00383ADE">
      <w:pPr>
        <w:rPr>
          <w:rFonts w:cs="David"/>
          <w:noProof w:val="0"/>
          <w:sz w:val="24"/>
          <w:szCs w:val="24"/>
        </w:rPr>
      </w:pPr>
      <w:r>
        <w:br w:type="page"/>
      </w:r>
    </w:p>
    <w:p w:rsidR="00000000" w:rsidRDefault="00A522C2">
      <w:pPr>
        <w:pStyle w:val="HwItem"/>
      </w:pPr>
    </w:p>
    <w:p w:rsidR="00000000" w:rsidRDefault="007550AC">
      <w:pPr>
        <w:pStyle w:val="Heading2"/>
      </w:pPr>
      <w:bookmarkStart w:id="36" w:name="_Toc382222744"/>
      <w:r>
        <w:t>Packets Loading from RS-232 CS (Jetting Station)</w:t>
      </w:r>
      <w:bookmarkEnd w:id="36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0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60"/>
        <w:gridCol w:w="9"/>
        <w:gridCol w:w="420"/>
        <w:gridCol w:w="149"/>
        <w:gridCol w:w="278"/>
        <w:gridCol w:w="291"/>
        <w:gridCol w:w="556"/>
        <w:gridCol w:w="9"/>
      </w:tblGrid>
      <w:tr w:rsidR="007550AC" w:rsidTr="00937E65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D14</w:t>
            </w:r>
          </w:p>
        </w:tc>
        <w:tc>
          <w:tcPr>
            <w:tcW w:w="312" w:type="pct"/>
            <w:gridSpan w:val="2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D0</w:t>
            </w:r>
          </w:p>
        </w:tc>
      </w:tr>
      <w:tr w:rsidR="007550AC" w:rsidTr="00937E65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550AC" w:rsidRDefault="007550AC" w:rsidP="00054CE9">
            <w:pPr>
              <w:pStyle w:val="HwDataText16"/>
            </w:pPr>
          </w:p>
        </w:tc>
      </w:tr>
      <w:tr w:rsidR="007550AC" w:rsidTr="00937E65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550AC" w:rsidRDefault="007550AC" w:rsidP="007550AC">
            <w:pPr>
              <w:pStyle w:val="HwDataTitle"/>
              <w:tabs>
                <w:tab w:val="left" w:pos="202"/>
                <w:tab w:val="center" w:pos="283"/>
              </w:tabs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550AC" w:rsidRDefault="007550AC" w:rsidP="007550AC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550AC" w:rsidRDefault="007550AC" w:rsidP="007550AC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550AC" w:rsidRDefault="007550AC" w:rsidP="007550AC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550AC" w:rsidRDefault="007550AC" w:rsidP="007550AC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550AC" w:rsidRDefault="007550AC" w:rsidP="007550AC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550AC" w:rsidRDefault="007550AC" w:rsidP="007550AC">
            <w:pPr>
              <w:pStyle w:val="HwDataTitle"/>
            </w:pPr>
            <w:r>
              <w:t>W</w:t>
            </w: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W</w:t>
            </w:r>
          </w:p>
        </w:tc>
      </w:tr>
      <w:tr w:rsidR="00000000" w:rsidTr="00937E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8" w:type="pct"/>
            <w:gridSpan w:val="4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4136" w:type="pct"/>
            <w:gridSpan w:val="17"/>
          </w:tcPr>
          <w:p w:rsidR="00000000" w:rsidRDefault="00A522C2" w:rsidP="007550AC">
            <w:pPr>
              <w:pStyle w:val="HwItem"/>
            </w:pPr>
            <w:r>
              <w:t>0x</w:t>
            </w:r>
            <w:r w:rsidR="007550AC">
              <w:t>2A</w:t>
            </w:r>
          </w:p>
        </w:tc>
      </w:tr>
      <w:tr w:rsidR="00000000" w:rsidTr="00937E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</w:tcPr>
          <w:p w:rsidR="00000000" w:rsidRDefault="00A522C2">
            <w:pPr>
              <w:pStyle w:val="HwItem"/>
            </w:pPr>
            <w:r>
              <w:t>Descr</w:t>
            </w:r>
            <w:r>
              <w:t>iption</w:t>
            </w:r>
          </w:p>
        </w:tc>
        <w:tc>
          <w:tcPr>
            <w:tcW w:w="4136" w:type="pct"/>
            <w:gridSpan w:val="17"/>
          </w:tcPr>
          <w:p w:rsidR="00000000" w:rsidRDefault="007550AC">
            <w:pPr>
              <w:pStyle w:val="HwItem"/>
            </w:pPr>
            <w:r>
              <w:t xml:space="preserve">On every CS signal </w:t>
            </w:r>
            <w:proofErr w:type="gramStart"/>
            <w:r>
              <w:t>a</w:t>
            </w:r>
            <w:proofErr w:type="gramEnd"/>
            <w:r>
              <w:t xml:space="preserve"> 8bit data is loading to FIFO data register</w:t>
            </w:r>
            <w:r w:rsidR="00A522C2">
              <w:t>.</w:t>
            </w:r>
          </w:p>
        </w:tc>
      </w:tr>
      <w:tr w:rsidR="00000000" w:rsidTr="00937E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4136" w:type="pct"/>
            <w:gridSpan w:val="17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0-7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</w:tcBorders>
            <w:vAlign w:val="center"/>
          </w:tcPr>
          <w:p w:rsidR="00000000" w:rsidRDefault="007550AC" w:rsidP="007550AC">
            <w:pPr>
              <w:pStyle w:val="HwBitList"/>
            </w:pPr>
            <w:r>
              <w:t>Data from RS-232 in Jetting station mode</w:t>
            </w:r>
            <w:r w:rsidR="00A522C2">
              <w:t xml:space="preserve"> </w:t>
            </w:r>
          </w:p>
          <w:p w:rsidR="00000000" w:rsidRDefault="00A522C2">
            <w:pPr>
              <w:pStyle w:val="HwBitList1"/>
            </w:pPr>
          </w:p>
        </w:tc>
        <w:tc>
          <w:tcPr>
            <w:tcW w:w="23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</w:p>
        </w:tc>
        <w:tc>
          <w:tcPr>
            <w:tcW w:w="235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000000" w:rsidRDefault="00A522C2">
      <w:pPr>
        <w:pStyle w:val="HwItem"/>
      </w:pPr>
    </w:p>
    <w:p w:rsidR="00000000" w:rsidRDefault="007550AC">
      <w:pPr>
        <w:pStyle w:val="Heading2"/>
      </w:pPr>
      <w:bookmarkStart w:id="37" w:name="_Toc382222745"/>
      <w:r>
        <w:t>FIFO Data Source</w:t>
      </w:r>
      <w:bookmarkEnd w:id="37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3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58"/>
        <w:gridCol w:w="11"/>
        <w:gridCol w:w="418"/>
        <w:gridCol w:w="151"/>
        <w:gridCol w:w="276"/>
        <w:gridCol w:w="292"/>
        <w:gridCol w:w="554"/>
        <w:gridCol w:w="9"/>
      </w:tblGrid>
      <w:tr w:rsidR="007550AC" w:rsidTr="00476F24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D0</w:t>
            </w:r>
          </w:p>
        </w:tc>
      </w:tr>
      <w:tr w:rsidR="007550AC" w:rsidTr="00476F2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550AC" w:rsidRDefault="007550AC" w:rsidP="00054CE9">
            <w:pPr>
              <w:pStyle w:val="HwDataText16"/>
              <w:jc w:val="right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550AC" w:rsidRDefault="007550AC" w:rsidP="00054CE9">
            <w:pPr>
              <w:pStyle w:val="HwDataText16"/>
            </w:pPr>
          </w:p>
        </w:tc>
      </w:tr>
      <w:tr w:rsidR="007550AC" w:rsidTr="00476F24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  <w:tabs>
                <w:tab w:val="left" w:pos="202"/>
                <w:tab w:val="center" w:pos="283"/>
              </w:tabs>
              <w:jc w:val="left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7550AC" w:rsidRDefault="007550AC" w:rsidP="00054CE9">
            <w:pPr>
              <w:pStyle w:val="HwDataTitle"/>
            </w:pPr>
            <w:r>
              <w:t>W</w:t>
            </w:r>
          </w:p>
        </w:tc>
      </w:tr>
      <w:tr w:rsidR="00000000" w:rsidTr="00476F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9" w:type="pct"/>
            <w:gridSpan w:val="4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4135" w:type="pct"/>
            <w:gridSpan w:val="17"/>
          </w:tcPr>
          <w:p w:rsidR="00000000" w:rsidRDefault="00A522C2" w:rsidP="007550AC">
            <w:pPr>
              <w:pStyle w:val="HwItem"/>
            </w:pPr>
            <w:r>
              <w:t>0x2</w:t>
            </w:r>
            <w:r w:rsidR="007550AC">
              <w:t>B</w:t>
            </w:r>
          </w:p>
        </w:tc>
      </w:tr>
      <w:tr w:rsidR="00000000" w:rsidTr="00476F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4135" w:type="pct"/>
            <w:gridSpan w:val="17"/>
          </w:tcPr>
          <w:p w:rsidR="00000000" w:rsidRDefault="00A522C2" w:rsidP="007B2808">
            <w:pPr>
              <w:pStyle w:val="HwItem"/>
            </w:pPr>
            <w:r>
              <w:t xml:space="preserve">This register </w:t>
            </w:r>
            <w:r w:rsidR="007B2808">
              <w:t>defines the data source which the FIFO will be loaded</w:t>
            </w:r>
            <w:r>
              <w:t>.</w:t>
            </w:r>
          </w:p>
        </w:tc>
      </w:tr>
      <w:tr w:rsidR="00000000" w:rsidTr="00476F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4135" w:type="pct"/>
            <w:gridSpan w:val="17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476F2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476F2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 w:rsidP="007B2808">
            <w:pPr>
              <w:pStyle w:val="HwBitDescCentered"/>
            </w:pPr>
            <w:r>
              <w:t>0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</w:tcBorders>
            <w:vAlign w:val="center"/>
          </w:tcPr>
          <w:p w:rsidR="00000000" w:rsidRDefault="007B2808" w:rsidP="007B2808">
            <w:pPr>
              <w:pStyle w:val="HwBitList"/>
            </w:pPr>
            <w:r>
              <w:t>F</w:t>
            </w:r>
            <w:r w:rsidR="00A522C2">
              <w:t xml:space="preserve">IFO </w:t>
            </w:r>
            <w:r>
              <w:t>Data Source:</w:t>
            </w:r>
          </w:p>
          <w:p w:rsidR="00000000" w:rsidRDefault="007B2808" w:rsidP="007B2808">
            <w:pPr>
              <w:pStyle w:val="HwBitList1"/>
              <w:ind w:left="0"/>
            </w:pPr>
            <w:r>
              <w:t>0: DATA-PCI</w:t>
            </w:r>
          </w:p>
          <w:p w:rsidR="007B2808" w:rsidRDefault="007B2808" w:rsidP="007B2808">
            <w:pPr>
              <w:pStyle w:val="HwBitList1"/>
              <w:ind w:left="0"/>
            </w:pPr>
            <w:r>
              <w:t>1: RS-232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</w:p>
        </w:tc>
        <w:tc>
          <w:tcPr>
            <w:tcW w:w="235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000000" w:rsidRDefault="00A522C2">
      <w:pPr>
        <w:pStyle w:val="Heading2"/>
      </w:pPr>
      <w:bookmarkStart w:id="38" w:name="_Toc382222746"/>
      <w:r>
        <w:t>Bumper Impact Register</w:t>
      </w:r>
      <w:bookmarkEnd w:id="38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24"/>
        <w:gridCol w:w="541"/>
        <w:gridCol w:w="425"/>
        <w:gridCol w:w="142"/>
        <w:gridCol w:w="567"/>
        <w:gridCol w:w="567"/>
        <w:gridCol w:w="565"/>
        <w:gridCol w:w="567"/>
        <w:gridCol w:w="565"/>
        <w:gridCol w:w="565"/>
        <w:gridCol w:w="567"/>
        <w:gridCol w:w="565"/>
        <w:gridCol w:w="565"/>
        <w:gridCol w:w="567"/>
        <w:gridCol w:w="13"/>
        <w:gridCol w:w="429"/>
        <w:gridCol w:w="125"/>
        <w:gridCol w:w="302"/>
        <w:gridCol w:w="265"/>
        <w:gridCol w:w="581"/>
        <w:gridCol w:w="10"/>
      </w:tblGrid>
      <w:tr w:rsidR="00937E65" w:rsidTr="00937E65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2" w:type="pct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D15</w:t>
            </w:r>
          </w:p>
        </w:tc>
        <w:tc>
          <w:tcPr>
            <w:tcW w:w="312" w:type="pct"/>
            <w:gridSpan w:val="2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D14</w:t>
            </w:r>
          </w:p>
        </w:tc>
        <w:tc>
          <w:tcPr>
            <w:tcW w:w="312" w:type="pct"/>
            <w:gridSpan w:val="2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D13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D12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D11</w:t>
            </w:r>
          </w:p>
        </w:tc>
        <w:tc>
          <w:tcPr>
            <w:tcW w:w="311" w:type="pct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D9</w:t>
            </w:r>
          </w:p>
        </w:tc>
        <w:tc>
          <w:tcPr>
            <w:tcW w:w="311" w:type="pct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D8</w:t>
            </w:r>
          </w:p>
        </w:tc>
        <w:tc>
          <w:tcPr>
            <w:tcW w:w="311" w:type="pct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D6</w:t>
            </w:r>
          </w:p>
        </w:tc>
        <w:tc>
          <w:tcPr>
            <w:tcW w:w="311" w:type="pct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D5</w:t>
            </w:r>
          </w:p>
        </w:tc>
        <w:tc>
          <w:tcPr>
            <w:tcW w:w="311" w:type="pct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D3</w:t>
            </w:r>
          </w:p>
        </w:tc>
        <w:tc>
          <w:tcPr>
            <w:tcW w:w="312" w:type="pct"/>
            <w:gridSpan w:val="3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D2</w:t>
            </w:r>
          </w:p>
        </w:tc>
        <w:tc>
          <w:tcPr>
            <w:tcW w:w="312" w:type="pct"/>
            <w:gridSpan w:val="2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D1</w:t>
            </w:r>
          </w:p>
        </w:tc>
        <w:tc>
          <w:tcPr>
            <w:tcW w:w="325" w:type="pct"/>
            <w:gridSpan w:val="2"/>
            <w:tcBorders>
              <w:bottom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D0</w:t>
            </w:r>
          </w:p>
        </w:tc>
      </w:tr>
      <w:tr w:rsidR="00937E65" w:rsidTr="00937E65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37E65" w:rsidRDefault="00937E65" w:rsidP="00054CE9">
            <w:pPr>
              <w:pStyle w:val="HwDataText16"/>
              <w:jc w:val="right"/>
            </w:pPr>
          </w:p>
        </w:tc>
        <w:tc>
          <w:tcPr>
            <w:tcW w:w="325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37E65" w:rsidRDefault="00937E65" w:rsidP="00054CE9">
            <w:pPr>
              <w:pStyle w:val="HwDataText16"/>
            </w:pPr>
            <w:r>
              <w:t>IMPACT</w:t>
            </w:r>
          </w:p>
        </w:tc>
      </w:tr>
      <w:tr w:rsidR="00937E65" w:rsidTr="00937E65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2" w:type="pct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11" w:type="pct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11" w:type="pct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11" w:type="pct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  <w:tabs>
                <w:tab w:val="left" w:pos="202"/>
                <w:tab w:val="center" w:pos="283"/>
              </w:tabs>
              <w:jc w:val="left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11" w:type="pct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11" w:type="pct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12" w:type="pct"/>
            <w:gridSpan w:val="3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</w:p>
        </w:tc>
        <w:tc>
          <w:tcPr>
            <w:tcW w:w="325" w:type="pct"/>
            <w:gridSpan w:val="2"/>
            <w:tcBorders>
              <w:top w:val="single" w:sz="12" w:space="0" w:color="auto"/>
            </w:tcBorders>
          </w:tcPr>
          <w:p w:rsidR="00937E65" w:rsidRDefault="00937E65" w:rsidP="00054CE9">
            <w:pPr>
              <w:pStyle w:val="HwDataTitle"/>
            </w:pPr>
            <w:r>
              <w:t>R</w:t>
            </w:r>
          </w:p>
        </w:tc>
      </w:tr>
      <w:tr w:rsidR="00000000" w:rsidTr="00937E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8" w:type="pct"/>
            <w:gridSpan w:val="4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4136" w:type="pct"/>
            <w:gridSpan w:val="17"/>
          </w:tcPr>
          <w:p w:rsidR="00000000" w:rsidRDefault="00A522C2">
            <w:pPr>
              <w:pStyle w:val="HwItem"/>
            </w:pPr>
            <w:r>
              <w:t>0x30</w:t>
            </w:r>
          </w:p>
        </w:tc>
      </w:tr>
      <w:tr w:rsidR="00000000" w:rsidTr="00937E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4136" w:type="pct"/>
            <w:gridSpan w:val="17"/>
          </w:tcPr>
          <w:p w:rsidR="00000000" w:rsidRDefault="00A522C2">
            <w:pPr>
              <w:pStyle w:val="HwItem"/>
            </w:pPr>
            <w:r>
              <w:t>This register is used for reading the</w:t>
            </w:r>
            <w:r>
              <w:t xml:space="preserve"> status of the impact detection mechanism.</w:t>
            </w:r>
          </w:p>
        </w:tc>
      </w:tr>
      <w:tr w:rsidR="00000000" w:rsidTr="00937E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4136" w:type="pct"/>
            <w:gridSpan w:val="17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4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0</w:t>
            </w:r>
          </w:p>
        </w:tc>
        <w:tc>
          <w:tcPr>
            <w:tcW w:w="3732" w:type="pct"/>
            <w:gridSpan w:val="14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List"/>
            </w:pPr>
            <w:r>
              <w:t xml:space="preserve">IMPACT: </w:t>
            </w:r>
          </w:p>
          <w:p w:rsidR="00000000" w:rsidRDefault="00A522C2">
            <w:pPr>
              <w:pStyle w:val="HwBitList1"/>
            </w:pPr>
            <w:r>
              <w:t>0: No impact was detected since last read</w:t>
            </w:r>
          </w:p>
          <w:p w:rsidR="00000000" w:rsidRDefault="00A522C2">
            <w:pPr>
              <w:pStyle w:val="HwBitList1"/>
            </w:pPr>
            <w:r>
              <w:t>1: Impact was detected since last read</w:t>
            </w:r>
          </w:p>
          <w:p w:rsidR="00000000" w:rsidRDefault="00A522C2">
            <w:pPr>
              <w:pStyle w:val="HwBitList"/>
            </w:pPr>
            <w:proofErr w:type="spellStart"/>
            <w:r>
              <w:t>Hardwre</w:t>
            </w:r>
            <w:proofErr w:type="spellEnd"/>
            <w:r>
              <w:t xml:space="preserve"> reset resets this status bit to “0”</w:t>
            </w:r>
          </w:p>
        </w:tc>
        <w:tc>
          <w:tcPr>
            <w:tcW w:w="236" w:type="pct"/>
            <w:tcBorders>
              <w:top w:val="single" w:sz="6" w:space="0" w:color="auto"/>
            </w:tcBorders>
            <w:vAlign w:val="center"/>
          </w:tcPr>
          <w:p w:rsidR="00000000" w:rsidRDefault="00937E65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</w:p>
        </w:tc>
        <w:tc>
          <w:tcPr>
            <w:tcW w:w="466" w:type="pct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383ADE" w:rsidRDefault="00383ADE">
      <w:pPr>
        <w:pStyle w:val="HwItem"/>
      </w:pPr>
    </w:p>
    <w:p w:rsidR="00383ADE" w:rsidRDefault="00383ADE">
      <w:pPr>
        <w:rPr>
          <w:rFonts w:cs="David"/>
          <w:noProof w:val="0"/>
          <w:sz w:val="24"/>
          <w:szCs w:val="24"/>
        </w:rPr>
      </w:pPr>
      <w:r>
        <w:br w:type="page"/>
      </w:r>
    </w:p>
    <w:p w:rsidR="00000000" w:rsidRDefault="00A522C2">
      <w:pPr>
        <w:pStyle w:val="HwItem"/>
      </w:pPr>
    </w:p>
    <w:p w:rsidR="00186D51" w:rsidRDefault="00186D51" w:rsidP="00186D51">
      <w:pPr>
        <w:pStyle w:val="Heading2"/>
      </w:pPr>
      <w:bookmarkStart w:id="39" w:name="_Toc382222747"/>
      <w:r>
        <w:t>Heads Firing Mask</w:t>
      </w:r>
      <w:bookmarkEnd w:id="39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9"/>
        <w:gridCol w:w="567"/>
        <w:gridCol w:w="567"/>
        <w:gridCol w:w="569"/>
        <w:gridCol w:w="567"/>
        <w:gridCol w:w="567"/>
        <w:gridCol w:w="569"/>
        <w:gridCol w:w="569"/>
        <w:gridCol w:w="569"/>
        <w:gridCol w:w="563"/>
      </w:tblGrid>
      <w:tr w:rsidR="00186D51" w:rsidTr="00186D51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D0</w:t>
            </w:r>
          </w:p>
        </w:tc>
      </w:tr>
      <w:tr w:rsidR="00186D51" w:rsidTr="00186D51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86D51" w:rsidRDefault="00186D51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86D51" w:rsidRDefault="00186D51" w:rsidP="00054CE9">
            <w:pPr>
              <w:pStyle w:val="HwDataText16"/>
            </w:pPr>
          </w:p>
        </w:tc>
      </w:tr>
      <w:tr w:rsidR="00186D51" w:rsidTr="00186D51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186D51" w:rsidRDefault="00186D51" w:rsidP="00186D51">
            <w:pPr>
              <w:pStyle w:val="HwDataTitle"/>
              <w:tabs>
                <w:tab w:val="left" w:pos="202"/>
                <w:tab w:val="center" w:pos="283"/>
              </w:tabs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186D51" w:rsidRDefault="00186D51" w:rsidP="00054CE9">
            <w:pPr>
              <w:pStyle w:val="HwDataTitle"/>
            </w:pPr>
            <w:r>
              <w:t>W</w:t>
            </w:r>
          </w:p>
        </w:tc>
      </w:tr>
    </w:tbl>
    <w:p w:rsidR="00186D51" w:rsidRDefault="00186D51" w:rsidP="00186D51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186D51" w:rsidTr="00937E6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186D51" w:rsidRDefault="00186D51" w:rsidP="00054CE9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186D51" w:rsidRDefault="00186D51" w:rsidP="00186D51">
            <w:pPr>
              <w:pStyle w:val="HwItem"/>
            </w:pPr>
            <w:r>
              <w:t>0x3</w:t>
            </w:r>
            <w:r>
              <w:t>1</w:t>
            </w:r>
          </w:p>
        </w:tc>
      </w:tr>
      <w:tr w:rsidR="00186D51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186D51" w:rsidRDefault="00186D51" w:rsidP="00054CE9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186D51" w:rsidRDefault="00186D51" w:rsidP="00186D51">
            <w:pPr>
              <w:pStyle w:val="HwItem"/>
            </w:pPr>
            <w:r>
              <w:t xml:space="preserve">This register is used for masking head’s firing. </w:t>
            </w:r>
          </w:p>
        </w:tc>
      </w:tr>
      <w:tr w:rsidR="00186D51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186D51" w:rsidRDefault="00186D51" w:rsidP="00054CE9">
            <w:pPr>
              <w:pStyle w:val="HwItem"/>
            </w:pPr>
          </w:p>
        </w:tc>
      </w:tr>
      <w:tr w:rsidR="00186D51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186D51" w:rsidRDefault="00186D51" w:rsidP="00054CE9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186D51" w:rsidRDefault="00186D51" w:rsidP="00054CE9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186D51" w:rsidRDefault="00186D51" w:rsidP="00054CE9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186D51" w:rsidRDefault="00186D51" w:rsidP="00054CE9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186D51" w:rsidRDefault="00186D51" w:rsidP="00054CE9">
            <w:pPr>
              <w:pStyle w:val="HwDataTitle"/>
            </w:pPr>
            <w:r>
              <w:t>Reset Value</w:t>
            </w:r>
          </w:p>
        </w:tc>
      </w:tr>
      <w:tr w:rsidR="00186D51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186D51" w:rsidRDefault="00186D51" w:rsidP="00054CE9">
            <w:pPr>
              <w:pStyle w:val="HwBitDescCentered"/>
            </w:pPr>
            <w:r>
              <w:t>0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186D51" w:rsidRDefault="00186D51" w:rsidP="00186D51">
            <w:pPr>
              <w:pStyle w:val="HwBitList1"/>
              <w:ind w:left="0"/>
            </w:pPr>
            <w:r>
              <w:t>Head #1 mask:</w:t>
            </w:r>
          </w:p>
          <w:p w:rsidR="00186D51" w:rsidRDefault="00186D51" w:rsidP="00186D51">
            <w:pPr>
              <w:pStyle w:val="HwBitList1"/>
              <w:ind w:left="0"/>
            </w:pPr>
            <w:r>
              <w:t>0: Head fire enable</w:t>
            </w:r>
          </w:p>
          <w:p w:rsidR="00186D51" w:rsidRDefault="00186D51" w:rsidP="00054CE9">
            <w:pPr>
              <w:pStyle w:val="HwBitList"/>
            </w:pPr>
            <w:r>
              <w:t>1: Head fire disable</w:t>
            </w: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186D51" w:rsidRDefault="00186D51" w:rsidP="00054CE9">
            <w:pPr>
              <w:pStyle w:val="HwBitDescCentered"/>
            </w:pP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186D51" w:rsidRDefault="00186D51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186D51" w:rsidRDefault="00186D51" w:rsidP="00054CE9">
            <w:pPr>
              <w:pStyle w:val="HwBitDesc"/>
            </w:pPr>
            <w:r>
              <w:t>0x0</w:t>
            </w:r>
          </w:p>
        </w:tc>
      </w:tr>
      <w:tr w:rsidR="00186D51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1</w:t>
            </w:r>
          </w:p>
        </w:tc>
        <w:tc>
          <w:tcPr>
            <w:tcW w:w="6779" w:type="dxa"/>
            <w:gridSpan w:val="2"/>
            <w:vAlign w:val="center"/>
          </w:tcPr>
          <w:p w:rsidR="00186D51" w:rsidRDefault="00186D51" w:rsidP="00186D51">
            <w:pPr>
              <w:pStyle w:val="HwBitList1"/>
              <w:ind w:left="0"/>
            </w:pPr>
            <w:r>
              <w:t>Head #2 mask:</w:t>
            </w:r>
          </w:p>
          <w:p w:rsidR="00186D51" w:rsidRDefault="00186D51" w:rsidP="00054CE9">
            <w:pPr>
              <w:pStyle w:val="HwBitList1"/>
              <w:ind w:left="0"/>
            </w:pPr>
            <w:r>
              <w:t>0: Head fire enable</w:t>
            </w:r>
          </w:p>
          <w:p w:rsidR="00186D51" w:rsidRDefault="00186D51" w:rsidP="00054CE9">
            <w:pPr>
              <w:pStyle w:val="HwBitList"/>
            </w:pPr>
            <w:r>
              <w:t>1: Head fire disable</w:t>
            </w:r>
          </w:p>
        </w:tc>
        <w:tc>
          <w:tcPr>
            <w:tcW w:w="428" w:type="dxa"/>
            <w:vAlign w:val="center"/>
          </w:tcPr>
          <w:p w:rsidR="00186D51" w:rsidRDefault="00186D51" w:rsidP="00054CE9">
            <w:pPr>
              <w:pStyle w:val="HwBitDescCentered"/>
            </w:pPr>
          </w:p>
        </w:tc>
        <w:tc>
          <w:tcPr>
            <w:tcW w:w="426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186D51" w:rsidRDefault="00186D51" w:rsidP="00054CE9">
            <w:pPr>
              <w:pStyle w:val="HwBitDesc"/>
            </w:pPr>
            <w:r>
              <w:t>0x0</w:t>
            </w:r>
          </w:p>
        </w:tc>
      </w:tr>
      <w:tr w:rsidR="00186D51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2</w:t>
            </w:r>
          </w:p>
        </w:tc>
        <w:tc>
          <w:tcPr>
            <w:tcW w:w="6779" w:type="dxa"/>
            <w:gridSpan w:val="2"/>
            <w:vAlign w:val="center"/>
          </w:tcPr>
          <w:p w:rsidR="00186D51" w:rsidRDefault="00186D51" w:rsidP="00186D51">
            <w:pPr>
              <w:pStyle w:val="HwBitList1"/>
              <w:ind w:left="0"/>
            </w:pPr>
            <w:r>
              <w:t>Head #3 mask:</w:t>
            </w:r>
          </w:p>
          <w:p w:rsidR="00186D51" w:rsidRDefault="00186D51" w:rsidP="00054CE9">
            <w:pPr>
              <w:pStyle w:val="HwBitList1"/>
              <w:ind w:left="0"/>
            </w:pPr>
            <w:r>
              <w:t>0: Head fire enable</w:t>
            </w:r>
          </w:p>
          <w:p w:rsidR="00186D51" w:rsidRDefault="00186D51" w:rsidP="00054CE9">
            <w:pPr>
              <w:pStyle w:val="HwBitList"/>
            </w:pPr>
            <w:r>
              <w:t>1: Head fire disable</w:t>
            </w:r>
          </w:p>
        </w:tc>
        <w:tc>
          <w:tcPr>
            <w:tcW w:w="428" w:type="dxa"/>
            <w:vAlign w:val="center"/>
          </w:tcPr>
          <w:p w:rsidR="00186D51" w:rsidRDefault="00186D51" w:rsidP="00054CE9">
            <w:pPr>
              <w:pStyle w:val="HwBitDescCentered"/>
            </w:pPr>
          </w:p>
        </w:tc>
        <w:tc>
          <w:tcPr>
            <w:tcW w:w="426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186D51" w:rsidRDefault="00186D51" w:rsidP="00054CE9">
            <w:pPr>
              <w:pStyle w:val="HwBitDesc"/>
            </w:pPr>
            <w:r>
              <w:t>0x0</w:t>
            </w:r>
          </w:p>
        </w:tc>
      </w:tr>
      <w:tr w:rsidR="00186D51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3</w:t>
            </w:r>
          </w:p>
        </w:tc>
        <w:tc>
          <w:tcPr>
            <w:tcW w:w="6779" w:type="dxa"/>
            <w:gridSpan w:val="2"/>
            <w:vAlign w:val="center"/>
          </w:tcPr>
          <w:p w:rsidR="00186D51" w:rsidRDefault="00186D51" w:rsidP="00186D51">
            <w:pPr>
              <w:pStyle w:val="HwBitList1"/>
              <w:ind w:left="0"/>
            </w:pPr>
            <w:r>
              <w:t>Head #4 mask:</w:t>
            </w:r>
          </w:p>
          <w:p w:rsidR="00186D51" w:rsidRDefault="00186D51" w:rsidP="00054CE9">
            <w:pPr>
              <w:pStyle w:val="HwBitList1"/>
              <w:ind w:left="0"/>
            </w:pPr>
            <w:r>
              <w:t>0: Head fire enable</w:t>
            </w:r>
          </w:p>
          <w:p w:rsidR="00186D51" w:rsidRDefault="00186D51" w:rsidP="00054CE9">
            <w:pPr>
              <w:pStyle w:val="HwBitList"/>
            </w:pPr>
            <w:r>
              <w:t>1: Head fire disable</w:t>
            </w:r>
          </w:p>
        </w:tc>
        <w:tc>
          <w:tcPr>
            <w:tcW w:w="428" w:type="dxa"/>
            <w:vAlign w:val="center"/>
          </w:tcPr>
          <w:p w:rsidR="00186D51" w:rsidRDefault="00186D51" w:rsidP="00054CE9">
            <w:pPr>
              <w:pStyle w:val="HwBitDescCentered"/>
            </w:pPr>
          </w:p>
        </w:tc>
        <w:tc>
          <w:tcPr>
            <w:tcW w:w="426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186D51" w:rsidRDefault="00186D51" w:rsidP="00054CE9">
            <w:pPr>
              <w:pStyle w:val="HwBitDesc"/>
            </w:pPr>
            <w:r>
              <w:t>0x0</w:t>
            </w:r>
          </w:p>
        </w:tc>
      </w:tr>
      <w:tr w:rsidR="00186D51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4</w:t>
            </w:r>
          </w:p>
        </w:tc>
        <w:tc>
          <w:tcPr>
            <w:tcW w:w="6779" w:type="dxa"/>
            <w:gridSpan w:val="2"/>
            <w:vAlign w:val="center"/>
          </w:tcPr>
          <w:p w:rsidR="00186D51" w:rsidRDefault="00186D51" w:rsidP="00186D51">
            <w:pPr>
              <w:pStyle w:val="HwBitList1"/>
              <w:ind w:left="0"/>
            </w:pPr>
            <w:r>
              <w:t>Head #5 mask:</w:t>
            </w:r>
          </w:p>
          <w:p w:rsidR="00186D51" w:rsidRDefault="00186D51" w:rsidP="00054CE9">
            <w:pPr>
              <w:pStyle w:val="HwBitList1"/>
              <w:ind w:left="0"/>
            </w:pPr>
            <w:r>
              <w:t>0: Head fire enable</w:t>
            </w:r>
          </w:p>
          <w:p w:rsidR="00186D51" w:rsidRDefault="00186D51" w:rsidP="00054CE9">
            <w:pPr>
              <w:pStyle w:val="HwBitList"/>
            </w:pPr>
            <w:r>
              <w:t>1: Head fire disable</w:t>
            </w:r>
          </w:p>
        </w:tc>
        <w:tc>
          <w:tcPr>
            <w:tcW w:w="428" w:type="dxa"/>
            <w:vAlign w:val="center"/>
          </w:tcPr>
          <w:p w:rsidR="00186D51" w:rsidRDefault="00186D51" w:rsidP="00054CE9">
            <w:pPr>
              <w:pStyle w:val="HwBitDescCentered"/>
            </w:pPr>
          </w:p>
        </w:tc>
        <w:tc>
          <w:tcPr>
            <w:tcW w:w="426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186D51" w:rsidRDefault="00186D51" w:rsidP="00054CE9">
            <w:pPr>
              <w:pStyle w:val="HwBitDesc"/>
            </w:pPr>
            <w:r>
              <w:t>0x0</w:t>
            </w:r>
          </w:p>
        </w:tc>
      </w:tr>
      <w:tr w:rsidR="00186D51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5</w:t>
            </w:r>
          </w:p>
        </w:tc>
        <w:tc>
          <w:tcPr>
            <w:tcW w:w="6779" w:type="dxa"/>
            <w:gridSpan w:val="2"/>
            <w:vAlign w:val="center"/>
          </w:tcPr>
          <w:p w:rsidR="00186D51" w:rsidRDefault="00186D51" w:rsidP="00186D51">
            <w:pPr>
              <w:pStyle w:val="HwBitList1"/>
              <w:ind w:left="0"/>
            </w:pPr>
            <w:r>
              <w:t>Head #6 mask:</w:t>
            </w:r>
          </w:p>
          <w:p w:rsidR="00186D51" w:rsidRDefault="00186D51" w:rsidP="00054CE9">
            <w:pPr>
              <w:pStyle w:val="HwBitList1"/>
              <w:ind w:left="0"/>
            </w:pPr>
            <w:r>
              <w:t>0: Head fire enable</w:t>
            </w:r>
          </w:p>
          <w:p w:rsidR="00186D51" w:rsidRDefault="00186D51" w:rsidP="00054CE9">
            <w:pPr>
              <w:pStyle w:val="HwBitList"/>
            </w:pPr>
            <w:r>
              <w:t>1: Head fire disable</w:t>
            </w:r>
          </w:p>
        </w:tc>
        <w:tc>
          <w:tcPr>
            <w:tcW w:w="428" w:type="dxa"/>
            <w:vAlign w:val="center"/>
          </w:tcPr>
          <w:p w:rsidR="00186D51" w:rsidRDefault="00186D51" w:rsidP="00054CE9">
            <w:pPr>
              <w:pStyle w:val="HwBitDescCentered"/>
            </w:pPr>
          </w:p>
        </w:tc>
        <w:tc>
          <w:tcPr>
            <w:tcW w:w="426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186D51" w:rsidRDefault="00186D51" w:rsidP="00054CE9">
            <w:pPr>
              <w:pStyle w:val="HwBitDesc"/>
            </w:pPr>
            <w:r>
              <w:t>0x0</w:t>
            </w:r>
          </w:p>
        </w:tc>
      </w:tr>
      <w:tr w:rsidR="00186D51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6</w:t>
            </w:r>
          </w:p>
        </w:tc>
        <w:tc>
          <w:tcPr>
            <w:tcW w:w="6779" w:type="dxa"/>
            <w:gridSpan w:val="2"/>
            <w:vAlign w:val="center"/>
          </w:tcPr>
          <w:p w:rsidR="00186D51" w:rsidRDefault="00186D51" w:rsidP="00186D51">
            <w:pPr>
              <w:pStyle w:val="HwBitList1"/>
              <w:ind w:left="0"/>
            </w:pPr>
            <w:r>
              <w:t>Head #7 mask:</w:t>
            </w:r>
          </w:p>
          <w:p w:rsidR="00186D51" w:rsidRDefault="00186D51" w:rsidP="00054CE9">
            <w:pPr>
              <w:pStyle w:val="HwBitList1"/>
              <w:ind w:left="0"/>
            </w:pPr>
            <w:r>
              <w:t>0: Head fire enable</w:t>
            </w:r>
          </w:p>
          <w:p w:rsidR="00186D51" w:rsidRDefault="00186D51" w:rsidP="00054CE9">
            <w:pPr>
              <w:pStyle w:val="HwBitList"/>
            </w:pPr>
            <w:r>
              <w:t>1: Head fire disable</w:t>
            </w:r>
          </w:p>
        </w:tc>
        <w:tc>
          <w:tcPr>
            <w:tcW w:w="428" w:type="dxa"/>
            <w:vAlign w:val="center"/>
          </w:tcPr>
          <w:p w:rsidR="00186D51" w:rsidRDefault="00186D51" w:rsidP="00054CE9">
            <w:pPr>
              <w:pStyle w:val="HwBitDescCentered"/>
            </w:pPr>
          </w:p>
        </w:tc>
        <w:tc>
          <w:tcPr>
            <w:tcW w:w="426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186D51" w:rsidRDefault="00186D51" w:rsidP="00054CE9">
            <w:pPr>
              <w:pStyle w:val="HwBitDesc"/>
            </w:pPr>
            <w:r>
              <w:t>0x0</w:t>
            </w:r>
          </w:p>
        </w:tc>
      </w:tr>
      <w:tr w:rsidR="00186D51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7</w:t>
            </w:r>
          </w:p>
        </w:tc>
        <w:tc>
          <w:tcPr>
            <w:tcW w:w="6779" w:type="dxa"/>
            <w:gridSpan w:val="2"/>
            <w:vAlign w:val="center"/>
          </w:tcPr>
          <w:p w:rsidR="00186D51" w:rsidRDefault="00186D51" w:rsidP="00186D51">
            <w:pPr>
              <w:pStyle w:val="HwBitList1"/>
              <w:ind w:left="0"/>
            </w:pPr>
            <w:r>
              <w:t>Head #8 mask:</w:t>
            </w:r>
          </w:p>
          <w:p w:rsidR="00186D51" w:rsidRDefault="00186D51" w:rsidP="00054CE9">
            <w:pPr>
              <w:pStyle w:val="HwBitList1"/>
              <w:ind w:left="0"/>
            </w:pPr>
            <w:r>
              <w:t>0: Head fire enable</w:t>
            </w:r>
          </w:p>
          <w:p w:rsidR="00186D51" w:rsidRDefault="00186D51" w:rsidP="00054CE9">
            <w:pPr>
              <w:pStyle w:val="HwBitList"/>
            </w:pPr>
            <w:r>
              <w:t>1: Head fire disable</w:t>
            </w:r>
          </w:p>
        </w:tc>
        <w:tc>
          <w:tcPr>
            <w:tcW w:w="428" w:type="dxa"/>
            <w:vAlign w:val="center"/>
          </w:tcPr>
          <w:p w:rsidR="00186D51" w:rsidRDefault="00186D51" w:rsidP="00054CE9">
            <w:pPr>
              <w:pStyle w:val="HwBitDescCentered"/>
            </w:pPr>
          </w:p>
        </w:tc>
        <w:tc>
          <w:tcPr>
            <w:tcW w:w="426" w:type="dxa"/>
            <w:vAlign w:val="center"/>
          </w:tcPr>
          <w:p w:rsidR="00186D51" w:rsidRDefault="00186D51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186D51" w:rsidRDefault="00186D51" w:rsidP="00054CE9">
            <w:pPr>
              <w:pStyle w:val="HwBitDesc"/>
            </w:pPr>
            <w:r>
              <w:t>0x0</w:t>
            </w:r>
          </w:p>
        </w:tc>
      </w:tr>
    </w:tbl>
    <w:p w:rsidR="00186D51" w:rsidRDefault="00186D51" w:rsidP="00186D51">
      <w:pPr>
        <w:pStyle w:val="HwItem"/>
      </w:pPr>
    </w:p>
    <w:p w:rsidR="00DE41DD" w:rsidRDefault="00DE41DD" w:rsidP="00DE41DD">
      <w:pPr>
        <w:pStyle w:val="Heading2"/>
      </w:pPr>
      <w:bookmarkStart w:id="40" w:name="_Toc382222748"/>
      <w:r>
        <w:t>Home Position</w:t>
      </w:r>
      <w:bookmarkEnd w:id="40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0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60"/>
        <w:gridCol w:w="9"/>
        <w:gridCol w:w="420"/>
        <w:gridCol w:w="149"/>
        <w:gridCol w:w="278"/>
        <w:gridCol w:w="291"/>
        <w:gridCol w:w="556"/>
        <w:gridCol w:w="9"/>
      </w:tblGrid>
      <w:tr w:rsidR="00DE41DD" w:rsidTr="00937E65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D14</w:t>
            </w:r>
          </w:p>
        </w:tc>
        <w:tc>
          <w:tcPr>
            <w:tcW w:w="312" w:type="pct"/>
            <w:gridSpan w:val="2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D0</w:t>
            </w:r>
          </w:p>
        </w:tc>
      </w:tr>
      <w:tr w:rsidR="00DE41DD" w:rsidTr="00937E65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E41DD" w:rsidRDefault="00DE41DD" w:rsidP="00054CE9">
            <w:pPr>
              <w:pStyle w:val="HwDataText16"/>
              <w:jc w:val="right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E41DD" w:rsidRDefault="00DE41DD" w:rsidP="00054CE9">
            <w:pPr>
              <w:pStyle w:val="HwDataText16"/>
            </w:pPr>
          </w:p>
        </w:tc>
      </w:tr>
      <w:tr w:rsidR="00DE41DD" w:rsidTr="00937E65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2" w:type="pct"/>
            <w:gridSpan w:val="2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  <w:tabs>
                <w:tab w:val="left" w:pos="202"/>
                <w:tab w:val="center" w:pos="283"/>
              </w:tabs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DE41DD" w:rsidRDefault="00DE41DD" w:rsidP="00054CE9">
            <w:pPr>
              <w:pStyle w:val="HwDataTitle"/>
            </w:pPr>
            <w:r>
              <w:t>R</w:t>
            </w:r>
          </w:p>
        </w:tc>
      </w:tr>
      <w:tr w:rsidR="00DE41DD" w:rsidTr="00937E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8" w:type="pct"/>
            <w:gridSpan w:val="4"/>
          </w:tcPr>
          <w:p w:rsidR="00DE41DD" w:rsidRDefault="00DE41DD" w:rsidP="00054CE9">
            <w:pPr>
              <w:pStyle w:val="HwItem"/>
            </w:pPr>
            <w:r>
              <w:t>Address</w:t>
            </w:r>
          </w:p>
        </w:tc>
        <w:tc>
          <w:tcPr>
            <w:tcW w:w="4136" w:type="pct"/>
            <w:gridSpan w:val="17"/>
          </w:tcPr>
          <w:p w:rsidR="00DE41DD" w:rsidRDefault="00DE41DD" w:rsidP="00DE41DD">
            <w:pPr>
              <w:pStyle w:val="HwItem"/>
            </w:pPr>
            <w:r>
              <w:t>0x3</w:t>
            </w:r>
            <w:r>
              <w:t>2</w:t>
            </w:r>
          </w:p>
        </w:tc>
      </w:tr>
      <w:tr w:rsidR="00DE41DD" w:rsidTr="00937E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</w:tcPr>
          <w:p w:rsidR="00DE41DD" w:rsidRDefault="00DE41DD" w:rsidP="00054CE9">
            <w:pPr>
              <w:pStyle w:val="HwItem"/>
            </w:pPr>
            <w:r>
              <w:t>Description</w:t>
            </w:r>
          </w:p>
        </w:tc>
        <w:tc>
          <w:tcPr>
            <w:tcW w:w="4136" w:type="pct"/>
            <w:gridSpan w:val="17"/>
          </w:tcPr>
          <w:p w:rsidR="00DE41DD" w:rsidRDefault="00DE41DD" w:rsidP="00054CE9">
            <w:pPr>
              <w:pStyle w:val="HwItem"/>
            </w:pPr>
            <w:r>
              <w:t>Reads home position signal</w:t>
            </w:r>
            <w:r>
              <w:t xml:space="preserve">. </w:t>
            </w:r>
          </w:p>
        </w:tc>
      </w:tr>
      <w:tr w:rsidR="00DE41DD" w:rsidTr="00937E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8" w:type="pct"/>
            <w:gridSpan w:val="4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Item"/>
            </w:pPr>
            <w:r>
              <w:t>Reset Value</w:t>
            </w:r>
          </w:p>
        </w:tc>
        <w:tc>
          <w:tcPr>
            <w:tcW w:w="4136" w:type="pct"/>
            <w:gridSpan w:val="17"/>
            <w:tcBorders>
              <w:bottom w:val="single" w:sz="12" w:space="0" w:color="auto"/>
            </w:tcBorders>
          </w:tcPr>
          <w:p w:rsidR="00DE41DD" w:rsidRDefault="00DE41DD" w:rsidP="00054CE9">
            <w:pPr>
              <w:pStyle w:val="HwItem"/>
            </w:pPr>
          </w:p>
        </w:tc>
      </w:tr>
      <w:tr w:rsidR="00DE41DD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E41DD" w:rsidRDefault="00DE41DD" w:rsidP="00054CE9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E41DD" w:rsidRDefault="00DE41DD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E41DD" w:rsidRDefault="00DE41DD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E41DD" w:rsidRDefault="00DE41DD" w:rsidP="00054CE9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E41DD" w:rsidRDefault="00DE41DD" w:rsidP="00054CE9">
            <w:pPr>
              <w:pStyle w:val="HwDataTitle"/>
            </w:pPr>
            <w:r>
              <w:t>Reset Value</w:t>
            </w:r>
          </w:p>
        </w:tc>
      </w:tr>
      <w:tr w:rsidR="00DE41DD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</w:tcBorders>
            <w:vAlign w:val="center"/>
          </w:tcPr>
          <w:p w:rsidR="00DE41DD" w:rsidRDefault="00DE41DD" w:rsidP="00054CE9">
            <w:pPr>
              <w:pStyle w:val="HwBitDescCentered"/>
            </w:pPr>
            <w:r>
              <w:t>0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</w:tcBorders>
            <w:vAlign w:val="center"/>
          </w:tcPr>
          <w:p w:rsidR="00DE41DD" w:rsidRDefault="00DE41DD" w:rsidP="00DE41DD">
            <w:pPr>
              <w:pStyle w:val="HwBitList1"/>
              <w:ind w:left="0"/>
            </w:pPr>
            <w:r>
              <w:t xml:space="preserve">0: </w:t>
            </w:r>
            <w:r>
              <w:t>Not in home position</w:t>
            </w:r>
          </w:p>
          <w:p w:rsidR="00DE41DD" w:rsidRDefault="00DE41DD" w:rsidP="00DE41DD">
            <w:pPr>
              <w:pStyle w:val="HwBitList"/>
            </w:pPr>
            <w:r>
              <w:t xml:space="preserve">1: </w:t>
            </w:r>
            <w:r>
              <w:t>Block is in home position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</w:tcBorders>
            <w:vAlign w:val="center"/>
          </w:tcPr>
          <w:p w:rsidR="00DE41DD" w:rsidRDefault="00DE41DD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</w:tcBorders>
            <w:vAlign w:val="center"/>
          </w:tcPr>
          <w:p w:rsidR="00DE41DD" w:rsidRDefault="00DE41DD" w:rsidP="00054CE9">
            <w:pPr>
              <w:pStyle w:val="HwBitDescCentered"/>
            </w:pPr>
          </w:p>
        </w:tc>
        <w:tc>
          <w:tcPr>
            <w:tcW w:w="466" w:type="pct"/>
            <w:gridSpan w:val="2"/>
            <w:tcBorders>
              <w:top w:val="single" w:sz="6" w:space="0" w:color="auto"/>
            </w:tcBorders>
            <w:vAlign w:val="center"/>
          </w:tcPr>
          <w:p w:rsidR="00DE41DD" w:rsidRDefault="00DE41DD" w:rsidP="00054CE9">
            <w:pPr>
              <w:pStyle w:val="HwBitDesc"/>
            </w:pPr>
            <w:r>
              <w:t>0x0</w:t>
            </w:r>
          </w:p>
        </w:tc>
      </w:tr>
    </w:tbl>
    <w:p w:rsidR="00383ADE" w:rsidRDefault="00383ADE">
      <w:pPr>
        <w:pStyle w:val="HwItem"/>
      </w:pPr>
    </w:p>
    <w:p w:rsidR="00383ADE" w:rsidRDefault="00383ADE">
      <w:pPr>
        <w:rPr>
          <w:rFonts w:cs="David"/>
          <w:noProof w:val="0"/>
          <w:sz w:val="24"/>
          <w:szCs w:val="24"/>
        </w:rPr>
      </w:pPr>
      <w:r>
        <w:br w:type="page"/>
      </w:r>
    </w:p>
    <w:p w:rsidR="00000000" w:rsidRDefault="00A522C2">
      <w:pPr>
        <w:pStyle w:val="HwItem"/>
      </w:pPr>
    </w:p>
    <w:p w:rsidR="00000000" w:rsidRDefault="00A522C2">
      <w:pPr>
        <w:pStyle w:val="Heading2"/>
      </w:pPr>
      <w:bookmarkStart w:id="41" w:name="_Toc382222749"/>
      <w:r>
        <w:t>Encoder Sim</w:t>
      </w:r>
      <w:r>
        <w:t>ulator Fire Frequency Register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9"/>
        <w:gridCol w:w="567"/>
        <w:gridCol w:w="569"/>
        <w:gridCol w:w="569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A522C2">
            <w:pPr>
              <w:pStyle w:val="HwDataText16"/>
            </w:pPr>
            <w:r>
              <w:t>SIMULATOR FIRE FREQUENCY 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</w:t>
            </w:r>
            <w:r w:rsidR="00A522C2"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925D56">
            <w:pPr>
              <w:pStyle w:val="HwDataTitle"/>
            </w:pPr>
            <w:r>
              <w:t>R/W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0x35</w:t>
            </w:r>
          </w:p>
        </w:tc>
      </w:tr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This register is used for setting the fire frequency for simulation mode</w:t>
            </w:r>
          </w:p>
        </w:tc>
      </w:tr>
      <w:tr w:rsidR="00000000" w:rsidTr="00937E6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</w:t>
            </w:r>
            <w:r>
              <w:t>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937E6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0-15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List"/>
            </w:pPr>
            <w:r>
              <w:t xml:space="preserve">SIMULATOR FIRE FREQUENCY VALUE: </w:t>
            </w:r>
          </w:p>
          <w:p w:rsidR="00000000" w:rsidRDefault="00A522C2">
            <w:pPr>
              <w:pStyle w:val="HwBitList1"/>
            </w:pPr>
          </w:p>
          <w:p w:rsidR="00000000" w:rsidRDefault="00A522C2">
            <w:pPr>
              <w:pStyle w:val="HwBitList1"/>
            </w:pPr>
            <w:r>
              <w:t xml:space="preserve"> SIMULATOR FIRE FREQUENCY VALUE = 33.333Mhz / (4 * </w:t>
            </w:r>
            <w:proofErr w:type="spellStart"/>
            <w:r>
              <w:t>DesiredFireFrequency</w:t>
            </w:r>
            <w:proofErr w:type="spellEnd"/>
            <w:r>
              <w:t>)</w:t>
            </w:r>
          </w:p>
          <w:p w:rsidR="00000000" w:rsidRDefault="00A522C2">
            <w:pPr>
              <w:pStyle w:val="HwBitList1"/>
            </w:pPr>
          </w:p>
          <w:p w:rsidR="00000000" w:rsidRDefault="00A522C2">
            <w:pPr>
              <w:pStyle w:val="HwBitList1"/>
            </w:pPr>
            <w:r>
              <w:t>Accepted Values of “Required Frequencies” can be calculated by</w:t>
            </w:r>
            <w:r>
              <w:br/>
            </w:r>
            <w:proofErr w:type="spellStart"/>
            <w:r>
              <w:t>RequiredFrwquency</w:t>
            </w:r>
            <w:proofErr w:type="spellEnd"/>
            <w:r>
              <w:t xml:space="preserve"> =  33333333</w:t>
            </w:r>
            <w:r>
              <w:t xml:space="preserve"> Hz / (4 * SIMULATOR FIRE FREQUENCY VALUE) </w:t>
            </w:r>
          </w:p>
          <w:p w:rsidR="00000000" w:rsidRDefault="00A522C2">
            <w:pPr>
              <w:pStyle w:val="HwBitList1"/>
            </w:pPr>
            <w:r>
              <w:t>Min Val = 127.158 Hz</w:t>
            </w:r>
          </w:p>
          <w:p w:rsidR="00000000" w:rsidRDefault="00A522C2">
            <w:pPr>
              <w:pStyle w:val="HwBitList1"/>
            </w:pPr>
            <w:r>
              <w:t xml:space="preserve">Max Val =8333333 Hz  </w:t>
            </w: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000000" w:rsidRDefault="00925D56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000000" w:rsidRDefault="00A522C2">
      <w:pPr>
        <w:pStyle w:val="HwItem"/>
      </w:pPr>
    </w:p>
    <w:p w:rsidR="00000000" w:rsidRDefault="00A522C2" w:rsidP="004726F2">
      <w:pPr>
        <w:pStyle w:val="Heading2"/>
      </w:pPr>
      <w:bookmarkStart w:id="42" w:name="_Toc382222750"/>
      <w:r>
        <w:t xml:space="preserve">Number </w:t>
      </w:r>
      <w:proofErr w:type="gramStart"/>
      <w:r>
        <w:t>Of</w:t>
      </w:r>
      <w:proofErr w:type="gramEnd"/>
      <w:r>
        <w:t xml:space="preserve"> Fires – </w:t>
      </w:r>
      <w:r w:rsidR="004726F2">
        <w:t>D.C. ON (MSB)</w:t>
      </w:r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9"/>
        <w:gridCol w:w="567"/>
        <w:gridCol w:w="569"/>
        <w:gridCol w:w="569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A522C2">
            <w:pPr>
              <w:pStyle w:val="HwDataTitle"/>
            </w:pPr>
            <w:r>
              <w:t>D0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A522C2">
            <w:pPr>
              <w:pStyle w:val="HwDataText16"/>
            </w:pPr>
            <w:r>
              <w:t>NUMBER OF FIRES</w:t>
            </w:r>
            <w:r w:rsidR="004726F2">
              <w:t xml:space="preserve"> ON (MSB)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</w:t>
            </w:r>
            <w:r w:rsidR="00A522C2"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</w:t>
            </w:r>
            <w:r w:rsidR="00A522C2"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</w:t>
            </w:r>
            <w:r w:rsidR="00A522C2">
              <w:t>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726F2">
            <w:pPr>
              <w:pStyle w:val="HwDataTitle"/>
            </w:pPr>
            <w:r>
              <w:t>R/W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4726F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 w:rsidP="004726F2">
            <w:pPr>
              <w:pStyle w:val="HwItem"/>
            </w:pPr>
            <w:r>
              <w:t>0x3</w:t>
            </w:r>
            <w:r w:rsidR="004726F2">
              <w:t>7</w:t>
            </w:r>
          </w:p>
        </w:tc>
      </w:tr>
      <w:tr w:rsidR="00000000" w:rsidTr="004726F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</w:t>
            </w:r>
            <w:r>
              <w:t>scription</w:t>
            </w:r>
          </w:p>
        </w:tc>
        <w:tc>
          <w:tcPr>
            <w:tcW w:w="7512" w:type="dxa"/>
            <w:gridSpan w:val="4"/>
          </w:tcPr>
          <w:p w:rsidR="00000000" w:rsidRDefault="00A522C2" w:rsidP="004726F2">
            <w:pPr>
              <w:pStyle w:val="HwItem"/>
            </w:pPr>
            <w:r>
              <w:t xml:space="preserve">This register is used for defining the number of fire pulses to output </w:t>
            </w:r>
            <w:r w:rsidR="004726F2">
              <w:t>as part of firing in duty cycle. This register contain the 16bit MSB data of 32bit ON register</w:t>
            </w:r>
          </w:p>
          <w:p w:rsidR="00937E65" w:rsidRDefault="00937E65" w:rsidP="004726F2">
            <w:pPr>
              <w:pStyle w:val="HwItem"/>
            </w:pPr>
          </w:p>
        </w:tc>
      </w:tr>
      <w:tr w:rsidR="00000000" w:rsidTr="004726F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4726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4726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0-15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000000" w:rsidRDefault="004726F2" w:rsidP="004726F2">
            <w:pPr>
              <w:pStyle w:val="HwBitList"/>
            </w:pPr>
            <w:r>
              <w:t xml:space="preserve">16bit MSB of 32bit register of number of fires for ON duty-cycle </w:t>
            </w: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000000" w:rsidRDefault="004726F2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383ADE" w:rsidRDefault="00383ADE">
      <w:pPr>
        <w:pStyle w:val="HwItem"/>
      </w:pPr>
    </w:p>
    <w:p w:rsidR="00383ADE" w:rsidRDefault="00383ADE">
      <w:pPr>
        <w:rPr>
          <w:rFonts w:cs="David"/>
          <w:noProof w:val="0"/>
          <w:sz w:val="24"/>
          <w:szCs w:val="24"/>
        </w:rPr>
      </w:pPr>
      <w:r>
        <w:br w:type="page"/>
      </w:r>
    </w:p>
    <w:p w:rsidR="00000000" w:rsidRDefault="00A522C2">
      <w:pPr>
        <w:pStyle w:val="HwItem"/>
      </w:pPr>
    </w:p>
    <w:p w:rsidR="004726F2" w:rsidRDefault="004726F2" w:rsidP="004726F2">
      <w:pPr>
        <w:pStyle w:val="Heading2"/>
      </w:pPr>
      <w:bookmarkStart w:id="43" w:name="_Toc382222751"/>
      <w:r>
        <w:t xml:space="preserve">Number </w:t>
      </w:r>
      <w:proofErr w:type="gramStart"/>
      <w:r>
        <w:t>Of</w:t>
      </w:r>
      <w:proofErr w:type="gramEnd"/>
      <w:r>
        <w:t xml:space="preserve"> Fires – </w:t>
      </w:r>
      <w:r>
        <w:t>D.C. ON (LSB)</w:t>
      </w:r>
      <w:bookmarkEnd w:id="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9"/>
        <w:gridCol w:w="567"/>
        <w:gridCol w:w="569"/>
        <w:gridCol w:w="569"/>
        <w:gridCol w:w="567"/>
      </w:tblGrid>
      <w:tr w:rsidR="004726F2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D0</w:t>
            </w:r>
          </w:p>
        </w:tc>
      </w:tr>
      <w:tr w:rsidR="004726F2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26F2" w:rsidRDefault="004726F2" w:rsidP="00054CE9">
            <w:pPr>
              <w:pStyle w:val="HwDataText16"/>
            </w:pPr>
            <w:r>
              <w:t>NUMBER OF FIRES</w:t>
            </w:r>
            <w:r>
              <w:t xml:space="preserve"> ON (LSB)</w:t>
            </w:r>
          </w:p>
        </w:tc>
      </w:tr>
      <w:tr w:rsidR="004726F2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726F2" w:rsidRDefault="004726F2" w:rsidP="00054CE9">
            <w:pPr>
              <w:pStyle w:val="HwDataTitle"/>
            </w:pPr>
            <w:r>
              <w:t>R/W</w:t>
            </w:r>
          </w:p>
        </w:tc>
      </w:tr>
    </w:tbl>
    <w:p w:rsidR="004726F2" w:rsidRDefault="004726F2" w:rsidP="004726F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4726F2" w:rsidTr="004726F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4726F2" w:rsidRDefault="004726F2" w:rsidP="00054CE9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4726F2" w:rsidRDefault="004726F2" w:rsidP="004726F2">
            <w:pPr>
              <w:pStyle w:val="HwItem"/>
            </w:pPr>
            <w:r>
              <w:t>0x3</w:t>
            </w:r>
            <w:r>
              <w:t>8</w:t>
            </w:r>
          </w:p>
        </w:tc>
      </w:tr>
      <w:tr w:rsidR="004726F2" w:rsidTr="004726F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4726F2" w:rsidRDefault="004726F2" w:rsidP="00054CE9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4726F2" w:rsidRDefault="004726F2" w:rsidP="004726F2">
            <w:pPr>
              <w:pStyle w:val="HwItem"/>
            </w:pPr>
            <w:r>
              <w:t xml:space="preserve">This register is used for defining the number of fire pulses to output as part of firing in duty cycle. This register contain the 16bit </w:t>
            </w:r>
            <w:r>
              <w:t>L</w:t>
            </w:r>
            <w:r>
              <w:t>SB data of 32bit ON register</w:t>
            </w:r>
          </w:p>
        </w:tc>
      </w:tr>
      <w:tr w:rsidR="004726F2" w:rsidTr="004726F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4726F2" w:rsidRDefault="004726F2" w:rsidP="00054CE9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4726F2" w:rsidRDefault="004726F2" w:rsidP="00054CE9">
            <w:pPr>
              <w:pStyle w:val="HwItem"/>
            </w:pPr>
          </w:p>
        </w:tc>
      </w:tr>
      <w:tr w:rsidR="004726F2" w:rsidTr="004726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726F2" w:rsidRDefault="004726F2" w:rsidP="00054CE9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726F2" w:rsidRDefault="004726F2" w:rsidP="00054CE9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726F2" w:rsidRDefault="004726F2" w:rsidP="00054CE9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726F2" w:rsidRDefault="004726F2" w:rsidP="00054CE9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726F2" w:rsidRDefault="004726F2" w:rsidP="00054CE9">
            <w:pPr>
              <w:pStyle w:val="HwDataTitle"/>
            </w:pPr>
            <w:r>
              <w:t>Reset Value</w:t>
            </w:r>
          </w:p>
        </w:tc>
      </w:tr>
      <w:tr w:rsidR="004726F2" w:rsidTr="004726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4726F2" w:rsidRDefault="004726F2" w:rsidP="00054CE9">
            <w:pPr>
              <w:pStyle w:val="HwBitDescCentered"/>
            </w:pPr>
            <w:r>
              <w:t>0-15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4726F2" w:rsidRDefault="004726F2" w:rsidP="004726F2">
            <w:pPr>
              <w:pStyle w:val="HwBitList1"/>
              <w:ind w:left="0"/>
            </w:pPr>
            <w:r>
              <w:t xml:space="preserve">16bit </w:t>
            </w:r>
            <w:r>
              <w:t>L</w:t>
            </w:r>
            <w:r>
              <w:t>SB of 32bit register of number of fires for ON duty-cycle</w:t>
            </w: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4726F2" w:rsidRDefault="004726F2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4726F2" w:rsidRDefault="004726F2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4726F2" w:rsidRDefault="004726F2" w:rsidP="00054CE9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4315BC" w:rsidRDefault="004315BC" w:rsidP="004315BC">
      <w:pPr>
        <w:pStyle w:val="Heading2"/>
      </w:pPr>
      <w:bookmarkStart w:id="44" w:name="_Toc382222752"/>
      <w:r>
        <w:t xml:space="preserve">Number </w:t>
      </w:r>
      <w:proofErr w:type="gramStart"/>
      <w:r>
        <w:t>Of</w:t>
      </w:r>
      <w:proofErr w:type="gramEnd"/>
      <w:r>
        <w:t xml:space="preserve"> Fires – D.C. O</w:t>
      </w:r>
      <w:r>
        <w:t>FF</w:t>
      </w:r>
      <w:r>
        <w:t xml:space="preserve"> (MSB)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9"/>
        <w:gridCol w:w="567"/>
        <w:gridCol w:w="569"/>
        <w:gridCol w:w="569"/>
        <w:gridCol w:w="567"/>
      </w:tblGrid>
      <w:tr w:rsidR="004315BC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D0</w:t>
            </w:r>
          </w:p>
        </w:tc>
      </w:tr>
      <w:tr w:rsidR="004315BC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315BC" w:rsidRDefault="004315BC" w:rsidP="004315BC">
            <w:pPr>
              <w:pStyle w:val="HwDataText16"/>
            </w:pPr>
            <w:r>
              <w:t>NUMBER OF FIRES O</w:t>
            </w:r>
            <w:r>
              <w:t>FF</w:t>
            </w:r>
            <w:r>
              <w:t xml:space="preserve"> (MSB)</w:t>
            </w:r>
          </w:p>
        </w:tc>
      </w:tr>
      <w:tr w:rsidR="004315BC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</w:tr>
    </w:tbl>
    <w:p w:rsidR="004315BC" w:rsidRDefault="004315BC" w:rsidP="004315BC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4315BC" w:rsidTr="00054CE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4315BC" w:rsidRDefault="004315BC" w:rsidP="00054CE9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4315BC" w:rsidRDefault="004315BC" w:rsidP="004315BC">
            <w:pPr>
              <w:pStyle w:val="HwItem"/>
            </w:pPr>
            <w:r>
              <w:t>0x3</w:t>
            </w:r>
            <w:r>
              <w:t>9</w:t>
            </w:r>
          </w:p>
        </w:tc>
      </w:tr>
      <w:tr w:rsidR="004315BC" w:rsidTr="00054CE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4315BC" w:rsidRDefault="004315BC" w:rsidP="00054CE9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4315BC" w:rsidRDefault="004315BC" w:rsidP="004315BC">
            <w:pPr>
              <w:pStyle w:val="HwItem"/>
            </w:pPr>
            <w:r>
              <w:t>This register is used for defining the number of fire pulses to output as part of firing in duty cycle. This register contain the 16bit MSB data of 32bit O</w:t>
            </w:r>
            <w:r>
              <w:t>FF</w:t>
            </w:r>
            <w:r>
              <w:t xml:space="preserve"> register</w:t>
            </w:r>
          </w:p>
        </w:tc>
      </w:tr>
      <w:tr w:rsidR="004315BC" w:rsidTr="00054CE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4315BC" w:rsidRDefault="004315BC" w:rsidP="00054CE9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4315BC" w:rsidRDefault="004315BC" w:rsidP="00054CE9">
            <w:pPr>
              <w:pStyle w:val="HwItem"/>
            </w:pPr>
          </w:p>
        </w:tc>
      </w:tr>
      <w:tr w:rsidR="004315BC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315BC" w:rsidRDefault="004315BC" w:rsidP="00054CE9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315BC" w:rsidRDefault="004315BC" w:rsidP="00054CE9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315BC" w:rsidRDefault="004315BC" w:rsidP="00054CE9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315BC" w:rsidRDefault="004315BC" w:rsidP="00054CE9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315BC" w:rsidRDefault="004315BC" w:rsidP="00054CE9">
            <w:pPr>
              <w:pStyle w:val="HwDataTitle"/>
            </w:pPr>
            <w:r>
              <w:t>Reset Value</w:t>
            </w:r>
          </w:p>
        </w:tc>
      </w:tr>
      <w:tr w:rsidR="004315BC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4315BC" w:rsidRDefault="004315BC" w:rsidP="00054CE9">
            <w:pPr>
              <w:pStyle w:val="HwBitDescCentered"/>
            </w:pPr>
            <w:r>
              <w:t>0-15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4315BC" w:rsidRDefault="004315BC" w:rsidP="004315BC">
            <w:pPr>
              <w:pStyle w:val="HwBitList"/>
            </w:pPr>
            <w:r>
              <w:t>16bit MSB of 32bit register of number of fires for O</w:t>
            </w:r>
            <w:r>
              <w:t>FF</w:t>
            </w:r>
            <w:r>
              <w:t xml:space="preserve"> duty-cycle </w:t>
            </w: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4315BC" w:rsidRDefault="004315BC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4315BC" w:rsidRDefault="004315BC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4315BC" w:rsidRDefault="004315BC" w:rsidP="00054CE9">
            <w:pPr>
              <w:pStyle w:val="HwBitDesc"/>
            </w:pPr>
            <w:r>
              <w:t>0x0</w:t>
            </w:r>
          </w:p>
        </w:tc>
      </w:tr>
    </w:tbl>
    <w:p w:rsidR="004315BC" w:rsidRDefault="004315BC" w:rsidP="004315BC">
      <w:pPr>
        <w:pStyle w:val="HwItem"/>
      </w:pPr>
    </w:p>
    <w:p w:rsidR="004315BC" w:rsidRDefault="004315BC" w:rsidP="004315BC">
      <w:pPr>
        <w:pStyle w:val="Heading2"/>
      </w:pPr>
      <w:bookmarkStart w:id="45" w:name="_Toc382222753"/>
      <w:r>
        <w:t xml:space="preserve">Number </w:t>
      </w:r>
      <w:proofErr w:type="gramStart"/>
      <w:r>
        <w:t>Of</w:t>
      </w:r>
      <w:proofErr w:type="gramEnd"/>
      <w:r>
        <w:t xml:space="preserve"> Fires – D.C. O</w:t>
      </w:r>
      <w:r>
        <w:t>FF</w:t>
      </w:r>
      <w:r>
        <w:t xml:space="preserve"> (LSB)</w:t>
      </w:r>
      <w:bookmarkEnd w:id="4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9"/>
        <w:gridCol w:w="567"/>
        <w:gridCol w:w="569"/>
        <w:gridCol w:w="569"/>
        <w:gridCol w:w="567"/>
      </w:tblGrid>
      <w:tr w:rsidR="004315BC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D0</w:t>
            </w:r>
          </w:p>
        </w:tc>
      </w:tr>
      <w:tr w:rsidR="004315BC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315BC" w:rsidRDefault="004315BC" w:rsidP="004315BC">
            <w:pPr>
              <w:pStyle w:val="HwDataText16"/>
            </w:pPr>
            <w:r>
              <w:t>NUMBER OF FIRES O</w:t>
            </w:r>
            <w:r>
              <w:t>FF</w:t>
            </w:r>
            <w:r>
              <w:t xml:space="preserve"> (LSB)</w:t>
            </w:r>
          </w:p>
        </w:tc>
      </w:tr>
      <w:tr w:rsidR="004315BC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315BC" w:rsidRDefault="004315BC" w:rsidP="00054CE9">
            <w:pPr>
              <w:pStyle w:val="HwDataTitle"/>
            </w:pPr>
            <w:r>
              <w:t>R/W</w:t>
            </w:r>
          </w:p>
        </w:tc>
      </w:tr>
    </w:tbl>
    <w:p w:rsidR="004315BC" w:rsidRDefault="004315BC" w:rsidP="004315BC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4315BC" w:rsidTr="00054CE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4315BC" w:rsidRDefault="004315BC" w:rsidP="00054CE9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4315BC" w:rsidRDefault="004315BC" w:rsidP="004315BC">
            <w:pPr>
              <w:pStyle w:val="HwItem"/>
            </w:pPr>
            <w:r>
              <w:t>0x</w:t>
            </w:r>
            <w:r>
              <w:t>3A</w:t>
            </w:r>
          </w:p>
        </w:tc>
      </w:tr>
      <w:tr w:rsidR="004315BC" w:rsidTr="00054CE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4315BC" w:rsidRDefault="004315BC" w:rsidP="00054CE9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4315BC" w:rsidRDefault="004315BC" w:rsidP="004315BC">
            <w:pPr>
              <w:pStyle w:val="HwItem"/>
            </w:pPr>
            <w:r>
              <w:t>This register is used for defining the number of fire pulses to output as part of firing in duty cycle. This register contain the 16bit LSB data of 32bit O</w:t>
            </w:r>
            <w:r>
              <w:t>FF</w:t>
            </w:r>
            <w:r>
              <w:t xml:space="preserve"> register</w:t>
            </w:r>
          </w:p>
        </w:tc>
      </w:tr>
      <w:tr w:rsidR="004315BC" w:rsidTr="00054CE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4315BC" w:rsidRDefault="004315BC" w:rsidP="00054CE9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4315BC" w:rsidRDefault="004315BC" w:rsidP="00054CE9">
            <w:pPr>
              <w:pStyle w:val="HwItem"/>
            </w:pPr>
          </w:p>
        </w:tc>
      </w:tr>
      <w:tr w:rsidR="004315BC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315BC" w:rsidRDefault="004315BC" w:rsidP="00054CE9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315BC" w:rsidRDefault="004315BC" w:rsidP="00054CE9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315BC" w:rsidRDefault="004315BC" w:rsidP="00054CE9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315BC" w:rsidRDefault="004315BC" w:rsidP="00054CE9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4315BC" w:rsidRDefault="004315BC" w:rsidP="00054CE9">
            <w:pPr>
              <w:pStyle w:val="HwDataTitle"/>
            </w:pPr>
            <w:r>
              <w:t>Reset Value</w:t>
            </w:r>
          </w:p>
        </w:tc>
      </w:tr>
      <w:tr w:rsidR="004315BC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4315BC" w:rsidRDefault="004315BC" w:rsidP="00054CE9">
            <w:pPr>
              <w:pStyle w:val="HwBitDescCentered"/>
            </w:pPr>
            <w:r>
              <w:t>0-15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4315BC" w:rsidRDefault="004315BC" w:rsidP="004315BC">
            <w:pPr>
              <w:pStyle w:val="HwBitList1"/>
              <w:ind w:left="0"/>
            </w:pPr>
            <w:r>
              <w:t>16bit LSB of 32bit register of number of fires for O</w:t>
            </w:r>
            <w:r>
              <w:t>FF</w:t>
            </w:r>
            <w:r>
              <w:t xml:space="preserve"> duty-cycle</w:t>
            </w: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4315BC" w:rsidRDefault="004315BC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4315BC" w:rsidRDefault="004315BC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4315BC" w:rsidRDefault="004315BC" w:rsidP="00054CE9">
            <w:pPr>
              <w:pStyle w:val="HwBitDesc"/>
            </w:pPr>
            <w:r>
              <w:t>0x0</w:t>
            </w:r>
          </w:p>
        </w:tc>
      </w:tr>
    </w:tbl>
    <w:p w:rsidR="004315BC" w:rsidRDefault="004315BC">
      <w:pPr>
        <w:pStyle w:val="HwItem"/>
      </w:pPr>
    </w:p>
    <w:p w:rsidR="006F3DE9" w:rsidRDefault="006F3DE9" w:rsidP="006F3DE9">
      <w:pPr>
        <w:pStyle w:val="Heading2"/>
      </w:pPr>
      <w:bookmarkStart w:id="46" w:name="_Toc382222754"/>
      <w:r>
        <w:t xml:space="preserve">Number </w:t>
      </w:r>
      <w:proofErr w:type="gramStart"/>
      <w:r>
        <w:t>Of</w:t>
      </w:r>
      <w:proofErr w:type="gramEnd"/>
      <w:r>
        <w:t xml:space="preserve"> </w:t>
      </w:r>
      <w:r>
        <w:t>Cycles</w:t>
      </w:r>
      <w:bookmarkEnd w:id="46"/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9"/>
        <w:gridCol w:w="567"/>
        <w:gridCol w:w="569"/>
        <w:gridCol w:w="569"/>
        <w:gridCol w:w="567"/>
      </w:tblGrid>
      <w:tr w:rsidR="006F3DE9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D0</w:t>
            </w:r>
          </w:p>
        </w:tc>
      </w:tr>
      <w:tr w:rsidR="006F3DE9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3DE9" w:rsidRDefault="006F3DE9" w:rsidP="006F3DE9">
            <w:pPr>
              <w:pStyle w:val="HwDataText16"/>
            </w:pPr>
            <w:r>
              <w:t xml:space="preserve">NUMBER OF </w:t>
            </w:r>
            <w:r>
              <w:t>CYCLES</w:t>
            </w:r>
          </w:p>
        </w:tc>
      </w:tr>
      <w:tr w:rsidR="006F3DE9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3DE9" w:rsidRDefault="006F3DE9" w:rsidP="00054CE9">
            <w:pPr>
              <w:pStyle w:val="HwDataTitle"/>
            </w:pPr>
            <w:r>
              <w:t>R/W</w:t>
            </w:r>
          </w:p>
        </w:tc>
      </w:tr>
    </w:tbl>
    <w:p w:rsidR="006F3DE9" w:rsidRDefault="006F3DE9" w:rsidP="006F3DE9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6F3DE9" w:rsidTr="00054CE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6F3DE9" w:rsidRDefault="006F3DE9" w:rsidP="00054CE9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6F3DE9" w:rsidRDefault="006F3DE9" w:rsidP="006F3DE9">
            <w:pPr>
              <w:pStyle w:val="HwItem"/>
            </w:pPr>
            <w:r>
              <w:t>0x3</w:t>
            </w:r>
            <w:r>
              <w:t>B</w:t>
            </w:r>
          </w:p>
        </w:tc>
      </w:tr>
      <w:tr w:rsidR="006F3DE9" w:rsidTr="00054CE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6F3DE9" w:rsidRDefault="006F3DE9" w:rsidP="00054CE9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6F3DE9" w:rsidRDefault="006F3DE9" w:rsidP="006F3DE9">
            <w:pPr>
              <w:pStyle w:val="HwItem"/>
            </w:pPr>
            <w:r>
              <w:t xml:space="preserve">This register is used for defining the number of fire </w:t>
            </w:r>
            <w:r>
              <w:t>cycles</w:t>
            </w:r>
          </w:p>
        </w:tc>
      </w:tr>
      <w:tr w:rsidR="006F3DE9" w:rsidTr="00054CE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6F3DE9" w:rsidRDefault="006F3DE9" w:rsidP="00054CE9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6F3DE9" w:rsidRDefault="006F3DE9" w:rsidP="00054CE9">
            <w:pPr>
              <w:pStyle w:val="HwItem"/>
            </w:pPr>
          </w:p>
        </w:tc>
      </w:tr>
      <w:tr w:rsidR="006F3DE9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6F3DE9" w:rsidRDefault="006F3DE9" w:rsidP="00054CE9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6F3DE9" w:rsidRDefault="006F3DE9" w:rsidP="00054CE9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6F3DE9" w:rsidRDefault="006F3DE9" w:rsidP="00054CE9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6F3DE9" w:rsidRDefault="006F3DE9" w:rsidP="00054CE9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6F3DE9" w:rsidRDefault="006F3DE9" w:rsidP="00054CE9">
            <w:pPr>
              <w:pStyle w:val="HwDataTitle"/>
            </w:pPr>
            <w:r>
              <w:t>Reset Value</w:t>
            </w:r>
          </w:p>
        </w:tc>
      </w:tr>
      <w:tr w:rsidR="006F3DE9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6F3DE9" w:rsidRDefault="006F3DE9" w:rsidP="00054CE9">
            <w:pPr>
              <w:pStyle w:val="HwBitDescCentered"/>
            </w:pPr>
            <w:r>
              <w:t>0-15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6F3DE9" w:rsidRDefault="001D3FD9" w:rsidP="00054CE9">
            <w:pPr>
              <w:pStyle w:val="HwBitList1"/>
              <w:ind w:left="0"/>
            </w:pPr>
            <w:r>
              <w:t>Number of fires cycle to do in simulation mode.</w:t>
            </w: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6F3DE9" w:rsidRDefault="006F3DE9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6F3DE9" w:rsidRDefault="006F3DE9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6F3DE9" w:rsidRDefault="006F3DE9" w:rsidP="00054CE9">
            <w:pPr>
              <w:pStyle w:val="HwBitDesc"/>
            </w:pPr>
            <w:r>
              <w:t>0x0</w:t>
            </w:r>
          </w:p>
        </w:tc>
      </w:tr>
    </w:tbl>
    <w:p w:rsidR="006F3DE9" w:rsidRDefault="006F3DE9">
      <w:pPr>
        <w:pStyle w:val="HwItem"/>
      </w:pPr>
    </w:p>
    <w:p w:rsidR="00000000" w:rsidRDefault="001D3FD9">
      <w:pPr>
        <w:pStyle w:val="Heading2"/>
      </w:pPr>
      <w:bookmarkStart w:id="47" w:name="_Toc382222755"/>
      <w:r>
        <w:t xml:space="preserve">Number </w:t>
      </w:r>
      <w:proofErr w:type="gramStart"/>
      <w:r>
        <w:t>Of</w:t>
      </w:r>
      <w:proofErr w:type="gramEnd"/>
      <w:r>
        <w:t xml:space="preserve"> Fires</w:t>
      </w:r>
      <w:r w:rsidR="00701B80">
        <w:t xml:space="preserve"> In Travel</w:t>
      </w:r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9"/>
        <w:gridCol w:w="567"/>
        <w:gridCol w:w="569"/>
        <w:gridCol w:w="569"/>
        <w:gridCol w:w="567"/>
      </w:tblGrid>
      <w:tr w:rsidR="00701B80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D0</w:t>
            </w:r>
          </w:p>
        </w:tc>
      </w:tr>
      <w:tr w:rsidR="00701B80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01B80" w:rsidRDefault="00701B80" w:rsidP="00701B80">
            <w:pPr>
              <w:pStyle w:val="HwDataText16"/>
            </w:pPr>
            <w:r>
              <w:t xml:space="preserve">NUMBER OF </w:t>
            </w:r>
            <w:r>
              <w:t>FIRES IN TRAVEL</w:t>
            </w:r>
          </w:p>
        </w:tc>
      </w:tr>
      <w:tr w:rsidR="00701B80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0x40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701B80">
            <w:pPr>
              <w:pStyle w:val="HwItem"/>
            </w:pPr>
            <w:r>
              <w:t xml:space="preserve">This register is used to control the number of fires needed in each block travel.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</w:p>
        </w:tc>
      </w:tr>
      <w:tr w:rsidR="00701B80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01B80" w:rsidRDefault="00701B80" w:rsidP="00054CE9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01B80" w:rsidRDefault="00701B80" w:rsidP="00054CE9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01B80" w:rsidRDefault="00701B80" w:rsidP="00054CE9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01B80" w:rsidRDefault="00701B80" w:rsidP="00054CE9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01B80" w:rsidRDefault="00701B80" w:rsidP="00054CE9">
            <w:pPr>
              <w:pStyle w:val="HwDataTitle"/>
            </w:pPr>
            <w:r>
              <w:t>Reset Value</w:t>
            </w:r>
          </w:p>
        </w:tc>
      </w:tr>
      <w:tr w:rsidR="00701B80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701B80" w:rsidRDefault="00701B80" w:rsidP="00054CE9">
            <w:pPr>
              <w:pStyle w:val="HwBitDescCentered"/>
            </w:pPr>
            <w:r>
              <w:t>0-15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701B80" w:rsidRDefault="00701B80" w:rsidP="00701B80">
            <w:pPr>
              <w:pStyle w:val="HwBitList1"/>
              <w:ind w:left="0"/>
            </w:pPr>
            <w:r>
              <w:t xml:space="preserve">Number of fires </w:t>
            </w:r>
            <w:r>
              <w:t>in travel</w:t>
            </w:r>
            <w:r>
              <w:t>.</w:t>
            </w: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701B80" w:rsidRDefault="00701B80" w:rsidP="00054CE9">
            <w:pPr>
              <w:pStyle w:val="HwBitDesc"/>
            </w:pPr>
            <w:r>
              <w:t>0x0</w:t>
            </w:r>
          </w:p>
        </w:tc>
      </w:tr>
    </w:tbl>
    <w:p w:rsidR="00701B80" w:rsidRDefault="00701B80" w:rsidP="00701B80">
      <w:pPr>
        <w:pStyle w:val="HwItem"/>
      </w:pPr>
    </w:p>
    <w:p w:rsidR="00000000" w:rsidRDefault="00701B80">
      <w:pPr>
        <w:pStyle w:val="Heading2"/>
      </w:pPr>
      <w:bookmarkStart w:id="48" w:name="_Toc382222756"/>
      <w:r>
        <w:t>Heaters On/Off Control</w:t>
      </w:r>
      <w:bookmarkEnd w:id="48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9"/>
        <w:gridCol w:w="567"/>
        <w:gridCol w:w="567"/>
        <w:gridCol w:w="569"/>
        <w:gridCol w:w="567"/>
        <w:gridCol w:w="567"/>
        <w:gridCol w:w="569"/>
        <w:gridCol w:w="569"/>
        <w:gridCol w:w="569"/>
        <w:gridCol w:w="563"/>
      </w:tblGrid>
      <w:tr w:rsidR="00701B80" w:rsidTr="00701B8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D0</w:t>
            </w:r>
          </w:p>
        </w:tc>
      </w:tr>
      <w:tr w:rsidR="00701B80" w:rsidTr="00701B80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  <w:r>
              <w:t>PRE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  <w:r>
              <w:t>BLK4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  <w:r>
              <w:t>BLK3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  <w:r>
              <w:t>BLK2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  <w:r>
              <w:t>BLK1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  <w:r>
              <w:t>HD8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  <w:r>
              <w:t>HD7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  <w:r>
              <w:t>HD6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  <w:r>
              <w:t>HD5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  <w:r>
              <w:t>HD4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  <w:r>
              <w:t>HD3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01B80" w:rsidRDefault="00701B80" w:rsidP="00701B80">
            <w:pPr>
              <w:pStyle w:val="HwDataText16"/>
            </w:pPr>
            <w:r>
              <w:t>HD2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01B80" w:rsidRDefault="00701B80" w:rsidP="00054CE9">
            <w:pPr>
              <w:pStyle w:val="HwDataText16"/>
            </w:pPr>
            <w:r>
              <w:t>HD1</w:t>
            </w:r>
          </w:p>
        </w:tc>
      </w:tr>
      <w:tr w:rsidR="00701B80" w:rsidTr="00701B80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  <w:tabs>
                <w:tab w:val="left" w:pos="202"/>
                <w:tab w:val="center" w:pos="283"/>
              </w:tabs>
              <w:jc w:val="left"/>
            </w:pPr>
            <w:r>
              <w:tab/>
              <w:t>R/W</w:t>
            </w:r>
            <w:r>
              <w:tab/>
            </w:r>
            <w:proofErr w:type="spellStart"/>
            <w:r>
              <w:t>W</w:t>
            </w:r>
            <w:proofErr w:type="spellEnd"/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01B80" w:rsidRDefault="00701B80" w:rsidP="00054CE9">
            <w:pPr>
              <w:pStyle w:val="HwDataTitle"/>
            </w:pPr>
            <w:r>
              <w:t>R/W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A4777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 w:rsidP="00A4777C">
            <w:pPr>
              <w:pStyle w:val="HwItem"/>
            </w:pPr>
            <w:r>
              <w:t>0x</w:t>
            </w:r>
            <w:r w:rsidR="00A4777C">
              <w:t>6</w:t>
            </w:r>
            <w:r>
              <w:t>0</w:t>
            </w:r>
          </w:p>
        </w:tc>
      </w:tr>
      <w:tr w:rsidR="00000000" w:rsidTr="00A4777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A522C2" w:rsidP="00701B80">
            <w:pPr>
              <w:pStyle w:val="HwItem"/>
            </w:pPr>
            <w:r>
              <w:t xml:space="preserve">This register is used for </w:t>
            </w:r>
            <w:r w:rsidR="00701B80">
              <w:t>controlling heads &amp; block heaters on and off.</w:t>
            </w:r>
          </w:p>
        </w:tc>
      </w:tr>
      <w:tr w:rsidR="00000000" w:rsidTr="00A4777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Reset Valu</w:t>
            </w:r>
            <w:r>
              <w:t>e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</w:p>
        </w:tc>
      </w:tr>
      <w:tr w:rsidR="0000000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000000" w:rsidRDefault="00701B80">
            <w:pPr>
              <w:pStyle w:val="HwBitDescCentered"/>
            </w:pPr>
            <w:r>
              <w:t>0</w:t>
            </w:r>
          </w:p>
        </w:tc>
        <w:tc>
          <w:tcPr>
            <w:tcW w:w="6779" w:type="dxa"/>
            <w:gridSpan w:val="2"/>
            <w:vAlign w:val="center"/>
          </w:tcPr>
          <w:p w:rsidR="00000000" w:rsidRDefault="00701B80">
            <w:pPr>
              <w:pStyle w:val="HwBitList"/>
            </w:pPr>
            <w:r>
              <w:t>Head #1 heater control:</w:t>
            </w:r>
          </w:p>
          <w:p w:rsidR="00701B80" w:rsidRDefault="00701B80">
            <w:pPr>
              <w:pStyle w:val="HwBitList"/>
            </w:pPr>
            <w:r>
              <w:t>0: Heater off.</w:t>
            </w:r>
          </w:p>
          <w:p w:rsidR="00000000" w:rsidRDefault="00701B80" w:rsidP="00701B80">
            <w:pPr>
              <w:pStyle w:val="HwBitList"/>
            </w:pPr>
            <w:r>
              <w:t>1: Heater on.</w:t>
            </w:r>
          </w:p>
        </w:tc>
        <w:tc>
          <w:tcPr>
            <w:tcW w:w="428" w:type="dxa"/>
            <w:vAlign w:val="center"/>
          </w:tcPr>
          <w:p w:rsidR="00000000" w:rsidRDefault="00701B80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  <w:tr w:rsidR="00701B8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701B80" w:rsidRDefault="00701B80">
            <w:pPr>
              <w:pStyle w:val="HwBitDescCentered"/>
            </w:pPr>
            <w:r>
              <w:t>1</w:t>
            </w:r>
          </w:p>
        </w:tc>
        <w:tc>
          <w:tcPr>
            <w:tcW w:w="6779" w:type="dxa"/>
            <w:gridSpan w:val="2"/>
            <w:vAlign w:val="center"/>
          </w:tcPr>
          <w:p w:rsidR="00701B80" w:rsidRDefault="00701B80" w:rsidP="00701B80">
            <w:pPr>
              <w:pStyle w:val="HwBitList"/>
            </w:pPr>
            <w:r>
              <w:t>Head #2 heater control:</w:t>
            </w:r>
          </w:p>
          <w:p w:rsidR="00701B80" w:rsidRDefault="00701B80" w:rsidP="00054CE9">
            <w:pPr>
              <w:pStyle w:val="HwBitList"/>
            </w:pPr>
            <w:r>
              <w:t>0: Heater off.</w:t>
            </w:r>
          </w:p>
          <w:p w:rsidR="00701B80" w:rsidRDefault="00701B80" w:rsidP="00054CE9">
            <w:pPr>
              <w:pStyle w:val="HwBitList"/>
            </w:pPr>
            <w:r>
              <w:t>1: Heater on.</w:t>
            </w:r>
          </w:p>
        </w:tc>
        <w:tc>
          <w:tcPr>
            <w:tcW w:w="428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701B80" w:rsidRDefault="00701B80" w:rsidP="00054CE9">
            <w:pPr>
              <w:pStyle w:val="HwBitDesc"/>
            </w:pPr>
            <w:r>
              <w:t>0x0</w:t>
            </w:r>
          </w:p>
        </w:tc>
      </w:tr>
      <w:tr w:rsidR="00701B8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701B80" w:rsidRDefault="00701B80">
            <w:pPr>
              <w:pStyle w:val="HwBitDescCentered"/>
            </w:pPr>
            <w:r>
              <w:t>2</w:t>
            </w:r>
          </w:p>
        </w:tc>
        <w:tc>
          <w:tcPr>
            <w:tcW w:w="6779" w:type="dxa"/>
            <w:gridSpan w:val="2"/>
            <w:vAlign w:val="center"/>
          </w:tcPr>
          <w:p w:rsidR="00701B80" w:rsidRDefault="00701B80" w:rsidP="00701B80">
            <w:pPr>
              <w:pStyle w:val="HwBitList"/>
            </w:pPr>
            <w:r>
              <w:t>Head #3 heater control:</w:t>
            </w:r>
          </w:p>
          <w:p w:rsidR="00701B80" w:rsidRDefault="00701B80" w:rsidP="00054CE9">
            <w:pPr>
              <w:pStyle w:val="HwBitList"/>
            </w:pPr>
            <w:r>
              <w:t>0: Heater off.</w:t>
            </w:r>
          </w:p>
          <w:p w:rsidR="00701B80" w:rsidRDefault="00701B80" w:rsidP="00054CE9">
            <w:pPr>
              <w:pStyle w:val="HwBitList"/>
            </w:pPr>
            <w:r>
              <w:t>1: Heater on.</w:t>
            </w:r>
          </w:p>
        </w:tc>
        <w:tc>
          <w:tcPr>
            <w:tcW w:w="428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701B80" w:rsidRDefault="00701B80" w:rsidP="00054CE9">
            <w:pPr>
              <w:pStyle w:val="HwBitDesc"/>
            </w:pPr>
            <w:r>
              <w:t>0x0</w:t>
            </w:r>
          </w:p>
        </w:tc>
      </w:tr>
      <w:tr w:rsidR="00701B8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701B80" w:rsidRDefault="00701B80">
            <w:pPr>
              <w:pStyle w:val="HwBitDescCentered"/>
            </w:pPr>
            <w:r>
              <w:t>3</w:t>
            </w:r>
          </w:p>
        </w:tc>
        <w:tc>
          <w:tcPr>
            <w:tcW w:w="6779" w:type="dxa"/>
            <w:gridSpan w:val="2"/>
            <w:vAlign w:val="center"/>
          </w:tcPr>
          <w:p w:rsidR="00701B80" w:rsidRDefault="00701B80" w:rsidP="00701B80">
            <w:pPr>
              <w:pStyle w:val="HwBitList"/>
            </w:pPr>
            <w:r>
              <w:t>Head #4 heater control:</w:t>
            </w:r>
          </w:p>
          <w:p w:rsidR="00701B80" w:rsidRDefault="00701B80" w:rsidP="00054CE9">
            <w:pPr>
              <w:pStyle w:val="HwBitList"/>
            </w:pPr>
            <w:r>
              <w:t>0: Heater off.</w:t>
            </w:r>
          </w:p>
          <w:p w:rsidR="00701B80" w:rsidRDefault="00701B80" w:rsidP="00054CE9">
            <w:pPr>
              <w:pStyle w:val="HwBitList"/>
            </w:pPr>
            <w:r>
              <w:t>1: Heater on.</w:t>
            </w:r>
          </w:p>
        </w:tc>
        <w:tc>
          <w:tcPr>
            <w:tcW w:w="428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701B80" w:rsidRDefault="00701B80" w:rsidP="00054CE9">
            <w:pPr>
              <w:pStyle w:val="HwBitDesc"/>
            </w:pPr>
            <w:r>
              <w:t>0x0</w:t>
            </w:r>
          </w:p>
        </w:tc>
      </w:tr>
      <w:tr w:rsidR="00701B8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701B80" w:rsidRDefault="00701B80">
            <w:pPr>
              <w:pStyle w:val="HwBitDescCentered"/>
            </w:pPr>
            <w:r>
              <w:t>4</w:t>
            </w:r>
          </w:p>
        </w:tc>
        <w:tc>
          <w:tcPr>
            <w:tcW w:w="6779" w:type="dxa"/>
            <w:gridSpan w:val="2"/>
            <w:vAlign w:val="center"/>
          </w:tcPr>
          <w:p w:rsidR="00701B80" w:rsidRDefault="00701B80" w:rsidP="00701B80">
            <w:pPr>
              <w:pStyle w:val="HwBitList"/>
            </w:pPr>
            <w:r>
              <w:t>Head #5 heater control:</w:t>
            </w:r>
          </w:p>
          <w:p w:rsidR="00701B80" w:rsidRDefault="00701B80" w:rsidP="00054CE9">
            <w:pPr>
              <w:pStyle w:val="HwBitList"/>
            </w:pPr>
            <w:r>
              <w:t>0: Heater off.</w:t>
            </w:r>
          </w:p>
          <w:p w:rsidR="00701B80" w:rsidRDefault="00701B80" w:rsidP="00054CE9">
            <w:pPr>
              <w:pStyle w:val="HwBitList"/>
            </w:pPr>
            <w:r>
              <w:t>1: Heater on.</w:t>
            </w:r>
          </w:p>
        </w:tc>
        <w:tc>
          <w:tcPr>
            <w:tcW w:w="428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701B80" w:rsidRDefault="00701B80" w:rsidP="00054CE9">
            <w:pPr>
              <w:pStyle w:val="HwBitDesc"/>
            </w:pPr>
            <w:r>
              <w:t>0x0</w:t>
            </w:r>
          </w:p>
        </w:tc>
      </w:tr>
      <w:tr w:rsidR="00701B8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701B80" w:rsidRDefault="00701B80">
            <w:pPr>
              <w:pStyle w:val="HwBitDescCentered"/>
            </w:pPr>
            <w:r>
              <w:t>5</w:t>
            </w:r>
          </w:p>
        </w:tc>
        <w:tc>
          <w:tcPr>
            <w:tcW w:w="6779" w:type="dxa"/>
            <w:gridSpan w:val="2"/>
            <w:vAlign w:val="center"/>
          </w:tcPr>
          <w:p w:rsidR="00701B80" w:rsidRDefault="00701B80" w:rsidP="00701B80">
            <w:pPr>
              <w:pStyle w:val="HwBitList"/>
            </w:pPr>
            <w:r>
              <w:t>Head #6 heater control:</w:t>
            </w:r>
          </w:p>
          <w:p w:rsidR="00701B80" w:rsidRDefault="00701B80" w:rsidP="00054CE9">
            <w:pPr>
              <w:pStyle w:val="HwBitList"/>
            </w:pPr>
            <w:r>
              <w:t>0: Heater off.</w:t>
            </w:r>
          </w:p>
          <w:p w:rsidR="00701B80" w:rsidRDefault="00701B80" w:rsidP="00054CE9">
            <w:pPr>
              <w:pStyle w:val="HwBitList"/>
            </w:pPr>
            <w:r>
              <w:t>1: Heater on.</w:t>
            </w:r>
          </w:p>
        </w:tc>
        <w:tc>
          <w:tcPr>
            <w:tcW w:w="428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701B80" w:rsidRDefault="00701B80" w:rsidP="00054CE9">
            <w:pPr>
              <w:pStyle w:val="HwBitDesc"/>
            </w:pPr>
            <w:r>
              <w:t>0x0</w:t>
            </w:r>
          </w:p>
        </w:tc>
      </w:tr>
      <w:tr w:rsidR="00701B8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701B80" w:rsidRDefault="00701B80">
            <w:pPr>
              <w:pStyle w:val="HwBitDescCentered"/>
            </w:pPr>
            <w:r>
              <w:t>6</w:t>
            </w:r>
          </w:p>
        </w:tc>
        <w:tc>
          <w:tcPr>
            <w:tcW w:w="6779" w:type="dxa"/>
            <w:gridSpan w:val="2"/>
            <w:vAlign w:val="center"/>
          </w:tcPr>
          <w:p w:rsidR="00701B80" w:rsidRDefault="00701B80" w:rsidP="00701B80">
            <w:pPr>
              <w:pStyle w:val="HwBitList"/>
            </w:pPr>
            <w:r>
              <w:t>Head #7 heater control:</w:t>
            </w:r>
          </w:p>
          <w:p w:rsidR="00701B80" w:rsidRDefault="00701B80" w:rsidP="00054CE9">
            <w:pPr>
              <w:pStyle w:val="HwBitList"/>
            </w:pPr>
            <w:r>
              <w:t>0: Heater off.</w:t>
            </w:r>
          </w:p>
          <w:p w:rsidR="00701B80" w:rsidRDefault="00701B80" w:rsidP="00054CE9">
            <w:pPr>
              <w:pStyle w:val="HwBitList"/>
            </w:pPr>
            <w:r>
              <w:t>1: Heater on.</w:t>
            </w:r>
          </w:p>
        </w:tc>
        <w:tc>
          <w:tcPr>
            <w:tcW w:w="428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701B80" w:rsidRDefault="00701B80" w:rsidP="00054CE9">
            <w:pPr>
              <w:pStyle w:val="HwBitDesc"/>
            </w:pPr>
            <w:r>
              <w:t>0x0</w:t>
            </w:r>
          </w:p>
        </w:tc>
      </w:tr>
      <w:tr w:rsidR="00701B8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701B80" w:rsidRDefault="00701B80">
            <w:pPr>
              <w:pStyle w:val="HwBitDescCentered"/>
            </w:pPr>
            <w:r>
              <w:t>7</w:t>
            </w:r>
          </w:p>
        </w:tc>
        <w:tc>
          <w:tcPr>
            <w:tcW w:w="6779" w:type="dxa"/>
            <w:gridSpan w:val="2"/>
            <w:vAlign w:val="center"/>
          </w:tcPr>
          <w:p w:rsidR="00701B80" w:rsidRDefault="00701B80" w:rsidP="00701B80">
            <w:pPr>
              <w:pStyle w:val="HwBitList"/>
            </w:pPr>
            <w:r>
              <w:t>Head #8 heater control:</w:t>
            </w:r>
          </w:p>
          <w:p w:rsidR="00701B80" w:rsidRDefault="00701B80" w:rsidP="00054CE9">
            <w:pPr>
              <w:pStyle w:val="HwBitList"/>
            </w:pPr>
            <w:r>
              <w:t>0: Heater off.</w:t>
            </w:r>
          </w:p>
          <w:p w:rsidR="00701B80" w:rsidRDefault="00701B80" w:rsidP="00054CE9">
            <w:pPr>
              <w:pStyle w:val="HwBitList"/>
            </w:pPr>
            <w:r>
              <w:t>1: Heater on.</w:t>
            </w:r>
          </w:p>
        </w:tc>
        <w:tc>
          <w:tcPr>
            <w:tcW w:w="428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701B80" w:rsidRDefault="00701B80" w:rsidP="00054CE9">
            <w:pPr>
              <w:pStyle w:val="HwBitDesc"/>
            </w:pPr>
            <w:r>
              <w:t>0x0</w:t>
            </w:r>
          </w:p>
        </w:tc>
      </w:tr>
      <w:tr w:rsidR="00701B8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701B80" w:rsidRDefault="00701B80">
            <w:pPr>
              <w:pStyle w:val="HwBitDescCentered"/>
            </w:pPr>
            <w:r>
              <w:t>8</w:t>
            </w:r>
          </w:p>
        </w:tc>
        <w:tc>
          <w:tcPr>
            <w:tcW w:w="6779" w:type="dxa"/>
            <w:gridSpan w:val="2"/>
            <w:vAlign w:val="center"/>
          </w:tcPr>
          <w:p w:rsidR="00701B80" w:rsidRDefault="00701B80" w:rsidP="00701B80">
            <w:pPr>
              <w:pStyle w:val="HwBitList"/>
            </w:pPr>
            <w:r>
              <w:t>Block heater #1 control:</w:t>
            </w:r>
          </w:p>
          <w:p w:rsidR="00701B80" w:rsidRDefault="00701B80" w:rsidP="00054CE9">
            <w:pPr>
              <w:pStyle w:val="HwBitList"/>
            </w:pPr>
            <w:r>
              <w:t>0: Heater off.</w:t>
            </w:r>
          </w:p>
          <w:p w:rsidR="00701B80" w:rsidRDefault="00701B80" w:rsidP="00054CE9">
            <w:pPr>
              <w:pStyle w:val="HwBitList"/>
            </w:pPr>
            <w:r>
              <w:t>1: Heater on.</w:t>
            </w:r>
          </w:p>
        </w:tc>
        <w:tc>
          <w:tcPr>
            <w:tcW w:w="428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701B80" w:rsidRDefault="00701B80" w:rsidP="00054CE9">
            <w:pPr>
              <w:pStyle w:val="HwBitDesc"/>
            </w:pPr>
            <w:r>
              <w:t>0x0</w:t>
            </w:r>
          </w:p>
        </w:tc>
      </w:tr>
      <w:tr w:rsidR="00701B8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701B80" w:rsidRDefault="00701B80">
            <w:pPr>
              <w:pStyle w:val="HwBitDescCentered"/>
            </w:pPr>
            <w:r>
              <w:t>9</w:t>
            </w:r>
          </w:p>
        </w:tc>
        <w:tc>
          <w:tcPr>
            <w:tcW w:w="6779" w:type="dxa"/>
            <w:gridSpan w:val="2"/>
            <w:vAlign w:val="center"/>
          </w:tcPr>
          <w:p w:rsidR="00701B80" w:rsidRDefault="00701B80" w:rsidP="00701B80">
            <w:pPr>
              <w:pStyle w:val="HwBitList"/>
            </w:pPr>
            <w:r>
              <w:t>Block heater #</w:t>
            </w:r>
            <w:r>
              <w:t>2</w:t>
            </w:r>
            <w:r>
              <w:t xml:space="preserve"> control:</w:t>
            </w:r>
          </w:p>
          <w:p w:rsidR="00701B80" w:rsidRDefault="00701B80" w:rsidP="00054CE9">
            <w:pPr>
              <w:pStyle w:val="HwBitList"/>
            </w:pPr>
            <w:r>
              <w:t>0: Heater off.</w:t>
            </w:r>
          </w:p>
          <w:p w:rsidR="00701B80" w:rsidRDefault="00701B80" w:rsidP="00054CE9">
            <w:pPr>
              <w:pStyle w:val="HwBitList"/>
            </w:pPr>
            <w:r>
              <w:t>1: Heater on.</w:t>
            </w:r>
          </w:p>
        </w:tc>
        <w:tc>
          <w:tcPr>
            <w:tcW w:w="428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701B80" w:rsidRDefault="00701B80" w:rsidP="00054CE9">
            <w:pPr>
              <w:pStyle w:val="HwBitDesc"/>
            </w:pPr>
            <w:r>
              <w:t>0x0</w:t>
            </w:r>
          </w:p>
        </w:tc>
      </w:tr>
      <w:tr w:rsidR="00701B8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701B80" w:rsidRDefault="00701B80">
            <w:pPr>
              <w:pStyle w:val="HwBitDescCentered"/>
            </w:pPr>
            <w:r>
              <w:t>10</w:t>
            </w:r>
          </w:p>
        </w:tc>
        <w:tc>
          <w:tcPr>
            <w:tcW w:w="6779" w:type="dxa"/>
            <w:gridSpan w:val="2"/>
            <w:vAlign w:val="center"/>
          </w:tcPr>
          <w:p w:rsidR="00701B80" w:rsidRDefault="00701B80" w:rsidP="00701B80">
            <w:pPr>
              <w:pStyle w:val="HwBitList"/>
            </w:pPr>
            <w:r>
              <w:t>Block heater #</w:t>
            </w:r>
            <w:r>
              <w:t>3</w:t>
            </w:r>
            <w:r>
              <w:t xml:space="preserve"> control:</w:t>
            </w:r>
          </w:p>
          <w:p w:rsidR="00701B80" w:rsidRDefault="00701B80" w:rsidP="00054CE9">
            <w:pPr>
              <w:pStyle w:val="HwBitList"/>
            </w:pPr>
            <w:r>
              <w:t>0: Heater off.</w:t>
            </w:r>
          </w:p>
          <w:p w:rsidR="00701B80" w:rsidRDefault="00701B80" w:rsidP="00054CE9">
            <w:pPr>
              <w:pStyle w:val="HwBitList"/>
            </w:pPr>
            <w:r>
              <w:t>1: Heater on.</w:t>
            </w:r>
          </w:p>
        </w:tc>
        <w:tc>
          <w:tcPr>
            <w:tcW w:w="428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701B80" w:rsidRDefault="00701B80" w:rsidP="00054CE9">
            <w:pPr>
              <w:pStyle w:val="HwBitDesc"/>
            </w:pPr>
            <w:r>
              <w:t>0x0</w:t>
            </w:r>
          </w:p>
        </w:tc>
      </w:tr>
      <w:tr w:rsidR="00701B8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701B80" w:rsidRDefault="00701B80">
            <w:pPr>
              <w:pStyle w:val="HwBitDescCentered"/>
            </w:pPr>
            <w:r>
              <w:t>11</w:t>
            </w:r>
          </w:p>
        </w:tc>
        <w:tc>
          <w:tcPr>
            <w:tcW w:w="6779" w:type="dxa"/>
            <w:gridSpan w:val="2"/>
            <w:vAlign w:val="center"/>
          </w:tcPr>
          <w:p w:rsidR="00701B80" w:rsidRDefault="00701B80" w:rsidP="00701B80">
            <w:pPr>
              <w:pStyle w:val="HwBitList"/>
            </w:pPr>
            <w:r>
              <w:t>Block heater #</w:t>
            </w:r>
            <w:r>
              <w:t>4</w:t>
            </w:r>
            <w:r>
              <w:t xml:space="preserve"> control:</w:t>
            </w:r>
          </w:p>
          <w:p w:rsidR="00701B80" w:rsidRDefault="00701B80" w:rsidP="00054CE9">
            <w:pPr>
              <w:pStyle w:val="HwBitList"/>
            </w:pPr>
            <w:r>
              <w:t>0: Heater off.</w:t>
            </w:r>
          </w:p>
          <w:p w:rsidR="00701B80" w:rsidRDefault="00701B80" w:rsidP="00054CE9">
            <w:pPr>
              <w:pStyle w:val="HwBitList"/>
            </w:pPr>
            <w:r>
              <w:t>1: Heater on.</w:t>
            </w:r>
          </w:p>
        </w:tc>
        <w:tc>
          <w:tcPr>
            <w:tcW w:w="428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701B80" w:rsidRDefault="00701B80" w:rsidP="00054CE9">
            <w:pPr>
              <w:pStyle w:val="HwBitDesc"/>
            </w:pPr>
            <w:r>
              <w:t>0x0</w:t>
            </w:r>
          </w:p>
        </w:tc>
      </w:tr>
      <w:tr w:rsidR="00701B80" w:rsidTr="00A4777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vAlign w:val="center"/>
          </w:tcPr>
          <w:p w:rsidR="00701B80" w:rsidRDefault="00701B80">
            <w:pPr>
              <w:pStyle w:val="HwBitDescCentered"/>
            </w:pPr>
            <w:r>
              <w:t>12</w:t>
            </w:r>
          </w:p>
        </w:tc>
        <w:tc>
          <w:tcPr>
            <w:tcW w:w="6779" w:type="dxa"/>
            <w:gridSpan w:val="2"/>
            <w:vAlign w:val="center"/>
          </w:tcPr>
          <w:p w:rsidR="00701B80" w:rsidRDefault="00701B80" w:rsidP="00701B80">
            <w:pPr>
              <w:pStyle w:val="HwBitList"/>
            </w:pPr>
            <w:r>
              <w:t xml:space="preserve">Block </w:t>
            </w:r>
            <w:r>
              <w:t>pre-</w:t>
            </w:r>
            <w:r>
              <w:t>heater control:</w:t>
            </w:r>
          </w:p>
          <w:p w:rsidR="00701B80" w:rsidRDefault="00701B80" w:rsidP="00054CE9">
            <w:pPr>
              <w:pStyle w:val="HwBitList"/>
            </w:pPr>
            <w:r>
              <w:t>0: Heater off.</w:t>
            </w:r>
          </w:p>
          <w:p w:rsidR="00701B80" w:rsidRDefault="00701B80" w:rsidP="00054CE9">
            <w:pPr>
              <w:pStyle w:val="HwBitList"/>
            </w:pPr>
            <w:r>
              <w:t>1: Heater on.</w:t>
            </w:r>
          </w:p>
        </w:tc>
        <w:tc>
          <w:tcPr>
            <w:tcW w:w="428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vAlign w:val="center"/>
          </w:tcPr>
          <w:p w:rsidR="00701B80" w:rsidRDefault="00701B80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vAlign w:val="center"/>
          </w:tcPr>
          <w:p w:rsidR="00701B80" w:rsidRDefault="00701B80" w:rsidP="00054CE9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000000" w:rsidRDefault="00A522C2">
      <w:pPr>
        <w:pStyle w:val="HwItem"/>
      </w:pPr>
    </w:p>
    <w:p w:rsidR="00000000" w:rsidRDefault="00A4777C">
      <w:pPr>
        <w:pStyle w:val="Heading2"/>
      </w:pPr>
      <w:bookmarkStart w:id="49" w:name="_Toc382222757"/>
      <w:r>
        <w:t>All Heaters Disable/Enable</w:t>
      </w:r>
      <w:bookmarkEnd w:id="49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9"/>
        <w:gridCol w:w="567"/>
        <w:gridCol w:w="567"/>
        <w:gridCol w:w="569"/>
        <w:gridCol w:w="567"/>
        <w:gridCol w:w="567"/>
        <w:gridCol w:w="569"/>
        <w:gridCol w:w="569"/>
        <w:gridCol w:w="569"/>
        <w:gridCol w:w="563"/>
      </w:tblGrid>
      <w:tr w:rsidR="00A4777C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D0</w:t>
            </w:r>
          </w:p>
        </w:tc>
      </w:tr>
      <w:tr w:rsidR="00A4777C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4777C" w:rsidRDefault="00A4777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4777C" w:rsidRDefault="00A4777C" w:rsidP="00054CE9">
            <w:pPr>
              <w:pStyle w:val="HwDataText16"/>
            </w:pPr>
            <w:r>
              <w:t>EN/DIS</w:t>
            </w:r>
          </w:p>
        </w:tc>
      </w:tr>
      <w:tr w:rsidR="00A4777C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  <w:tabs>
                <w:tab w:val="left" w:pos="202"/>
                <w:tab w:val="center" w:pos="283"/>
              </w:tabs>
              <w:jc w:val="left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A4777C" w:rsidRDefault="00A4777C" w:rsidP="00054CE9">
            <w:pPr>
              <w:pStyle w:val="HwDataTitle"/>
            </w:pPr>
            <w:r>
              <w:t>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 w:rsidTr="00A4777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 w:rsidP="00A4777C">
            <w:pPr>
              <w:pStyle w:val="HwItem"/>
            </w:pPr>
            <w:r>
              <w:t>0x</w:t>
            </w:r>
            <w:r w:rsidR="00A4777C">
              <w:t>68</w:t>
            </w:r>
          </w:p>
        </w:tc>
      </w:tr>
      <w:tr w:rsidR="00000000" w:rsidTr="00A4777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</w:t>
            </w:r>
            <w:r>
              <w:t>escription</w:t>
            </w:r>
          </w:p>
        </w:tc>
        <w:tc>
          <w:tcPr>
            <w:tcW w:w="7512" w:type="dxa"/>
            <w:gridSpan w:val="4"/>
          </w:tcPr>
          <w:p w:rsidR="00000000" w:rsidRDefault="00A522C2" w:rsidP="00A4777C">
            <w:pPr>
              <w:pStyle w:val="HwItem"/>
            </w:pPr>
            <w:r>
              <w:t xml:space="preserve">This register is used for </w:t>
            </w:r>
            <w:r w:rsidR="00A4777C">
              <w:t>enable/disable all heaters at once. To use register 0x60 – “Heaters On/Off Control” this register should be ‘1’ at D0.</w:t>
            </w:r>
          </w:p>
        </w:tc>
      </w:tr>
      <w:tr w:rsidR="00000000" w:rsidTr="005F50A6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  <w:tcBorders>
              <w:bottom w:val="single" w:sz="12" w:space="0" w:color="auto"/>
            </w:tcBorders>
          </w:tcPr>
          <w:p w:rsidR="00000000" w:rsidRDefault="00A522C2">
            <w:pPr>
              <w:pStyle w:val="HwItem"/>
            </w:pPr>
          </w:p>
        </w:tc>
      </w:tr>
      <w:tr w:rsidR="00000000" w:rsidTr="005F50A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000000" w:rsidRDefault="00A522C2">
            <w:pPr>
              <w:pStyle w:val="HwDataTitle"/>
            </w:pPr>
            <w:r>
              <w:t>Reset Value</w:t>
            </w:r>
          </w:p>
        </w:tc>
      </w:tr>
      <w:tr w:rsidR="00000000" w:rsidTr="005F50A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000000" w:rsidRDefault="00A522C2" w:rsidP="00A4777C">
            <w:pPr>
              <w:pStyle w:val="HwBitDescCentered"/>
            </w:pPr>
            <w:r>
              <w:t>0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000000" w:rsidRDefault="00A4777C">
            <w:pPr>
              <w:pStyle w:val="HwBitList"/>
            </w:pPr>
            <w:r>
              <w:t>Enable/Disable all heaters</w:t>
            </w:r>
          </w:p>
          <w:p w:rsidR="00000000" w:rsidRDefault="00A522C2">
            <w:pPr>
              <w:pStyle w:val="HwBitList1"/>
            </w:pP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000000" w:rsidRDefault="00A522C2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000000" w:rsidRDefault="003207B3">
      <w:pPr>
        <w:pStyle w:val="Heading2"/>
      </w:pPr>
      <w:bookmarkStart w:id="50" w:name="_Toc382222758"/>
      <w:r>
        <w:t>LVDS (Data-PCI) Communication Control</w:t>
      </w:r>
      <w:bookmarkEnd w:id="50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9"/>
        <w:gridCol w:w="567"/>
        <w:gridCol w:w="567"/>
        <w:gridCol w:w="569"/>
        <w:gridCol w:w="567"/>
        <w:gridCol w:w="567"/>
        <w:gridCol w:w="569"/>
        <w:gridCol w:w="569"/>
        <w:gridCol w:w="569"/>
        <w:gridCol w:w="563"/>
      </w:tblGrid>
      <w:tr w:rsidR="003207B3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D0</w:t>
            </w:r>
          </w:p>
        </w:tc>
      </w:tr>
      <w:tr w:rsidR="003207B3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3207B3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B3" w:rsidRDefault="005F50A6" w:rsidP="00054CE9">
            <w:pPr>
              <w:pStyle w:val="HwDataText16"/>
            </w:pPr>
            <w:r>
              <w:t>DATA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207B3" w:rsidRDefault="005F50A6" w:rsidP="00054CE9">
            <w:pPr>
              <w:pStyle w:val="HwDataText16"/>
            </w:pPr>
            <w:r>
              <w:t>CLK</w:t>
            </w:r>
          </w:p>
        </w:tc>
      </w:tr>
      <w:tr w:rsidR="003207B3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  <w:tabs>
                <w:tab w:val="left" w:pos="202"/>
                <w:tab w:val="center" w:pos="283"/>
              </w:tabs>
              <w:jc w:val="left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207B3" w:rsidRDefault="005F50A6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207B3" w:rsidRDefault="003207B3" w:rsidP="00054CE9">
            <w:pPr>
              <w:pStyle w:val="HwDataTitle"/>
            </w:pPr>
            <w:r>
              <w:t>W</w:t>
            </w:r>
          </w:p>
        </w:tc>
      </w:tr>
    </w:tbl>
    <w:p w:rsidR="00000000" w:rsidRDefault="00A522C2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  <w:r>
              <w:t>0x70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000000" w:rsidRDefault="003207B3">
            <w:pPr>
              <w:pStyle w:val="HwItem"/>
            </w:pPr>
            <w:r>
              <w:t>This register is used to enable/disable the communication between Data-PCI and OHDB. It controls the clock and serial data signals that come from Data-PCI board.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000000" w:rsidRDefault="00A522C2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</w:tcPr>
          <w:p w:rsidR="00000000" w:rsidRDefault="00A522C2">
            <w:pPr>
              <w:pStyle w:val="HwItem"/>
            </w:pPr>
          </w:p>
        </w:tc>
      </w:tr>
      <w:tr w:rsidR="005F50A6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0A6" w:rsidRDefault="005F50A6" w:rsidP="00054CE9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0A6" w:rsidRDefault="005F50A6" w:rsidP="00054CE9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0A6" w:rsidRDefault="005F50A6" w:rsidP="00054CE9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0A6" w:rsidRDefault="005F50A6" w:rsidP="00054CE9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0A6" w:rsidRDefault="005F50A6" w:rsidP="00054CE9">
            <w:pPr>
              <w:pStyle w:val="HwDataTitle"/>
            </w:pPr>
            <w:r>
              <w:t>Reset Value</w:t>
            </w:r>
          </w:p>
        </w:tc>
      </w:tr>
      <w:tr w:rsidR="005F50A6" w:rsidTr="005F50A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50A6" w:rsidRDefault="005F50A6" w:rsidP="00054CE9">
            <w:pPr>
              <w:pStyle w:val="HwBitDescCentered"/>
            </w:pPr>
            <w:r>
              <w:t>0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50A6" w:rsidRDefault="005F50A6" w:rsidP="005F50A6">
            <w:pPr>
              <w:pStyle w:val="HwBitList"/>
            </w:pPr>
            <w:r>
              <w:t xml:space="preserve">Enable/Disable </w:t>
            </w:r>
            <w:r>
              <w:t>LVDS clock signal</w:t>
            </w:r>
          </w:p>
          <w:p w:rsidR="005F50A6" w:rsidRDefault="005F50A6" w:rsidP="00054CE9">
            <w:pPr>
              <w:pStyle w:val="HwBitList1"/>
            </w:pPr>
          </w:p>
        </w:tc>
        <w:tc>
          <w:tcPr>
            <w:tcW w:w="4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50A6" w:rsidRDefault="005F50A6" w:rsidP="00054CE9">
            <w:pPr>
              <w:pStyle w:val="HwBitDescCentered"/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50A6" w:rsidRDefault="005F50A6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50A6" w:rsidRDefault="005F50A6" w:rsidP="00054CE9">
            <w:pPr>
              <w:pStyle w:val="HwBitDesc"/>
            </w:pPr>
            <w:r>
              <w:t>0x0</w:t>
            </w:r>
          </w:p>
        </w:tc>
      </w:tr>
      <w:tr w:rsidR="005F50A6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5F50A6" w:rsidRDefault="005F50A6" w:rsidP="00054CE9">
            <w:pPr>
              <w:pStyle w:val="HwBitDescCentered"/>
            </w:pPr>
            <w:r>
              <w:t>1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5F50A6" w:rsidRDefault="005F50A6" w:rsidP="005F50A6">
            <w:pPr>
              <w:pStyle w:val="HwBitList"/>
            </w:pPr>
            <w:r>
              <w:t xml:space="preserve">Enable/Disable LVDS </w:t>
            </w:r>
            <w:r>
              <w:t>serial data</w:t>
            </w:r>
            <w:r>
              <w:t xml:space="preserve"> signal</w:t>
            </w:r>
          </w:p>
          <w:p w:rsidR="005F50A6" w:rsidRDefault="005F50A6" w:rsidP="00054CE9">
            <w:pPr>
              <w:pStyle w:val="HwBitList"/>
            </w:pP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5F50A6" w:rsidRDefault="005F50A6" w:rsidP="00054CE9">
            <w:pPr>
              <w:pStyle w:val="HwBitDescCentered"/>
            </w:pP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5F50A6" w:rsidRDefault="005F50A6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5F50A6" w:rsidRDefault="005F50A6" w:rsidP="00054CE9">
            <w:pPr>
              <w:pStyle w:val="HwBitDesc"/>
            </w:pPr>
            <w:r>
              <w:t>0x0</w:t>
            </w:r>
          </w:p>
        </w:tc>
      </w:tr>
    </w:tbl>
    <w:p w:rsidR="002B68DF" w:rsidRDefault="002B68DF" w:rsidP="002B68DF">
      <w:pPr>
        <w:pStyle w:val="Heading2"/>
      </w:pPr>
      <w:bookmarkStart w:id="51" w:name="_Toc382222759"/>
      <w:r>
        <w:t>Bumper PEG Bypass</w:t>
      </w:r>
      <w:bookmarkEnd w:id="51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9"/>
        <w:gridCol w:w="567"/>
        <w:gridCol w:w="567"/>
        <w:gridCol w:w="569"/>
        <w:gridCol w:w="567"/>
        <w:gridCol w:w="567"/>
        <w:gridCol w:w="569"/>
        <w:gridCol w:w="569"/>
        <w:gridCol w:w="569"/>
        <w:gridCol w:w="563"/>
      </w:tblGrid>
      <w:tr w:rsidR="002B68DF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D0</w:t>
            </w:r>
          </w:p>
        </w:tc>
      </w:tr>
      <w:tr w:rsidR="002B68DF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B68DF" w:rsidRDefault="002B68DF" w:rsidP="00054CE9">
            <w:pPr>
              <w:pStyle w:val="HwDataText16"/>
            </w:pPr>
            <w:r>
              <w:t>BMPR2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B68DF" w:rsidRDefault="002B68DF" w:rsidP="00054CE9">
            <w:pPr>
              <w:pStyle w:val="HwDataText16"/>
            </w:pPr>
            <w:r>
              <w:t>BMPR1</w:t>
            </w:r>
          </w:p>
        </w:tc>
      </w:tr>
      <w:tr w:rsidR="002B68DF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  <w:tabs>
                <w:tab w:val="left" w:pos="202"/>
                <w:tab w:val="center" w:pos="283"/>
              </w:tabs>
              <w:jc w:val="left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2B68DF" w:rsidRDefault="002B68DF" w:rsidP="00054CE9">
            <w:pPr>
              <w:pStyle w:val="HwDataTitle"/>
            </w:pPr>
            <w:r>
              <w:t>W</w:t>
            </w:r>
          </w:p>
        </w:tc>
      </w:tr>
    </w:tbl>
    <w:p w:rsidR="002B68DF" w:rsidRDefault="002B68DF" w:rsidP="002B68DF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2B68DF" w:rsidTr="00054CE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2B68DF" w:rsidRDefault="002B68DF" w:rsidP="00054CE9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2B68DF" w:rsidRDefault="002B68DF" w:rsidP="002B68DF">
            <w:pPr>
              <w:pStyle w:val="HwItem"/>
            </w:pPr>
            <w:r>
              <w:t>0x7</w:t>
            </w:r>
            <w:r>
              <w:t>6</w:t>
            </w:r>
          </w:p>
        </w:tc>
      </w:tr>
      <w:tr w:rsidR="002B68DF" w:rsidTr="00054CE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2B68DF" w:rsidRDefault="002B68DF" w:rsidP="00054CE9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2B68DF" w:rsidRDefault="002B68DF" w:rsidP="002B68DF">
            <w:pPr>
              <w:pStyle w:val="HwItem"/>
            </w:pPr>
            <w:r>
              <w:t xml:space="preserve">This register is used to </w:t>
            </w:r>
            <w:r>
              <w:t>bypass bumper PEG area. It used to check bumper signal outside PEG area</w:t>
            </w:r>
          </w:p>
        </w:tc>
      </w:tr>
      <w:tr w:rsidR="002B68DF" w:rsidTr="00054CE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2B68DF" w:rsidRDefault="002B68DF" w:rsidP="00054CE9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</w:tcPr>
          <w:p w:rsidR="002B68DF" w:rsidRDefault="002B68DF" w:rsidP="00054CE9">
            <w:pPr>
              <w:pStyle w:val="HwItem"/>
            </w:pPr>
          </w:p>
        </w:tc>
      </w:tr>
      <w:tr w:rsidR="002B68DF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2B68DF" w:rsidRDefault="002B68DF" w:rsidP="00054CE9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2B68DF" w:rsidRDefault="002B68DF" w:rsidP="00054CE9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2B68DF" w:rsidRDefault="002B68DF" w:rsidP="00054CE9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2B68DF" w:rsidRDefault="002B68DF" w:rsidP="00054CE9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2B68DF" w:rsidRDefault="002B68DF" w:rsidP="00054CE9">
            <w:pPr>
              <w:pStyle w:val="HwDataTitle"/>
            </w:pPr>
            <w:r>
              <w:t>Reset Value</w:t>
            </w:r>
          </w:p>
        </w:tc>
      </w:tr>
      <w:tr w:rsidR="002B68DF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68DF" w:rsidRDefault="002B68DF" w:rsidP="00054CE9">
            <w:pPr>
              <w:pStyle w:val="HwBitDescCentered"/>
            </w:pPr>
            <w:r>
              <w:t>0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68DF" w:rsidRDefault="002B68DF" w:rsidP="002B68DF">
            <w:pPr>
              <w:pStyle w:val="HwBitList"/>
            </w:pPr>
            <w:r>
              <w:t>Bypass main bumper signal</w:t>
            </w:r>
          </w:p>
          <w:p w:rsidR="002B68DF" w:rsidRDefault="002B68DF" w:rsidP="002B68DF">
            <w:pPr>
              <w:pStyle w:val="HwBitList"/>
            </w:pPr>
            <w:r>
              <w:t>0: Bypass is off</w:t>
            </w:r>
          </w:p>
          <w:p w:rsidR="002B68DF" w:rsidRDefault="002B68DF" w:rsidP="002B68DF">
            <w:pPr>
              <w:pStyle w:val="HwBitList"/>
            </w:pPr>
            <w:r>
              <w:t>1: Bypass is on</w:t>
            </w:r>
          </w:p>
        </w:tc>
        <w:tc>
          <w:tcPr>
            <w:tcW w:w="4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68DF" w:rsidRDefault="002B68DF" w:rsidP="00054CE9">
            <w:pPr>
              <w:pStyle w:val="HwBitDescCentered"/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68DF" w:rsidRDefault="002B68DF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68DF" w:rsidRDefault="002B68DF" w:rsidP="00054CE9">
            <w:pPr>
              <w:pStyle w:val="HwBitDesc"/>
            </w:pPr>
            <w:r>
              <w:t>0x0</w:t>
            </w:r>
          </w:p>
        </w:tc>
      </w:tr>
      <w:tr w:rsidR="002B68DF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</w:tcBorders>
            <w:vAlign w:val="center"/>
          </w:tcPr>
          <w:p w:rsidR="002B68DF" w:rsidRDefault="002B68DF" w:rsidP="00054CE9">
            <w:pPr>
              <w:pStyle w:val="HwBitDescCentered"/>
            </w:pPr>
            <w:r>
              <w:t>1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</w:tcBorders>
            <w:vAlign w:val="center"/>
          </w:tcPr>
          <w:p w:rsidR="002B68DF" w:rsidRDefault="002B68DF" w:rsidP="002B68DF">
            <w:pPr>
              <w:pStyle w:val="HwBitList"/>
            </w:pPr>
            <w:r>
              <w:t xml:space="preserve">Bypass </w:t>
            </w:r>
            <w:r>
              <w:t>secondary</w:t>
            </w:r>
            <w:r>
              <w:t xml:space="preserve"> bumper signal</w:t>
            </w:r>
          </w:p>
          <w:p w:rsidR="002B68DF" w:rsidRDefault="002B68DF" w:rsidP="002B68DF">
            <w:pPr>
              <w:pStyle w:val="HwBitList"/>
            </w:pPr>
            <w:r>
              <w:t>0: Bypass is off</w:t>
            </w:r>
          </w:p>
          <w:p w:rsidR="002B68DF" w:rsidRDefault="002B68DF" w:rsidP="002B68DF">
            <w:pPr>
              <w:pStyle w:val="HwBitList"/>
            </w:pPr>
            <w:r>
              <w:t>1: Bypass is on</w:t>
            </w:r>
            <w:r>
              <w:t xml:space="preserve"> </w:t>
            </w:r>
          </w:p>
        </w:tc>
        <w:tc>
          <w:tcPr>
            <w:tcW w:w="428" w:type="dxa"/>
            <w:tcBorders>
              <w:top w:val="single" w:sz="6" w:space="0" w:color="auto"/>
            </w:tcBorders>
            <w:vAlign w:val="center"/>
          </w:tcPr>
          <w:p w:rsidR="002B68DF" w:rsidRDefault="002B68DF" w:rsidP="00054CE9">
            <w:pPr>
              <w:pStyle w:val="HwBitDescCentered"/>
            </w:pPr>
          </w:p>
        </w:tc>
        <w:tc>
          <w:tcPr>
            <w:tcW w:w="426" w:type="dxa"/>
            <w:tcBorders>
              <w:top w:val="single" w:sz="6" w:space="0" w:color="auto"/>
            </w:tcBorders>
            <w:vAlign w:val="center"/>
          </w:tcPr>
          <w:p w:rsidR="002B68DF" w:rsidRDefault="002B68DF" w:rsidP="00054CE9">
            <w:pPr>
              <w:pStyle w:val="HwBitDescCentered"/>
            </w:pPr>
            <w:r>
              <w:t>X</w:t>
            </w:r>
          </w:p>
        </w:tc>
        <w:tc>
          <w:tcPr>
            <w:tcW w:w="847" w:type="dxa"/>
            <w:tcBorders>
              <w:top w:val="single" w:sz="6" w:space="0" w:color="auto"/>
            </w:tcBorders>
            <w:vAlign w:val="center"/>
          </w:tcPr>
          <w:p w:rsidR="002B68DF" w:rsidRDefault="002B68DF" w:rsidP="00054CE9">
            <w:pPr>
              <w:pStyle w:val="HwBitDesc"/>
            </w:pPr>
            <w:r>
              <w:t>0x0</w:t>
            </w:r>
          </w:p>
        </w:tc>
      </w:tr>
    </w:tbl>
    <w:p w:rsidR="005F50A6" w:rsidRDefault="005F50A6" w:rsidP="005F50A6">
      <w:pPr>
        <w:pStyle w:val="HwItem"/>
      </w:pPr>
    </w:p>
    <w:p w:rsidR="008D59BD" w:rsidRDefault="008D59BD" w:rsidP="008D59BD">
      <w:pPr>
        <w:pStyle w:val="Heading2"/>
      </w:pPr>
      <w:bookmarkStart w:id="52" w:name="_Toc382222760"/>
      <w:r>
        <w:t>Encoder Pulses Counter</w:t>
      </w:r>
      <w:bookmarkEnd w:id="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568"/>
        <w:gridCol w:w="568"/>
        <w:gridCol w:w="568"/>
        <w:gridCol w:w="568"/>
        <w:gridCol w:w="567"/>
        <w:gridCol w:w="567"/>
        <w:gridCol w:w="567"/>
        <w:gridCol w:w="567"/>
        <w:gridCol w:w="567"/>
        <w:gridCol w:w="567"/>
        <w:gridCol w:w="569"/>
        <w:gridCol w:w="567"/>
        <w:gridCol w:w="569"/>
        <w:gridCol w:w="569"/>
        <w:gridCol w:w="567"/>
      </w:tblGrid>
      <w:tr w:rsidR="008D59BD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D10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D0</w:t>
            </w:r>
          </w:p>
        </w:tc>
      </w:tr>
      <w:tr w:rsidR="008D59BD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59BD" w:rsidRDefault="008D59BD" w:rsidP="00054CE9">
            <w:pPr>
              <w:pStyle w:val="HwDataText16"/>
            </w:pPr>
            <w:r>
              <w:t>ENCODER PULSES COUTER</w:t>
            </w:r>
          </w:p>
        </w:tc>
      </w:tr>
      <w:tr w:rsidR="008D59BD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D59BD" w:rsidRDefault="008D59BD" w:rsidP="00054CE9">
            <w:pPr>
              <w:pStyle w:val="HwDataTitle"/>
            </w:pPr>
            <w:r>
              <w:t>R</w:t>
            </w:r>
          </w:p>
        </w:tc>
      </w:tr>
    </w:tbl>
    <w:p w:rsidR="008D59BD" w:rsidRDefault="008D59BD" w:rsidP="008D59BD">
      <w:pPr>
        <w:pStyle w:val="BasicEStyle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92"/>
        <w:gridCol w:w="968"/>
        <w:gridCol w:w="5811"/>
        <w:gridCol w:w="428"/>
        <w:gridCol w:w="426"/>
        <w:gridCol w:w="847"/>
      </w:tblGrid>
      <w:tr w:rsidR="008D59BD" w:rsidTr="00054CE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  <w:gridSpan w:val="2"/>
          </w:tcPr>
          <w:p w:rsidR="008D59BD" w:rsidRDefault="008D59BD" w:rsidP="00054CE9">
            <w:pPr>
              <w:pStyle w:val="HwItem"/>
            </w:pPr>
            <w:r>
              <w:t>Address</w:t>
            </w:r>
          </w:p>
        </w:tc>
        <w:tc>
          <w:tcPr>
            <w:tcW w:w="7512" w:type="dxa"/>
            <w:gridSpan w:val="4"/>
          </w:tcPr>
          <w:p w:rsidR="008D59BD" w:rsidRDefault="008D59BD" w:rsidP="008D59BD">
            <w:pPr>
              <w:pStyle w:val="HwItem"/>
            </w:pPr>
            <w:r>
              <w:t>0x</w:t>
            </w:r>
            <w:r>
              <w:t>80</w:t>
            </w:r>
          </w:p>
        </w:tc>
      </w:tr>
      <w:tr w:rsidR="008D59BD" w:rsidTr="00054CE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8D59BD" w:rsidRDefault="008D59BD" w:rsidP="00054CE9">
            <w:pPr>
              <w:pStyle w:val="HwItem"/>
            </w:pPr>
            <w:r>
              <w:t>Description</w:t>
            </w:r>
          </w:p>
        </w:tc>
        <w:tc>
          <w:tcPr>
            <w:tcW w:w="7512" w:type="dxa"/>
            <w:gridSpan w:val="4"/>
          </w:tcPr>
          <w:p w:rsidR="008D59BD" w:rsidRDefault="008D59BD" w:rsidP="008D59BD">
            <w:pPr>
              <w:pStyle w:val="HwItem"/>
            </w:pPr>
            <w:r>
              <w:t xml:space="preserve">This register is used to </w:t>
            </w:r>
            <w:r>
              <w:t>read encoder pulses counter. This is used to determine block position</w:t>
            </w:r>
          </w:p>
        </w:tc>
      </w:tr>
      <w:tr w:rsidR="008D59BD" w:rsidTr="00054CE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60" w:type="dxa"/>
            <w:gridSpan w:val="2"/>
          </w:tcPr>
          <w:p w:rsidR="008D59BD" w:rsidRDefault="008D59BD" w:rsidP="00054CE9">
            <w:pPr>
              <w:pStyle w:val="HwItem"/>
            </w:pPr>
            <w:r>
              <w:t>Reset Value</w:t>
            </w:r>
          </w:p>
        </w:tc>
        <w:tc>
          <w:tcPr>
            <w:tcW w:w="7512" w:type="dxa"/>
            <w:gridSpan w:val="4"/>
          </w:tcPr>
          <w:p w:rsidR="008D59BD" w:rsidRDefault="008D59BD" w:rsidP="00054CE9">
            <w:pPr>
              <w:pStyle w:val="HwItem"/>
            </w:pPr>
          </w:p>
        </w:tc>
      </w:tr>
      <w:tr w:rsidR="008D59BD" w:rsidTr="008D59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8D59BD" w:rsidRDefault="008D59BD" w:rsidP="00054CE9">
            <w:pPr>
              <w:pStyle w:val="HwDataTitle"/>
            </w:pPr>
            <w:r>
              <w:t>Bit</w:t>
            </w:r>
          </w:p>
        </w:tc>
        <w:tc>
          <w:tcPr>
            <w:tcW w:w="67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8D59BD" w:rsidRDefault="008D59BD" w:rsidP="00054CE9">
            <w:pPr>
              <w:pStyle w:val="HwDataTitle"/>
            </w:pPr>
            <w:r>
              <w:t>Description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8D59BD" w:rsidRDefault="008D59BD" w:rsidP="00054CE9">
            <w:pPr>
              <w:pStyle w:val="HwDataTitle"/>
            </w:pPr>
            <w:r>
              <w:t>Read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8D59BD" w:rsidRDefault="008D59BD" w:rsidP="00054CE9">
            <w:pPr>
              <w:pStyle w:val="HwDataTitle"/>
            </w:pPr>
            <w:r>
              <w:t>Write</w:t>
            </w:r>
          </w:p>
        </w:tc>
        <w:tc>
          <w:tcPr>
            <w:tcW w:w="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8D59BD" w:rsidRDefault="008D59BD" w:rsidP="00054CE9">
            <w:pPr>
              <w:pStyle w:val="HwDataTitle"/>
            </w:pPr>
            <w:r>
              <w:t>Reset Value</w:t>
            </w:r>
          </w:p>
        </w:tc>
      </w:tr>
      <w:tr w:rsidR="008D59BD" w:rsidTr="008D59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59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D59BD" w:rsidRDefault="008D59BD" w:rsidP="00054CE9">
            <w:pPr>
              <w:pStyle w:val="HwBitDescCentered"/>
            </w:pPr>
            <w:r>
              <w:t>0</w:t>
            </w:r>
            <w:r>
              <w:t>-15</w:t>
            </w:r>
          </w:p>
        </w:tc>
        <w:tc>
          <w:tcPr>
            <w:tcW w:w="6779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D59BD" w:rsidRDefault="008D59BD" w:rsidP="00054CE9">
            <w:pPr>
              <w:pStyle w:val="HwBitList"/>
            </w:pPr>
            <w:r>
              <w:t>Encoder pulses counter</w:t>
            </w:r>
          </w:p>
        </w:tc>
        <w:tc>
          <w:tcPr>
            <w:tcW w:w="42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D59BD" w:rsidRDefault="008D59BD" w:rsidP="00054CE9">
            <w:pPr>
              <w:pStyle w:val="HwBitDescCentered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D59BD" w:rsidRDefault="008D59BD" w:rsidP="00054CE9">
            <w:pPr>
              <w:pStyle w:val="HwBitDescCentered"/>
            </w:pPr>
          </w:p>
        </w:tc>
        <w:tc>
          <w:tcPr>
            <w:tcW w:w="84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D59BD" w:rsidRDefault="008D59BD" w:rsidP="00054CE9">
            <w:pPr>
              <w:pStyle w:val="HwBitDesc"/>
            </w:pPr>
            <w:r>
              <w:t>0x0</w:t>
            </w:r>
          </w:p>
        </w:tc>
      </w:tr>
    </w:tbl>
    <w:p w:rsidR="00937E65" w:rsidRDefault="00937E65" w:rsidP="005F50A6">
      <w:pPr>
        <w:pStyle w:val="HwItem"/>
      </w:pPr>
    </w:p>
    <w:p w:rsidR="00000000" w:rsidRDefault="00A522C2">
      <w:pPr>
        <w:pStyle w:val="HwItem"/>
      </w:pPr>
    </w:p>
    <w:p w:rsidR="007E496C" w:rsidRDefault="007E496C" w:rsidP="007E496C">
      <w:pPr>
        <w:pStyle w:val="Heading2"/>
      </w:pPr>
      <w:bookmarkStart w:id="53" w:name="_Toc382222761"/>
      <w:r>
        <w:t>Material Fans Control</w:t>
      </w:r>
      <w:bookmarkEnd w:id="53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3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58"/>
        <w:gridCol w:w="11"/>
        <w:gridCol w:w="418"/>
        <w:gridCol w:w="151"/>
        <w:gridCol w:w="276"/>
        <w:gridCol w:w="292"/>
        <w:gridCol w:w="554"/>
        <w:gridCol w:w="9"/>
      </w:tblGrid>
      <w:tr w:rsidR="007E496C" w:rsidTr="007E496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D0</w:t>
            </w:r>
          </w:p>
        </w:tc>
      </w:tr>
      <w:tr w:rsidR="007E496C" w:rsidTr="007E496C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  <w:r>
              <w:t>M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  <w:r>
              <w:t>L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E496C" w:rsidRDefault="007E496C" w:rsidP="00054CE9">
            <w:pPr>
              <w:pStyle w:val="HwDataText16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E496C" w:rsidRDefault="007E496C" w:rsidP="00054CE9">
            <w:pPr>
              <w:pStyle w:val="HwDataText16"/>
            </w:pPr>
          </w:p>
        </w:tc>
      </w:tr>
      <w:tr w:rsidR="007E496C" w:rsidTr="007E496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  <w:tabs>
                <w:tab w:val="left" w:pos="202"/>
                <w:tab w:val="center" w:pos="283"/>
              </w:tabs>
              <w:jc w:val="left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7E496C" w:rsidRDefault="007E496C" w:rsidP="00054CE9">
            <w:pPr>
              <w:pStyle w:val="HwDataTitle"/>
            </w:pPr>
          </w:p>
        </w:tc>
      </w:tr>
      <w:tr w:rsidR="007E496C" w:rsidTr="007E49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9" w:type="pct"/>
            <w:gridSpan w:val="4"/>
          </w:tcPr>
          <w:p w:rsidR="007E496C" w:rsidRDefault="007E496C" w:rsidP="00054CE9">
            <w:pPr>
              <w:pStyle w:val="HwItem"/>
            </w:pPr>
            <w:r>
              <w:t>Address</w:t>
            </w:r>
          </w:p>
        </w:tc>
        <w:tc>
          <w:tcPr>
            <w:tcW w:w="4135" w:type="pct"/>
            <w:gridSpan w:val="17"/>
          </w:tcPr>
          <w:p w:rsidR="007E496C" w:rsidRDefault="007E496C" w:rsidP="007E496C">
            <w:pPr>
              <w:pStyle w:val="HwItem"/>
            </w:pPr>
            <w:r>
              <w:t>0x</w:t>
            </w:r>
            <w:r>
              <w:t>9</w:t>
            </w:r>
            <w:r>
              <w:t>0</w:t>
            </w:r>
          </w:p>
        </w:tc>
      </w:tr>
      <w:tr w:rsidR="007E496C" w:rsidTr="007E49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7E496C" w:rsidRDefault="007E496C" w:rsidP="00054CE9">
            <w:pPr>
              <w:pStyle w:val="HwItem"/>
            </w:pPr>
            <w:r>
              <w:t>Description</w:t>
            </w:r>
          </w:p>
        </w:tc>
        <w:tc>
          <w:tcPr>
            <w:tcW w:w="4135" w:type="pct"/>
            <w:gridSpan w:val="17"/>
          </w:tcPr>
          <w:p w:rsidR="007E496C" w:rsidRDefault="007E496C" w:rsidP="00054CE9">
            <w:pPr>
              <w:pStyle w:val="HwItem"/>
            </w:pPr>
            <w:r>
              <w:t>This register is used to read encoder pulses counter. This is used to determine block position</w:t>
            </w:r>
          </w:p>
        </w:tc>
      </w:tr>
      <w:tr w:rsidR="007E496C" w:rsidTr="007E49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7E496C" w:rsidRDefault="007E496C" w:rsidP="00054CE9">
            <w:pPr>
              <w:pStyle w:val="HwItem"/>
            </w:pPr>
            <w:r>
              <w:t>Reset Value</w:t>
            </w:r>
          </w:p>
        </w:tc>
        <w:tc>
          <w:tcPr>
            <w:tcW w:w="4135" w:type="pct"/>
            <w:gridSpan w:val="17"/>
          </w:tcPr>
          <w:p w:rsidR="007E496C" w:rsidRDefault="007E496C" w:rsidP="00054CE9">
            <w:pPr>
              <w:pStyle w:val="HwItem"/>
            </w:pPr>
          </w:p>
        </w:tc>
      </w:tr>
      <w:tr w:rsidR="007E496C" w:rsidTr="007E496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E496C" w:rsidRDefault="007E496C" w:rsidP="00054CE9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E496C" w:rsidRDefault="007E496C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E496C" w:rsidRDefault="007E496C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E496C" w:rsidRDefault="007E496C" w:rsidP="00054CE9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E496C" w:rsidRDefault="007E496C" w:rsidP="00054CE9">
            <w:pPr>
              <w:pStyle w:val="HwDataTitle"/>
            </w:pPr>
            <w:r>
              <w:t>Reset Value</w:t>
            </w:r>
          </w:p>
        </w:tc>
      </w:tr>
      <w:tr w:rsidR="007E496C" w:rsidTr="007E496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496C" w:rsidRDefault="007E496C" w:rsidP="00054CE9">
            <w:pPr>
              <w:pStyle w:val="HwBitDescCentered"/>
            </w:pPr>
            <w:r>
              <w:t>8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496C" w:rsidRDefault="007E496C" w:rsidP="007E496C">
            <w:pPr>
              <w:pStyle w:val="HwBitList"/>
            </w:pPr>
            <w:r>
              <w:t>Material right fan control:</w:t>
            </w:r>
          </w:p>
          <w:p w:rsidR="007E496C" w:rsidRDefault="007E496C" w:rsidP="00054CE9">
            <w:pPr>
              <w:pStyle w:val="HwBitList"/>
            </w:pPr>
            <w:r>
              <w:t>0: Off</w:t>
            </w:r>
          </w:p>
          <w:p w:rsidR="007E496C" w:rsidRDefault="007E496C" w:rsidP="00054CE9">
            <w:pPr>
              <w:pStyle w:val="HwBitList"/>
            </w:pPr>
            <w:r>
              <w:t>1: On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496C" w:rsidRDefault="007E496C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496C" w:rsidRDefault="007E496C" w:rsidP="00054CE9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496C" w:rsidRDefault="007E496C" w:rsidP="00054CE9">
            <w:pPr>
              <w:pStyle w:val="HwBitDesc"/>
            </w:pPr>
            <w:r>
              <w:t>0x0</w:t>
            </w:r>
          </w:p>
        </w:tc>
      </w:tr>
      <w:tr w:rsidR="007E496C" w:rsidTr="007E496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496C" w:rsidRDefault="007E496C" w:rsidP="00054CE9">
            <w:pPr>
              <w:pStyle w:val="HwBitDescCentered"/>
            </w:pPr>
            <w:r>
              <w:t>9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496C" w:rsidRDefault="007E496C" w:rsidP="007E496C">
            <w:pPr>
              <w:pStyle w:val="HwBitList"/>
            </w:pPr>
            <w:r>
              <w:t>Material left fan control:</w:t>
            </w:r>
          </w:p>
          <w:p w:rsidR="007E496C" w:rsidRDefault="007E496C" w:rsidP="007E496C">
            <w:pPr>
              <w:pStyle w:val="HwBitList"/>
            </w:pPr>
            <w:r>
              <w:t>0: Off</w:t>
            </w:r>
          </w:p>
          <w:p w:rsidR="007E496C" w:rsidRDefault="007E496C" w:rsidP="007E496C">
            <w:pPr>
              <w:pStyle w:val="HwBitList"/>
            </w:pPr>
            <w:r>
              <w:t>1: On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496C" w:rsidRDefault="007E496C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496C" w:rsidRDefault="007E496C" w:rsidP="00054CE9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496C" w:rsidRDefault="007E496C" w:rsidP="00054CE9">
            <w:pPr>
              <w:pStyle w:val="HwBitDesc"/>
            </w:pPr>
            <w:r>
              <w:t>0x0</w:t>
            </w:r>
          </w:p>
        </w:tc>
      </w:tr>
      <w:tr w:rsidR="007E496C" w:rsidTr="007E496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E496C" w:rsidRDefault="007E496C" w:rsidP="00054CE9">
            <w:pPr>
              <w:pStyle w:val="HwBitDescCentered"/>
            </w:pPr>
            <w:r>
              <w:t>10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E496C" w:rsidRDefault="007E496C" w:rsidP="007E496C">
            <w:pPr>
              <w:pStyle w:val="HwBitList"/>
            </w:pPr>
            <w:r>
              <w:t xml:space="preserve">Material </w:t>
            </w:r>
            <w:r>
              <w:t>middle</w:t>
            </w:r>
            <w:r>
              <w:t xml:space="preserve"> fan control:</w:t>
            </w:r>
          </w:p>
          <w:p w:rsidR="007E496C" w:rsidRDefault="007E496C" w:rsidP="007E496C">
            <w:pPr>
              <w:pStyle w:val="HwBitList"/>
            </w:pPr>
            <w:r>
              <w:t>0: Off</w:t>
            </w:r>
          </w:p>
          <w:p w:rsidR="007E496C" w:rsidRDefault="007E496C" w:rsidP="007E496C">
            <w:pPr>
              <w:pStyle w:val="HwBitList"/>
            </w:pPr>
            <w:r>
              <w:t>1: On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E496C" w:rsidRDefault="007E496C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E496C" w:rsidRDefault="007E496C" w:rsidP="00054CE9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E496C" w:rsidRDefault="007E496C" w:rsidP="00054CE9">
            <w:pPr>
              <w:pStyle w:val="HwBitDesc"/>
            </w:pPr>
            <w:r>
              <w:t>0x0</w:t>
            </w:r>
          </w:p>
        </w:tc>
      </w:tr>
    </w:tbl>
    <w:p w:rsidR="00000000" w:rsidRDefault="00A522C2">
      <w:pPr>
        <w:pStyle w:val="HwItem"/>
      </w:pPr>
    </w:p>
    <w:p w:rsidR="00725B09" w:rsidRDefault="00725B09" w:rsidP="00725B09">
      <w:pPr>
        <w:pStyle w:val="Heading2"/>
      </w:pPr>
      <w:bookmarkStart w:id="54" w:name="_Toc382222762"/>
      <w:r>
        <w:t xml:space="preserve">Material Fans </w:t>
      </w:r>
      <w:r>
        <w:t xml:space="preserve">Speed </w:t>
      </w:r>
      <w:r>
        <w:t>Control</w:t>
      </w:r>
      <w:bookmarkEnd w:id="54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3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58"/>
        <w:gridCol w:w="11"/>
        <w:gridCol w:w="418"/>
        <w:gridCol w:w="151"/>
        <w:gridCol w:w="276"/>
        <w:gridCol w:w="292"/>
        <w:gridCol w:w="554"/>
        <w:gridCol w:w="9"/>
      </w:tblGrid>
      <w:tr w:rsidR="00725B09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725B09" w:rsidRDefault="00725B09" w:rsidP="00054CE9">
            <w:pPr>
              <w:pStyle w:val="HwDataTitle"/>
            </w:pPr>
            <w:r>
              <w:t>D0</w:t>
            </w:r>
          </w:p>
        </w:tc>
      </w:tr>
      <w:tr w:rsidR="00725B09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25B09" w:rsidRDefault="00725B09" w:rsidP="00054CE9">
            <w:pPr>
              <w:pStyle w:val="HwDataText16"/>
            </w:pPr>
          </w:p>
        </w:tc>
      </w:tr>
      <w:tr w:rsidR="00725B09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725B09" w:rsidRDefault="00725B09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25B09" w:rsidRDefault="00725B09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25B09" w:rsidRDefault="00725B09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25B09" w:rsidRDefault="00725B09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25B09" w:rsidRDefault="00725B09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25B09" w:rsidRDefault="00725B09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25B09" w:rsidRDefault="00725B09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25B09" w:rsidRDefault="00725B09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25B09" w:rsidRDefault="00725B09" w:rsidP="00725B09">
            <w:pPr>
              <w:pStyle w:val="HwDataTitle"/>
              <w:tabs>
                <w:tab w:val="left" w:pos="202"/>
                <w:tab w:val="center" w:pos="283"/>
              </w:tabs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25B09" w:rsidRDefault="00725B09" w:rsidP="00725B0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25B09" w:rsidRDefault="00725B09" w:rsidP="00725B0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25B09" w:rsidRDefault="00725B09" w:rsidP="00725B0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25B09" w:rsidRDefault="00725B09" w:rsidP="00725B0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25B09" w:rsidRDefault="00725B09" w:rsidP="00725B0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25B09" w:rsidRDefault="00725B09" w:rsidP="00725B09">
            <w:pPr>
              <w:pStyle w:val="HwDataTitle"/>
            </w:pPr>
            <w:r>
              <w:t>W</w:t>
            </w: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725B09" w:rsidRDefault="00725B09" w:rsidP="00725B09">
            <w:pPr>
              <w:pStyle w:val="HwDataTitle"/>
            </w:pPr>
            <w:r>
              <w:t>W</w:t>
            </w:r>
          </w:p>
        </w:tc>
      </w:tr>
      <w:tr w:rsidR="00725B09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9" w:type="pct"/>
            <w:gridSpan w:val="4"/>
          </w:tcPr>
          <w:p w:rsidR="00725B09" w:rsidRDefault="00725B09" w:rsidP="00054CE9">
            <w:pPr>
              <w:pStyle w:val="HwItem"/>
            </w:pPr>
            <w:r>
              <w:t>Address</w:t>
            </w:r>
          </w:p>
        </w:tc>
        <w:tc>
          <w:tcPr>
            <w:tcW w:w="4135" w:type="pct"/>
            <w:gridSpan w:val="17"/>
          </w:tcPr>
          <w:p w:rsidR="00725B09" w:rsidRDefault="00725B09" w:rsidP="00725B09">
            <w:pPr>
              <w:pStyle w:val="HwItem"/>
            </w:pPr>
            <w:r>
              <w:t>0x9</w:t>
            </w:r>
            <w:r>
              <w:t>2</w:t>
            </w:r>
          </w:p>
        </w:tc>
      </w:tr>
      <w:tr w:rsidR="00725B09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725B09" w:rsidRDefault="00725B09" w:rsidP="00054CE9">
            <w:pPr>
              <w:pStyle w:val="HwItem"/>
            </w:pPr>
            <w:r>
              <w:t>Description</w:t>
            </w:r>
          </w:p>
        </w:tc>
        <w:tc>
          <w:tcPr>
            <w:tcW w:w="4135" w:type="pct"/>
            <w:gridSpan w:val="17"/>
          </w:tcPr>
          <w:p w:rsidR="00725B09" w:rsidRDefault="00725B09" w:rsidP="008A4822">
            <w:pPr>
              <w:pStyle w:val="HwItem"/>
            </w:pPr>
            <w:r>
              <w:t xml:space="preserve">This register is used to </w:t>
            </w:r>
            <w:r w:rsidR="008A4822">
              <w:t>control the material fans speed. The value is the “ON” period as part of a duty cycle of 256kHz clock period</w:t>
            </w:r>
          </w:p>
        </w:tc>
      </w:tr>
      <w:tr w:rsidR="00725B09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725B09" w:rsidRDefault="00725B09" w:rsidP="00054CE9">
            <w:pPr>
              <w:pStyle w:val="HwItem"/>
            </w:pPr>
            <w:r>
              <w:t>Reset Value</w:t>
            </w:r>
          </w:p>
        </w:tc>
        <w:tc>
          <w:tcPr>
            <w:tcW w:w="4135" w:type="pct"/>
            <w:gridSpan w:val="17"/>
          </w:tcPr>
          <w:p w:rsidR="00725B09" w:rsidRDefault="00725B09" w:rsidP="00054CE9">
            <w:pPr>
              <w:pStyle w:val="HwItem"/>
            </w:pPr>
          </w:p>
        </w:tc>
      </w:tr>
      <w:tr w:rsidR="00725B09" w:rsidTr="008A482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25B09" w:rsidRDefault="00725B09" w:rsidP="00054CE9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25B09" w:rsidRDefault="00725B09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25B09" w:rsidRDefault="00725B09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25B09" w:rsidRDefault="00725B09" w:rsidP="00054CE9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25B09" w:rsidRDefault="00725B09" w:rsidP="00054CE9">
            <w:pPr>
              <w:pStyle w:val="HwDataTitle"/>
            </w:pPr>
            <w:r>
              <w:t>Reset Value</w:t>
            </w:r>
          </w:p>
        </w:tc>
      </w:tr>
      <w:tr w:rsidR="00725B09" w:rsidTr="008A482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25B09" w:rsidRDefault="00725B09" w:rsidP="00054CE9">
            <w:pPr>
              <w:pStyle w:val="HwBitDescCentered"/>
            </w:pPr>
            <w:r>
              <w:t>0-7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25B09" w:rsidRDefault="00725B09" w:rsidP="008A4822">
            <w:pPr>
              <w:pStyle w:val="HwBitList"/>
            </w:pPr>
            <w:r>
              <w:t xml:space="preserve">Material </w:t>
            </w:r>
            <w:r w:rsidR="008A4822">
              <w:t xml:space="preserve">fans speed value. 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25B09" w:rsidRDefault="00725B09" w:rsidP="00054CE9">
            <w:pPr>
              <w:pStyle w:val="HwBitDescCentered"/>
            </w:pP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25B09" w:rsidRDefault="00725B09" w:rsidP="00054CE9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25B09" w:rsidRDefault="00725B09" w:rsidP="008A4822">
            <w:pPr>
              <w:pStyle w:val="HwBitDesc"/>
            </w:pPr>
            <w:r>
              <w:t>0x</w:t>
            </w:r>
            <w:r w:rsidR="008A4822">
              <w:t>FF</w:t>
            </w:r>
          </w:p>
        </w:tc>
      </w:tr>
    </w:tbl>
    <w:p w:rsidR="00725B09" w:rsidRDefault="00725B09">
      <w:pPr>
        <w:pStyle w:val="HwItem"/>
      </w:pPr>
    </w:p>
    <w:p w:rsidR="008A4822" w:rsidRDefault="008A4822" w:rsidP="008A4822">
      <w:pPr>
        <w:pStyle w:val="Heading2"/>
      </w:pPr>
      <w:bookmarkStart w:id="55" w:name="_Toc382222763"/>
      <w:r>
        <w:t xml:space="preserve">LIN to HIN </w:t>
      </w:r>
      <w:proofErr w:type="spellStart"/>
      <w:r>
        <w:t>Pulser</w:t>
      </w:r>
      <w:proofErr w:type="spellEnd"/>
      <w:r>
        <w:t xml:space="preserve"> Signals Delay</w:t>
      </w:r>
      <w:bookmarkEnd w:id="55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3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58"/>
        <w:gridCol w:w="11"/>
        <w:gridCol w:w="418"/>
        <w:gridCol w:w="151"/>
        <w:gridCol w:w="276"/>
        <w:gridCol w:w="292"/>
        <w:gridCol w:w="554"/>
        <w:gridCol w:w="9"/>
      </w:tblGrid>
      <w:tr w:rsidR="008A4822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D0</w:t>
            </w:r>
          </w:p>
        </w:tc>
      </w:tr>
      <w:tr w:rsidR="008A4822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4822" w:rsidRDefault="008A4822" w:rsidP="00054CE9">
            <w:pPr>
              <w:pStyle w:val="HwDataText16"/>
            </w:pPr>
          </w:p>
        </w:tc>
      </w:tr>
      <w:tr w:rsidR="008A4822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  <w:tabs>
                <w:tab w:val="left" w:pos="202"/>
                <w:tab w:val="center" w:pos="283"/>
              </w:tabs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W</w:t>
            </w: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8A4822" w:rsidRDefault="008A4822" w:rsidP="00054CE9">
            <w:pPr>
              <w:pStyle w:val="HwDataTitle"/>
            </w:pPr>
            <w:r>
              <w:t>W</w:t>
            </w:r>
          </w:p>
        </w:tc>
      </w:tr>
      <w:tr w:rsidR="008A4822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9" w:type="pct"/>
            <w:gridSpan w:val="4"/>
          </w:tcPr>
          <w:p w:rsidR="008A4822" w:rsidRDefault="008A4822" w:rsidP="00054CE9">
            <w:pPr>
              <w:pStyle w:val="HwItem"/>
            </w:pPr>
            <w:r>
              <w:t>Address</w:t>
            </w:r>
          </w:p>
        </w:tc>
        <w:tc>
          <w:tcPr>
            <w:tcW w:w="4135" w:type="pct"/>
            <w:gridSpan w:val="17"/>
          </w:tcPr>
          <w:p w:rsidR="008A4822" w:rsidRDefault="008A4822" w:rsidP="008A4822">
            <w:pPr>
              <w:pStyle w:val="HwItem"/>
            </w:pPr>
            <w:r>
              <w:t>0x9</w:t>
            </w:r>
            <w:r>
              <w:t>3</w:t>
            </w:r>
          </w:p>
        </w:tc>
      </w:tr>
      <w:tr w:rsidR="008A4822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8A4822" w:rsidRDefault="008A4822" w:rsidP="00054CE9">
            <w:pPr>
              <w:pStyle w:val="HwItem"/>
            </w:pPr>
            <w:r>
              <w:t>Description</w:t>
            </w:r>
          </w:p>
        </w:tc>
        <w:tc>
          <w:tcPr>
            <w:tcW w:w="4135" w:type="pct"/>
            <w:gridSpan w:val="17"/>
          </w:tcPr>
          <w:p w:rsidR="008A4822" w:rsidRDefault="008A4822" w:rsidP="008A4822">
            <w:pPr>
              <w:pStyle w:val="HwItem"/>
            </w:pPr>
            <w:r>
              <w:t xml:space="preserve">This register is used to </w:t>
            </w:r>
            <w:r>
              <w:t>determine the delay between the LIN and HIN digital signals that control the power-</w:t>
            </w:r>
            <w:proofErr w:type="spellStart"/>
            <w:r>
              <w:t>mosfets</w:t>
            </w:r>
            <w:proofErr w:type="spellEnd"/>
            <w:r>
              <w:t xml:space="preserve"> transistors of VCOM analog fire pulse</w:t>
            </w:r>
          </w:p>
        </w:tc>
      </w:tr>
      <w:tr w:rsidR="008A4822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8A4822" w:rsidRDefault="008A4822" w:rsidP="00054CE9">
            <w:pPr>
              <w:pStyle w:val="HwItem"/>
            </w:pPr>
            <w:r>
              <w:t>Reset Value</w:t>
            </w:r>
          </w:p>
        </w:tc>
        <w:tc>
          <w:tcPr>
            <w:tcW w:w="4135" w:type="pct"/>
            <w:gridSpan w:val="17"/>
          </w:tcPr>
          <w:p w:rsidR="008A4822" w:rsidRDefault="008A4822" w:rsidP="00054CE9">
            <w:pPr>
              <w:pStyle w:val="HwItem"/>
            </w:pPr>
          </w:p>
        </w:tc>
      </w:tr>
      <w:tr w:rsidR="008A4822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8A4822" w:rsidRDefault="008A4822" w:rsidP="00054CE9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8A4822" w:rsidRDefault="008A4822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8A4822" w:rsidRDefault="008A4822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8A4822" w:rsidRDefault="008A4822" w:rsidP="00054CE9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8A4822" w:rsidRDefault="008A4822" w:rsidP="00054CE9">
            <w:pPr>
              <w:pStyle w:val="HwDataTitle"/>
            </w:pPr>
            <w:r>
              <w:t>Reset Value</w:t>
            </w:r>
          </w:p>
        </w:tc>
      </w:tr>
      <w:tr w:rsidR="008A4822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A4822" w:rsidRDefault="008A4822" w:rsidP="008A4822">
            <w:pPr>
              <w:pStyle w:val="HwBitDescCentered"/>
            </w:pPr>
            <w:r>
              <w:t>0-</w:t>
            </w:r>
            <w:r>
              <w:t>3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A4822" w:rsidRDefault="008A4822" w:rsidP="00054CE9">
            <w:pPr>
              <w:pStyle w:val="HwBitList"/>
            </w:pPr>
            <w:r>
              <w:t>LIN to HIN digital signals delay</w:t>
            </w:r>
            <w:r>
              <w:t xml:space="preserve"> 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A4822" w:rsidRDefault="008A4822" w:rsidP="00054CE9">
            <w:pPr>
              <w:pStyle w:val="HwBitDescCentered"/>
            </w:pP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A4822" w:rsidRDefault="008A4822" w:rsidP="00054CE9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A4822" w:rsidRDefault="008A4822" w:rsidP="008A4822">
            <w:pPr>
              <w:pStyle w:val="HwBitDesc"/>
            </w:pPr>
            <w:r>
              <w:t>0x</w:t>
            </w:r>
            <w:r>
              <w:t>05</w:t>
            </w:r>
          </w:p>
        </w:tc>
      </w:tr>
    </w:tbl>
    <w:p w:rsidR="008A4822" w:rsidRDefault="008A4822">
      <w:pPr>
        <w:pStyle w:val="HwItem"/>
      </w:pPr>
    </w:p>
    <w:p w:rsidR="007D62AD" w:rsidRDefault="007D62AD">
      <w:pPr>
        <w:pStyle w:val="HwItem"/>
      </w:pPr>
    </w:p>
    <w:p w:rsidR="007D62AD" w:rsidRDefault="007D62AD" w:rsidP="007D62AD">
      <w:pPr>
        <w:pStyle w:val="Heading2"/>
      </w:pPr>
      <w:bookmarkStart w:id="56" w:name="_Toc382222764"/>
      <w:r>
        <w:t>Dynamic Active Nuzzles Counter</w:t>
      </w:r>
      <w:bookmarkEnd w:id="56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3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58"/>
        <w:gridCol w:w="11"/>
        <w:gridCol w:w="418"/>
        <w:gridCol w:w="151"/>
        <w:gridCol w:w="276"/>
        <w:gridCol w:w="292"/>
        <w:gridCol w:w="554"/>
        <w:gridCol w:w="9"/>
      </w:tblGrid>
      <w:tr w:rsidR="007D62AD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D0</w:t>
            </w:r>
          </w:p>
        </w:tc>
      </w:tr>
      <w:tr w:rsidR="007D62AD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D62AD" w:rsidRDefault="007D62AD" w:rsidP="00054CE9">
            <w:pPr>
              <w:pStyle w:val="HwDataText16"/>
            </w:pPr>
          </w:p>
        </w:tc>
      </w:tr>
      <w:tr w:rsidR="007D62AD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  <w:tabs>
                <w:tab w:val="left" w:pos="202"/>
                <w:tab w:val="center" w:pos="283"/>
              </w:tabs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W</w:t>
            </w: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7D62AD" w:rsidRDefault="007D62AD" w:rsidP="00054CE9">
            <w:pPr>
              <w:pStyle w:val="HwDataTitle"/>
            </w:pPr>
            <w:r>
              <w:t>W</w:t>
            </w:r>
          </w:p>
        </w:tc>
      </w:tr>
      <w:tr w:rsidR="007D62AD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9" w:type="pct"/>
            <w:gridSpan w:val="4"/>
          </w:tcPr>
          <w:p w:rsidR="007D62AD" w:rsidRDefault="007D62AD" w:rsidP="00054CE9">
            <w:pPr>
              <w:pStyle w:val="HwItem"/>
            </w:pPr>
            <w:r>
              <w:t>Address</w:t>
            </w:r>
          </w:p>
        </w:tc>
        <w:tc>
          <w:tcPr>
            <w:tcW w:w="4135" w:type="pct"/>
            <w:gridSpan w:val="17"/>
          </w:tcPr>
          <w:p w:rsidR="007D62AD" w:rsidRDefault="007D62AD" w:rsidP="007D62AD">
            <w:pPr>
              <w:pStyle w:val="HwItem"/>
            </w:pPr>
            <w:r>
              <w:t>0x9</w:t>
            </w:r>
            <w:r>
              <w:t>4</w:t>
            </w:r>
          </w:p>
        </w:tc>
      </w:tr>
      <w:tr w:rsidR="007D62AD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7D62AD" w:rsidRDefault="007D62AD" w:rsidP="00054CE9">
            <w:pPr>
              <w:pStyle w:val="HwItem"/>
            </w:pPr>
            <w:r>
              <w:t>Description</w:t>
            </w:r>
          </w:p>
        </w:tc>
        <w:tc>
          <w:tcPr>
            <w:tcW w:w="4135" w:type="pct"/>
            <w:gridSpan w:val="17"/>
          </w:tcPr>
          <w:p w:rsidR="007D62AD" w:rsidRDefault="007D62AD" w:rsidP="007D62AD">
            <w:pPr>
              <w:pStyle w:val="HwItem"/>
            </w:pPr>
            <w:r>
              <w:t xml:space="preserve">This register is used to </w:t>
            </w:r>
            <w:r>
              <w:t>store the divider of the number of active nuzzles upload to head in current fire. Every division with this number, a one system clock period (30nsec) is added to first pulse F.T counter in double pulse mode.</w:t>
            </w:r>
          </w:p>
        </w:tc>
      </w:tr>
      <w:tr w:rsidR="007D62AD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7D62AD" w:rsidRDefault="007D62AD" w:rsidP="00054CE9">
            <w:pPr>
              <w:pStyle w:val="HwItem"/>
            </w:pPr>
            <w:r>
              <w:t>Reset Value</w:t>
            </w:r>
          </w:p>
        </w:tc>
        <w:tc>
          <w:tcPr>
            <w:tcW w:w="4135" w:type="pct"/>
            <w:gridSpan w:val="17"/>
          </w:tcPr>
          <w:p w:rsidR="007D62AD" w:rsidRDefault="007D62AD" w:rsidP="00054CE9">
            <w:pPr>
              <w:pStyle w:val="HwItem"/>
            </w:pPr>
          </w:p>
        </w:tc>
      </w:tr>
      <w:tr w:rsidR="007D62AD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D62AD" w:rsidRDefault="007D62AD" w:rsidP="00054CE9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D62AD" w:rsidRDefault="007D62AD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D62AD" w:rsidRDefault="007D62AD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D62AD" w:rsidRDefault="007D62AD" w:rsidP="00054CE9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7D62AD" w:rsidRDefault="007D62AD" w:rsidP="00054CE9">
            <w:pPr>
              <w:pStyle w:val="HwDataTitle"/>
            </w:pPr>
            <w:r>
              <w:t>Reset Value</w:t>
            </w:r>
          </w:p>
        </w:tc>
      </w:tr>
      <w:tr w:rsidR="007D62AD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D62AD" w:rsidRDefault="007D62AD" w:rsidP="00054CE9">
            <w:pPr>
              <w:pStyle w:val="HwBitDescCentered"/>
            </w:pPr>
            <w:r>
              <w:t>0-3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D62AD" w:rsidRDefault="007D62AD" w:rsidP="00054CE9">
            <w:pPr>
              <w:pStyle w:val="HwBitList"/>
            </w:pPr>
            <w:r>
              <w:t>Divider of the sum of active nuzzles in current fire</w:t>
            </w:r>
            <w:r>
              <w:t xml:space="preserve"> 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D62AD" w:rsidRDefault="007D62AD" w:rsidP="00054CE9">
            <w:pPr>
              <w:pStyle w:val="HwBitDescCentered"/>
            </w:pP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D62AD" w:rsidRDefault="007D62AD" w:rsidP="00054CE9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7D62AD" w:rsidRDefault="007D62AD" w:rsidP="00054CE9">
            <w:pPr>
              <w:pStyle w:val="HwBitDesc"/>
            </w:pPr>
            <w:r>
              <w:t>0x05</w:t>
            </w:r>
          </w:p>
        </w:tc>
      </w:tr>
    </w:tbl>
    <w:p w:rsidR="00383ADE" w:rsidRDefault="00383ADE">
      <w:pPr>
        <w:pStyle w:val="HwItem"/>
      </w:pPr>
    </w:p>
    <w:p w:rsidR="00383ADE" w:rsidRDefault="00383ADE">
      <w:pPr>
        <w:rPr>
          <w:rFonts w:cs="David"/>
          <w:noProof w:val="0"/>
          <w:sz w:val="24"/>
          <w:szCs w:val="24"/>
        </w:rPr>
      </w:pPr>
      <w:r>
        <w:br w:type="page"/>
      </w:r>
    </w:p>
    <w:p w:rsidR="007D62AD" w:rsidRDefault="007D62AD">
      <w:pPr>
        <w:pStyle w:val="HwItem"/>
      </w:pPr>
    </w:p>
    <w:p w:rsidR="003E358C" w:rsidRDefault="003E358C" w:rsidP="003E358C">
      <w:pPr>
        <w:pStyle w:val="Heading2"/>
      </w:pPr>
      <w:bookmarkStart w:id="57" w:name="_Toc382222765"/>
      <w:r>
        <w:t>MN to LIN</w:t>
      </w:r>
      <w:r>
        <w:t xml:space="preserve"> </w:t>
      </w:r>
      <w:proofErr w:type="spellStart"/>
      <w:r>
        <w:t>Pulser</w:t>
      </w:r>
      <w:proofErr w:type="spellEnd"/>
      <w:r>
        <w:t xml:space="preserve"> Signals Delay</w:t>
      </w:r>
      <w:bookmarkEnd w:id="57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3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58"/>
        <w:gridCol w:w="11"/>
        <w:gridCol w:w="418"/>
        <w:gridCol w:w="151"/>
        <w:gridCol w:w="276"/>
        <w:gridCol w:w="292"/>
        <w:gridCol w:w="554"/>
        <w:gridCol w:w="9"/>
      </w:tblGrid>
      <w:tr w:rsidR="003E358C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D0</w:t>
            </w:r>
          </w:p>
        </w:tc>
      </w:tr>
      <w:tr w:rsidR="003E358C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E358C" w:rsidRDefault="003E358C" w:rsidP="00054CE9">
            <w:pPr>
              <w:pStyle w:val="HwDataText16"/>
            </w:pPr>
          </w:p>
        </w:tc>
      </w:tr>
      <w:tr w:rsidR="003E358C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W</w:t>
            </w: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3E358C" w:rsidRDefault="003E358C" w:rsidP="00054CE9">
            <w:pPr>
              <w:pStyle w:val="HwDataTitle"/>
            </w:pPr>
            <w:r>
              <w:t>W</w:t>
            </w:r>
          </w:p>
        </w:tc>
      </w:tr>
      <w:tr w:rsidR="003E358C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9" w:type="pct"/>
            <w:gridSpan w:val="4"/>
          </w:tcPr>
          <w:p w:rsidR="003E358C" w:rsidRDefault="003E358C" w:rsidP="00054CE9">
            <w:pPr>
              <w:pStyle w:val="HwItem"/>
            </w:pPr>
            <w:r>
              <w:t>Address</w:t>
            </w:r>
          </w:p>
        </w:tc>
        <w:tc>
          <w:tcPr>
            <w:tcW w:w="4135" w:type="pct"/>
            <w:gridSpan w:val="17"/>
          </w:tcPr>
          <w:p w:rsidR="003E358C" w:rsidRDefault="003E358C" w:rsidP="003E358C">
            <w:pPr>
              <w:pStyle w:val="HwItem"/>
            </w:pPr>
            <w:r>
              <w:t>0x9</w:t>
            </w:r>
            <w:r>
              <w:t>5</w:t>
            </w:r>
          </w:p>
        </w:tc>
      </w:tr>
      <w:tr w:rsidR="003E358C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3E358C" w:rsidRDefault="003E358C" w:rsidP="00054CE9">
            <w:pPr>
              <w:pStyle w:val="HwItem"/>
            </w:pPr>
            <w:r>
              <w:t>Description</w:t>
            </w:r>
          </w:p>
        </w:tc>
        <w:tc>
          <w:tcPr>
            <w:tcW w:w="4135" w:type="pct"/>
            <w:gridSpan w:val="17"/>
          </w:tcPr>
          <w:p w:rsidR="003E358C" w:rsidRDefault="003E358C" w:rsidP="00A63117">
            <w:pPr>
              <w:pStyle w:val="HwItem"/>
            </w:pPr>
            <w:r>
              <w:t xml:space="preserve">This register is used to determine the delay between the </w:t>
            </w:r>
            <w:r w:rsidR="00A63117">
              <w:t>MN</w:t>
            </w:r>
            <w:r>
              <w:t xml:space="preserve"> and </w:t>
            </w:r>
            <w:r w:rsidR="00A63117">
              <w:t>LIN digital signals.</w:t>
            </w:r>
            <w:r w:rsidR="00F63467">
              <w:t xml:space="preserve"> The counts are in clock of 30nsec.</w:t>
            </w:r>
          </w:p>
          <w:p w:rsidR="00A63117" w:rsidRDefault="00A63117" w:rsidP="00A63117">
            <w:pPr>
              <w:pStyle w:val="HwItem"/>
            </w:pPr>
            <w:r>
              <w:t>MN control signal needs to be enabled before start of pulse.</w:t>
            </w:r>
          </w:p>
        </w:tc>
      </w:tr>
      <w:tr w:rsidR="003E358C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3E358C" w:rsidRDefault="003E358C" w:rsidP="00054CE9">
            <w:pPr>
              <w:pStyle w:val="HwItem"/>
            </w:pPr>
            <w:r>
              <w:t>Reset Value</w:t>
            </w:r>
          </w:p>
        </w:tc>
        <w:tc>
          <w:tcPr>
            <w:tcW w:w="4135" w:type="pct"/>
            <w:gridSpan w:val="17"/>
          </w:tcPr>
          <w:p w:rsidR="003E358C" w:rsidRDefault="003E358C" w:rsidP="00054CE9">
            <w:pPr>
              <w:pStyle w:val="HwItem"/>
            </w:pPr>
          </w:p>
        </w:tc>
      </w:tr>
      <w:tr w:rsidR="003E358C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3E358C" w:rsidRDefault="003E358C" w:rsidP="00054CE9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3E358C" w:rsidRDefault="003E358C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3E358C" w:rsidRDefault="003E358C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3E358C" w:rsidRDefault="003E358C" w:rsidP="00054CE9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3E358C" w:rsidRDefault="003E358C" w:rsidP="00054CE9">
            <w:pPr>
              <w:pStyle w:val="HwDataTitle"/>
            </w:pPr>
            <w:r>
              <w:t>Reset Value</w:t>
            </w:r>
          </w:p>
        </w:tc>
      </w:tr>
      <w:tr w:rsidR="003E358C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E358C" w:rsidRDefault="003E358C" w:rsidP="00F63467">
            <w:pPr>
              <w:pStyle w:val="HwBitDescCentered"/>
            </w:pPr>
            <w:r>
              <w:t>0-</w:t>
            </w:r>
            <w:r w:rsidR="00F63467">
              <w:t>7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E358C" w:rsidRDefault="00A63117" w:rsidP="00054CE9">
            <w:pPr>
              <w:pStyle w:val="HwBitList"/>
            </w:pPr>
            <w:r>
              <w:t>MN to LIN</w:t>
            </w:r>
            <w:r w:rsidR="003E358C">
              <w:t xml:space="preserve"> digital signals delay 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E358C" w:rsidRDefault="003E358C" w:rsidP="00054CE9">
            <w:pPr>
              <w:pStyle w:val="HwBitDescCentered"/>
            </w:pP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E358C" w:rsidRDefault="003E358C" w:rsidP="00054CE9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E358C" w:rsidRDefault="003E358C" w:rsidP="00A63117">
            <w:pPr>
              <w:pStyle w:val="HwBitDesc"/>
            </w:pPr>
            <w:r>
              <w:t>0x</w:t>
            </w:r>
            <w:r w:rsidR="00A63117">
              <w:t>20</w:t>
            </w:r>
          </w:p>
        </w:tc>
      </w:tr>
    </w:tbl>
    <w:p w:rsidR="003E358C" w:rsidRDefault="003E358C">
      <w:pPr>
        <w:pStyle w:val="HwItem"/>
      </w:pPr>
    </w:p>
    <w:p w:rsidR="00F63467" w:rsidRDefault="00F63467" w:rsidP="00F63467">
      <w:pPr>
        <w:pStyle w:val="Heading2"/>
      </w:pPr>
      <w:bookmarkStart w:id="58" w:name="_Toc382222766"/>
      <w:r>
        <w:t>HIN to MN</w:t>
      </w:r>
      <w:r>
        <w:t xml:space="preserve"> </w:t>
      </w:r>
      <w:proofErr w:type="spellStart"/>
      <w:r>
        <w:t>Pulser</w:t>
      </w:r>
      <w:proofErr w:type="spellEnd"/>
      <w:r>
        <w:t xml:space="preserve"> Signals Delay</w:t>
      </w:r>
      <w:bookmarkEnd w:id="58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3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58"/>
        <w:gridCol w:w="11"/>
        <w:gridCol w:w="418"/>
        <w:gridCol w:w="151"/>
        <w:gridCol w:w="276"/>
        <w:gridCol w:w="292"/>
        <w:gridCol w:w="554"/>
        <w:gridCol w:w="9"/>
      </w:tblGrid>
      <w:tr w:rsidR="00F63467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D0</w:t>
            </w:r>
          </w:p>
        </w:tc>
      </w:tr>
      <w:tr w:rsidR="00F63467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63467" w:rsidRDefault="00F63467" w:rsidP="00054CE9">
            <w:pPr>
              <w:pStyle w:val="HwDataText16"/>
            </w:pPr>
          </w:p>
        </w:tc>
      </w:tr>
      <w:tr w:rsidR="00F63467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W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W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W</w:t>
            </w: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F63467" w:rsidRDefault="00F63467" w:rsidP="00054CE9">
            <w:pPr>
              <w:pStyle w:val="HwDataTitle"/>
            </w:pPr>
            <w:r>
              <w:t>W</w:t>
            </w:r>
          </w:p>
        </w:tc>
      </w:tr>
      <w:tr w:rsidR="00F63467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9" w:type="pct"/>
            <w:gridSpan w:val="4"/>
          </w:tcPr>
          <w:p w:rsidR="00F63467" w:rsidRDefault="00F63467" w:rsidP="00054CE9">
            <w:pPr>
              <w:pStyle w:val="HwItem"/>
            </w:pPr>
            <w:r>
              <w:t>Address</w:t>
            </w:r>
          </w:p>
        </w:tc>
        <w:tc>
          <w:tcPr>
            <w:tcW w:w="4135" w:type="pct"/>
            <w:gridSpan w:val="17"/>
          </w:tcPr>
          <w:p w:rsidR="00F63467" w:rsidRDefault="00F63467" w:rsidP="00F63467">
            <w:pPr>
              <w:pStyle w:val="HwItem"/>
            </w:pPr>
            <w:r>
              <w:t>0x9</w:t>
            </w:r>
            <w:r>
              <w:t>6</w:t>
            </w:r>
          </w:p>
        </w:tc>
      </w:tr>
      <w:tr w:rsidR="00F63467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F63467" w:rsidRDefault="00F63467" w:rsidP="00054CE9">
            <w:pPr>
              <w:pStyle w:val="HwItem"/>
            </w:pPr>
            <w:r>
              <w:t>Description</w:t>
            </w:r>
          </w:p>
        </w:tc>
        <w:tc>
          <w:tcPr>
            <w:tcW w:w="4135" w:type="pct"/>
            <w:gridSpan w:val="17"/>
          </w:tcPr>
          <w:p w:rsidR="00F63467" w:rsidRDefault="00F63467" w:rsidP="00F63467">
            <w:pPr>
              <w:pStyle w:val="HwItem"/>
            </w:pPr>
            <w:r>
              <w:t xml:space="preserve">This register is used to determine the delay between the </w:t>
            </w:r>
            <w:r>
              <w:t>HIN</w:t>
            </w:r>
            <w:r>
              <w:t xml:space="preserve"> and </w:t>
            </w:r>
            <w:r>
              <w:t>MN</w:t>
            </w:r>
            <w:r>
              <w:t xml:space="preserve"> digital signals.</w:t>
            </w:r>
            <w:r>
              <w:t xml:space="preserve"> </w:t>
            </w:r>
            <w:r>
              <w:t>The counts are in clock of 30nsec.</w:t>
            </w:r>
          </w:p>
          <w:p w:rsidR="00F63467" w:rsidRDefault="00F63467" w:rsidP="00F63467">
            <w:pPr>
              <w:pStyle w:val="HwItem"/>
            </w:pPr>
            <w:r>
              <w:t xml:space="preserve">MN control signal needs to be </w:t>
            </w:r>
            <w:r>
              <w:t>dis</w:t>
            </w:r>
            <w:r>
              <w:t xml:space="preserve">abled </w:t>
            </w:r>
            <w:r>
              <w:t>after</w:t>
            </w:r>
            <w:r>
              <w:t xml:space="preserve"> </w:t>
            </w:r>
            <w:r>
              <w:t>end</w:t>
            </w:r>
            <w:r>
              <w:t xml:space="preserve"> of pulse.</w:t>
            </w:r>
          </w:p>
        </w:tc>
      </w:tr>
      <w:tr w:rsidR="00F63467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F63467" w:rsidRDefault="00F63467" w:rsidP="00054CE9">
            <w:pPr>
              <w:pStyle w:val="HwItem"/>
            </w:pPr>
            <w:r>
              <w:t>Reset Value</w:t>
            </w:r>
          </w:p>
        </w:tc>
        <w:tc>
          <w:tcPr>
            <w:tcW w:w="4135" w:type="pct"/>
            <w:gridSpan w:val="17"/>
          </w:tcPr>
          <w:p w:rsidR="00F63467" w:rsidRDefault="00F63467" w:rsidP="00054CE9">
            <w:pPr>
              <w:pStyle w:val="HwItem"/>
            </w:pPr>
          </w:p>
        </w:tc>
      </w:tr>
      <w:tr w:rsidR="00F63467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63467" w:rsidRDefault="00F63467" w:rsidP="00054CE9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63467" w:rsidRDefault="00F63467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63467" w:rsidRDefault="00F63467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63467" w:rsidRDefault="00F63467" w:rsidP="00054CE9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63467" w:rsidRDefault="00F63467" w:rsidP="00054CE9">
            <w:pPr>
              <w:pStyle w:val="HwDataTitle"/>
            </w:pPr>
            <w:r>
              <w:t>Reset Value</w:t>
            </w:r>
          </w:p>
        </w:tc>
      </w:tr>
      <w:tr w:rsidR="00F63467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63467" w:rsidRDefault="00F63467" w:rsidP="00F63467">
            <w:pPr>
              <w:pStyle w:val="HwBitDescCentered"/>
            </w:pPr>
            <w:r>
              <w:t>0-</w:t>
            </w:r>
            <w:r>
              <w:t>7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63467" w:rsidRDefault="00F63467" w:rsidP="00054CE9">
            <w:pPr>
              <w:pStyle w:val="HwBitList"/>
            </w:pPr>
            <w:r>
              <w:t>HIN to MN</w:t>
            </w:r>
            <w:r>
              <w:t xml:space="preserve"> digital signals delay 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63467" w:rsidRDefault="00F63467" w:rsidP="00054CE9">
            <w:pPr>
              <w:pStyle w:val="HwBitDescCentered"/>
            </w:pP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63467" w:rsidRDefault="00F63467" w:rsidP="00054CE9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63467" w:rsidRDefault="00F63467" w:rsidP="00F63467">
            <w:pPr>
              <w:pStyle w:val="HwBitDesc"/>
            </w:pPr>
            <w:r>
              <w:t>0x</w:t>
            </w:r>
            <w:r>
              <w:t>96</w:t>
            </w:r>
          </w:p>
        </w:tc>
      </w:tr>
    </w:tbl>
    <w:p w:rsidR="00F63467" w:rsidRDefault="00F63467">
      <w:pPr>
        <w:pStyle w:val="HwItem"/>
      </w:pPr>
    </w:p>
    <w:p w:rsidR="00DD0FB5" w:rsidRDefault="00DD0FB5" w:rsidP="00DD0FB5">
      <w:pPr>
        <w:pStyle w:val="Heading2"/>
      </w:pPr>
      <w:bookmarkStart w:id="59" w:name="_Toc382222767"/>
      <w:r>
        <w:t>Reset Status</w:t>
      </w:r>
      <w:bookmarkEnd w:id="59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3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58"/>
        <w:gridCol w:w="11"/>
        <w:gridCol w:w="418"/>
        <w:gridCol w:w="151"/>
        <w:gridCol w:w="276"/>
        <w:gridCol w:w="292"/>
        <w:gridCol w:w="554"/>
        <w:gridCol w:w="9"/>
      </w:tblGrid>
      <w:tr w:rsidR="00DD0FB5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D0</w:t>
            </w:r>
          </w:p>
        </w:tc>
      </w:tr>
      <w:tr w:rsidR="00DD0FB5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D0FB5" w:rsidRDefault="00DD0FB5" w:rsidP="00054CE9">
            <w:pPr>
              <w:pStyle w:val="HwDataText16"/>
            </w:pPr>
          </w:p>
        </w:tc>
      </w:tr>
      <w:tr w:rsidR="00DD0FB5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R</w:t>
            </w: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DD0FB5" w:rsidRDefault="00DD0FB5" w:rsidP="00054CE9">
            <w:pPr>
              <w:pStyle w:val="HwDataTitle"/>
            </w:pPr>
            <w:r>
              <w:t>R</w:t>
            </w:r>
          </w:p>
        </w:tc>
      </w:tr>
      <w:tr w:rsidR="00DD0FB5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9" w:type="pct"/>
            <w:gridSpan w:val="4"/>
          </w:tcPr>
          <w:p w:rsidR="00DD0FB5" w:rsidRDefault="00DD0FB5" w:rsidP="00054CE9">
            <w:pPr>
              <w:pStyle w:val="HwItem"/>
            </w:pPr>
            <w:r>
              <w:t>Address</w:t>
            </w:r>
          </w:p>
        </w:tc>
        <w:tc>
          <w:tcPr>
            <w:tcW w:w="4135" w:type="pct"/>
            <w:gridSpan w:val="17"/>
          </w:tcPr>
          <w:p w:rsidR="00DD0FB5" w:rsidRDefault="00DD0FB5" w:rsidP="00DD0FB5">
            <w:pPr>
              <w:pStyle w:val="HwItem"/>
            </w:pPr>
            <w:r>
              <w:t>0</w:t>
            </w:r>
            <w:r>
              <w:t>xA0</w:t>
            </w:r>
          </w:p>
        </w:tc>
      </w:tr>
      <w:tr w:rsidR="00DD0FB5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DD0FB5" w:rsidRDefault="00DD0FB5" w:rsidP="00054CE9">
            <w:pPr>
              <w:pStyle w:val="HwItem"/>
            </w:pPr>
            <w:r>
              <w:t>Description</w:t>
            </w:r>
          </w:p>
        </w:tc>
        <w:tc>
          <w:tcPr>
            <w:tcW w:w="4135" w:type="pct"/>
            <w:gridSpan w:val="17"/>
          </w:tcPr>
          <w:p w:rsidR="00DD0FB5" w:rsidRDefault="00DD0FB5" w:rsidP="008D0765">
            <w:pPr>
              <w:pStyle w:val="HwItem"/>
            </w:pPr>
            <w:r>
              <w:t xml:space="preserve">This register is used to </w:t>
            </w:r>
            <w:r w:rsidR="008D0765">
              <w:t>read the number of resets done from power-up</w:t>
            </w:r>
            <w:r>
              <w:t>.</w:t>
            </w:r>
          </w:p>
          <w:p w:rsidR="00DD0FB5" w:rsidRDefault="00DD0FB5" w:rsidP="00054CE9">
            <w:pPr>
              <w:pStyle w:val="HwItem"/>
            </w:pPr>
          </w:p>
        </w:tc>
      </w:tr>
      <w:tr w:rsidR="00DD0FB5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DD0FB5" w:rsidRDefault="00DD0FB5" w:rsidP="00054CE9">
            <w:pPr>
              <w:pStyle w:val="HwItem"/>
            </w:pPr>
            <w:r>
              <w:t>Reset Value</w:t>
            </w:r>
          </w:p>
        </w:tc>
        <w:tc>
          <w:tcPr>
            <w:tcW w:w="4135" w:type="pct"/>
            <w:gridSpan w:val="17"/>
          </w:tcPr>
          <w:p w:rsidR="00DD0FB5" w:rsidRDefault="00DD0FB5" w:rsidP="00054CE9">
            <w:pPr>
              <w:pStyle w:val="HwItem"/>
            </w:pPr>
          </w:p>
        </w:tc>
      </w:tr>
      <w:tr w:rsidR="00DD0FB5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D0FB5" w:rsidRDefault="00DD0FB5" w:rsidP="00054CE9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D0FB5" w:rsidRDefault="00DD0FB5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D0FB5" w:rsidRDefault="00DD0FB5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D0FB5" w:rsidRDefault="00DD0FB5" w:rsidP="00054CE9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D0FB5" w:rsidRDefault="00DD0FB5" w:rsidP="00054CE9">
            <w:pPr>
              <w:pStyle w:val="HwDataTitle"/>
            </w:pPr>
            <w:r>
              <w:t>Reset Value</w:t>
            </w:r>
          </w:p>
        </w:tc>
      </w:tr>
      <w:tr w:rsidR="00DD0FB5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D0FB5" w:rsidRDefault="00DD0FB5" w:rsidP="00054CE9">
            <w:pPr>
              <w:pStyle w:val="HwBitDescCentered"/>
            </w:pPr>
            <w:r>
              <w:t>0-7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D0FB5" w:rsidRDefault="008D0765" w:rsidP="00054CE9">
            <w:pPr>
              <w:pStyle w:val="HwBitList"/>
            </w:pPr>
            <w:r>
              <w:t>Reset status counter</w:t>
            </w:r>
            <w:r w:rsidR="00DD0FB5">
              <w:t xml:space="preserve"> 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D0FB5" w:rsidRDefault="008D0765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D0FB5" w:rsidRDefault="00DD0FB5" w:rsidP="00054CE9">
            <w:pPr>
              <w:pStyle w:val="HwBitDescCentered"/>
            </w:pP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D0FB5" w:rsidRDefault="00DD0FB5" w:rsidP="008D0765">
            <w:pPr>
              <w:pStyle w:val="HwBitDesc"/>
            </w:pPr>
            <w:r>
              <w:t>0x</w:t>
            </w:r>
            <w:r w:rsidR="008D0765">
              <w:t>0</w:t>
            </w:r>
          </w:p>
        </w:tc>
      </w:tr>
    </w:tbl>
    <w:p w:rsidR="00383ADE" w:rsidRDefault="00383ADE">
      <w:pPr>
        <w:pStyle w:val="HwItem"/>
      </w:pPr>
    </w:p>
    <w:p w:rsidR="00383ADE" w:rsidRDefault="00383ADE">
      <w:pPr>
        <w:rPr>
          <w:rFonts w:cs="David"/>
          <w:noProof w:val="0"/>
          <w:sz w:val="24"/>
          <w:szCs w:val="24"/>
        </w:rPr>
      </w:pPr>
      <w:r>
        <w:br w:type="page"/>
      </w:r>
    </w:p>
    <w:p w:rsidR="00DD0FB5" w:rsidRDefault="00DD0FB5">
      <w:pPr>
        <w:pStyle w:val="HwItem"/>
      </w:pPr>
    </w:p>
    <w:p w:rsidR="00395ED1" w:rsidRDefault="00395ED1" w:rsidP="00395ED1">
      <w:pPr>
        <w:pStyle w:val="Heading2"/>
      </w:pPr>
      <w:bookmarkStart w:id="60" w:name="_Toc382222768"/>
      <w:r>
        <w:t>External Pump On/Off Control</w:t>
      </w:r>
      <w:bookmarkEnd w:id="60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3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58"/>
        <w:gridCol w:w="11"/>
        <w:gridCol w:w="418"/>
        <w:gridCol w:w="151"/>
        <w:gridCol w:w="276"/>
        <w:gridCol w:w="292"/>
        <w:gridCol w:w="554"/>
        <w:gridCol w:w="9"/>
      </w:tblGrid>
      <w:tr w:rsidR="00395ED1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D0</w:t>
            </w:r>
          </w:p>
        </w:tc>
      </w:tr>
      <w:tr w:rsidR="00395ED1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5ED1" w:rsidRDefault="00395ED1" w:rsidP="00054CE9">
            <w:pPr>
              <w:pStyle w:val="HwDataText16"/>
            </w:pPr>
          </w:p>
        </w:tc>
      </w:tr>
      <w:tr w:rsidR="00395ED1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  <w:tabs>
                <w:tab w:val="left" w:pos="202"/>
                <w:tab w:val="center" w:pos="283"/>
              </w:tabs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395ED1" w:rsidRDefault="00395ED1" w:rsidP="00054CE9">
            <w:pPr>
              <w:pStyle w:val="HwDataTitle"/>
            </w:pPr>
            <w:r>
              <w:t>W</w:t>
            </w:r>
          </w:p>
        </w:tc>
      </w:tr>
      <w:tr w:rsidR="00395ED1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9" w:type="pct"/>
            <w:gridSpan w:val="4"/>
          </w:tcPr>
          <w:p w:rsidR="00395ED1" w:rsidRDefault="00395ED1" w:rsidP="00054CE9">
            <w:pPr>
              <w:pStyle w:val="HwItem"/>
            </w:pPr>
            <w:r>
              <w:t>Address</w:t>
            </w:r>
          </w:p>
        </w:tc>
        <w:tc>
          <w:tcPr>
            <w:tcW w:w="4135" w:type="pct"/>
            <w:gridSpan w:val="17"/>
          </w:tcPr>
          <w:p w:rsidR="00395ED1" w:rsidRDefault="00395ED1" w:rsidP="00395ED1">
            <w:pPr>
              <w:pStyle w:val="HwItem"/>
            </w:pPr>
            <w:r>
              <w:t>0xA</w:t>
            </w:r>
            <w:r>
              <w:t>1</w:t>
            </w:r>
          </w:p>
        </w:tc>
      </w:tr>
      <w:tr w:rsidR="00395ED1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395ED1" w:rsidRDefault="00395ED1" w:rsidP="00054CE9">
            <w:pPr>
              <w:pStyle w:val="HwItem"/>
            </w:pPr>
            <w:r>
              <w:t>Description</w:t>
            </w:r>
          </w:p>
        </w:tc>
        <w:tc>
          <w:tcPr>
            <w:tcW w:w="4135" w:type="pct"/>
            <w:gridSpan w:val="17"/>
          </w:tcPr>
          <w:p w:rsidR="00395ED1" w:rsidRDefault="00395ED1" w:rsidP="00395ED1">
            <w:pPr>
              <w:pStyle w:val="HwItem"/>
            </w:pPr>
            <w:r>
              <w:t xml:space="preserve">This register is used to </w:t>
            </w:r>
            <w:r>
              <w:t>enable/disable external pump</w:t>
            </w:r>
            <w:r>
              <w:t>.</w:t>
            </w:r>
            <w:r>
              <w:t xml:space="preserve"> This signal goes to step-motor board.</w:t>
            </w:r>
          </w:p>
          <w:p w:rsidR="00395ED1" w:rsidRDefault="00395ED1" w:rsidP="00054CE9">
            <w:pPr>
              <w:pStyle w:val="HwItem"/>
            </w:pPr>
          </w:p>
        </w:tc>
      </w:tr>
      <w:tr w:rsidR="00395ED1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395ED1" w:rsidRDefault="00395ED1" w:rsidP="00054CE9">
            <w:pPr>
              <w:pStyle w:val="HwItem"/>
            </w:pPr>
            <w:r>
              <w:t>Reset Value</w:t>
            </w:r>
          </w:p>
        </w:tc>
        <w:tc>
          <w:tcPr>
            <w:tcW w:w="4135" w:type="pct"/>
            <w:gridSpan w:val="17"/>
          </w:tcPr>
          <w:p w:rsidR="00395ED1" w:rsidRDefault="00395ED1" w:rsidP="00054CE9">
            <w:pPr>
              <w:pStyle w:val="HwItem"/>
            </w:pPr>
          </w:p>
        </w:tc>
      </w:tr>
      <w:tr w:rsidR="00395ED1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395ED1" w:rsidRDefault="00395ED1" w:rsidP="00054CE9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395ED1" w:rsidRDefault="00395ED1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395ED1" w:rsidRDefault="00395ED1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395ED1" w:rsidRDefault="00395ED1" w:rsidP="00054CE9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395ED1" w:rsidRDefault="00395ED1" w:rsidP="00054CE9">
            <w:pPr>
              <w:pStyle w:val="HwDataTitle"/>
            </w:pPr>
            <w:r>
              <w:t>Reset Value</w:t>
            </w:r>
          </w:p>
        </w:tc>
      </w:tr>
      <w:tr w:rsidR="00395ED1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95ED1" w:rsidRDefault="00395ED1" w:rsidP="00395ED1">
            <w:pPr>
              <w:pStyle w:val="HwBitDescCentered"/>
            </w:pPr>
            <w:r>
              <w:t>0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95ED1" w:rsidRDefault="00395ED1" w:rsidP="00054CE9">
            <w:pPr>
              <w:pStyle w:val="HwBitList"/>
            </w:pPr>
            <w:r>
              <w:t>External pump control</w:t>
            </w:r>
          </w:p>
          <w:p w:rsidR="00395ED1" w:rsidRDefault="00395ED1" w:rsidP="00054CE9">
            <w:pPr>
              <w:pStyle w:val="HwBitList"/>
            </w:pPr>
            <w:r>
              <w:t>0: Pump off.</w:t>
            </w:r>
          </w:p>
          <w:p w:rsidR="00395ED1" w:rsidRDefault="00395ED1" w:rsidP="00054CE9">
            <w:pPr>
              <w:pStyle w:val="HwBitList"/>
            </w:pPr>
            <w:r>
              <w:t>1: Pump on.</w:t>
            </w:r>
            <w:r>
              <w:t xml:space="preserve"> 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95ED1" w:rsidRDefault="00395ED1" w:rsidP="00054CE9">
            <w:pPr>
              <w:pStyle w:val="HwBitDescCentered"/>
            </w:pP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95ED1" w:rsidRDefault="00395ED1" w:rsidP="00054CE9">
            <w:pPr>
              <w:pStyle w:val="HwBitDescCentered"/>
            </w:pPr>
            <w:r>
              <w:t>X</w:t>
            </w: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95ED1" w:rsidRDefault="00395ED1" w:rsidP="00054CE9">
            <w:pPr>
              <w:pStyle w:val="HwBitDesc"/>
            </w:pPr>
            <w:r>
              <w:t>0x0</w:t>
            </w:r>
          </w:p>
        </w:tc>
      </w:tr>
    </w:tbl>
    <w:p w:rsidR="00395ED1" w:rsidRDefault="00395ED1">
      <w:pPr>
        <w:pStyle w:val="HwItem"/>
      </w:pPr>
    </w:p>
    <w:p w:rsidR="00D06306" w:rsidRDefault="00D06306" w:rsidP="00D06306">
      <w:pPr>
        <w:pStyle w:val="Heading2"/>
      </w:pPr>
      <w:bookmarkStart w:id="61" w:name="_Toc382222769"/>
      <w:r>
        <w:t xml:space="preserve">External Pump </w:t>
      </w:r>
      <w:r>
        <w:t>Status</w:t>
      </w:r>
      <w:bookmarkEnd w:id="61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3"/>
        <w:gridCol w:w="544"/>
        <w:gridCol w:w="423"/>
        <w:gridCol w:w="145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58"/>
        <w:gridCol w:w="11"/>
        <w:gridCol w:w="418"/>
        <w:gridCol w:w="151"/>
        <w:gridCol w:w="276"/>
        <w:gridCol w:w="292"/>
        <w:gridCol w:w="554"/>
        <w:gridCol w:w="9"/>
      </w:tblGrid>
      <w:tr w:rsidR="00D06306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D14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D4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D1</w:t>
            </w:r>
          </w:p>
        </w:tc>
        <w:tc>
          <w:tcPr>
            <w:tcW w:w="310" w:type="pct"/>
            <w:gridSpan w:val="2"/>
            <w:tcBorders>
              <w:bottom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D0</w:t>
            </w:r>
          </w:p>
        </w:tc>
      </w:tr>
      <w:tr w:rsidR="00D06306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06306" w:rsidRDefault="00D06306" w:rsidP="00054CE9">
            <w:pPr>
              <w:pStyle w:val="HwDataText16"/>
            </w:pPr>
          </w:p>
        </w:tc>
      </w:tr>
      <w:tr w:rsidR="00D06306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  <w:tabs>
                <w:tab w:val="left" w:pos="202"/>
                <w:tab w:val="center" w:pos="283"/>
              </w:tabs>
            </w:pPr>
          </w:p>
        </w:tc>
        <w:tc>
          <w:tcPr>
            <w:tcW w:w="313" w:type="pct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</w:p>
        </w:tc>
        <w:tc>
          <w:tcPr>
            <w:tcW w:w="310" w:type="pct"/>
            <w:gridSpan w:val="2"/>
            <w:tcBorders>
              <w:top w:val="single" w:sz="12" w:space="0" w:color="auto"/>
            </w:tcBorders>
          </w:tcPr>
          <w:p w:rsidR="00D06306" w:rsidRDefault="00D06306" w:rsidP="00054CE9">
            <w:pPr>
              <w:pStyle w:val="HwDataTitle"/>
            </w:pPr>
            <w:r>
              <w:t>R</w:t>
            </w:r>
          </w:p>
        </w:tc>
      </w:tr>
      <w:tr w:rsidR="00D06306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80"/>
        </w:trPr>
        <w:tc>
          <w:tcPr>
            <w:tcW w:w="859" w:type="pct"/>
            <w:gridSpan w:val="4"/>
          </w:tcPr>
          <w:p w:rsidR="00D06306" w:rsidRDefault="00D06306" w:rsidP="00054CE9">
            <w:pPr>
              <w:pStyle w:val="HwItem"/>
            </w:pPr>
            <w:r>
              <w:t>Address</w:t>
            </w:r>
          </w:p>
        </w:tc>
        <w:tc>
          <w:tcPr>
            <w:tcW w:w="4135" w:type="pct"/>
            <w:gridSpan w:val="17"/>
          </w:tcPr>
          <w:p w:rsidR="00D06306" w:rsidRDefault="00D06306" w:rsidP="00D06306">
            <w:pPr>
              <w:pStyle w:val="HwItem"/>
            </w:pPr>
            <w:r>
              <w:t>0xA</w:t>
            </w:r>
            <w:r>
              <w:t>2</w:t>
            </w:r>
          </w:p>
        </w:tc>
      </w:tr>
      <w:tr w:rsidR="00D06306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D06306" w:rsidRDefault="00D06306" w:rsidP="00054CE9">
            <w:pPr>
              <w:pStyle w:val="HwItem"/>
            </w:pPr>
            <w:r>
              <w:t>Description</w:t>
            </w:r>
          </w:p>
        </w:tc>
        <w:tc>
          <w:tcPr>
            <w:tcW w:w="4135" w:type="pct"/>
            <w:gridSpan w:val="17"/>
          </w:tcPr>
          <w:p w:rsidR="00D06306" w:rsidRDefault="00D06306" w:rsidP="00D06306">
            <w:pPr>
              <w:pStyle w:val="HwItem"/>
            </w:pPr>
            <w:r>
              <w:t xml:space="preserve">This register is used to </w:t>
            </w:r>
            <w:r>
              <w:t>read</w:t>
            </w:r>
            <w:r>
              <w:t xml:space="preserve"> external pump</w:t>
            </w:r>
            <w:r>
              <w:t xml:space="preserve"> status</w:t>
            </w:r>
            <w:r>
              <w:t>.</w:t>
            </w:r>
            <w:r>
              <w:t xml:space="preserve"> </w:t>
            </w:r>
          </w:p>
        </w:tc>
      </w:tr>
      <w:tr w:rsidR="00D06306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78"/>
        </w:trPr>
        <w:tc>
          <w:tcPr>
            <w:tcW w:w="859" w:type="pct"/>
            <w:gridSpan w:val="4"/>
          </w:tcPr>
          <w:p w:rsidR="00D06306" w:rsidRDefault="00D06306" w:rsidP="00054CE9">
            <w:pPr>
              <w:pStyle w:val="HwItem"/>
            </w:pPr>
            <w:r>
              <w:t>Reset Value</w:t>
            </w:r>
          </w:p>
        </w:tc>
        <w:tc>
          <w:tcPr>
            <w:tcW w:w="4135" w:type="pct"/>
            <w:gridSpan w:val="17"/>
          </w:tcPr>
          <w:p w:rsidR="00D06306" w:rsidRDefault="00D06306" w:rsidP="00054CE9">
            <w:pPr>
              <w:pStyle w:val="HwItem"/>
            </w:pPr>
          </w:p>
        </w:tc>
      </w:tr>
      <w:tr w:rsidR="00D06306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06306" w:rsidRDefault="00D06306" w:rsidP="00054CE9">
            <w:pPr>
              <w:pStyle w:val="HwDataTitle"/>
            </w:pPr>
            <w:r>
              <w:t>Bit</w:t>
            </w:r>
          </w:p>
        </w:tc>
        <w:tc>
          <w:tcPr>
            <w:tcW w:w="3732" w:type="pct"/>
            <w:gridSpan w:val="13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06306" w:rsidRDefault="00D06306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06306" w:rsidRDefault="00D06306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06306" w:rsidRDefault="00D06306" w:rsidP="00054CE9">
            <w:pPr>
              <w:pStyle w:val="HwDataTitle"/>
            </w:pPr>
            <w:r>
              <w:t>Write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D06306" w:rsidRDefault="00D06306" w:rsidP="00054CE9">
            <w:pPr>
              <w:pStyle w:val="HwDataTitle"/>
            </w:pPr>
            <w:r>
              <w:t>Reset Value</w:t>
            </w:r>
          </w:p>
        </w:tc>
      </w:tr>
      <w:tr w:rsidR="00D06306" w:rsidTr="00054C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pct"/>
          <w:trHeight w:val="227"/>
        </w:trPr>
        <w:tc>
          <w:tcPr>
            <w:tcW w:w="32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06306" w:rsidRDefault="00D06306" w:rsidP="00054CE9">
            <w:pPr>
              <w:pStyle w:val="HwBitDescCentered"/>
            </w:pPr>
            <w:r>
              <w:t>0</w:t>
            </w:r>
          </w:p>
        </w:tc>
        <w:tc>
          <w:tcPr>
            <w:tcW w:w="3732" w:type="pct"/>
            <w:gridSpan w:val="1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06306" w:rsidRDefault="00D06306" w:rsidP="00D06306">
            <w:pPr>
              <w:pStyle w:val="HwBitList"/>
            </w:pPr>
            <w:r>
              <w:t xml:space="preserve">External pump </w:t>
            </w:r>
            <w:r>
              <w:t>status</w:t>
            </w:r>
          </w:p>
          <w:p w:rsidR="00D06306" w:rsidRDefault="00D06306" w:rsidP="00054CE9">
            <w:pPr>
              <w:pStyle w:val="HwBitList"/>
            </w:pPr>
            <w:r>
              <w:t>0: Pump off.</w:t>
            </w:r>
          </w:p>
          <w:p w:rsidR="00D06306" w:rsidRDefault="00D06306" w:rsidP="00054CE9">
            <w:pPr>
              <w:pStyle w:val="HwBitList"/>
            </w:pPr>
            <w:r>
              <w:t xml:space="preserve">1: Pump on. </w:t>
            </w:r>
          </w:p>
        </w:tc>
        <w:tc>
          <w:tcPr>
            <w:tcW w:w="23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06306" w:rsidRDefault="00D06306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06306" w:rsidRDefault="00D06306" w:rsidP="00054CE9">
            <w:pPr>
              <w:pStyle w:val="HwBitDescCentered"/>
            </w:pPr>
          </w:p>
        </w:tc>
        <w:tc>
          <w:tcPr>
            <w:tcW w:w="466" w:type="pct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06306" w:rsidRDefault="00D06306" w:rsidP="00054CE9">
            <w:pPr>
              <w:pStyle w:val="HwBitDesc"/>
            </w:pPr>
            <w:r>
              <w:t>0x0</w:t>
            </w:r>
          </w:p>
        </w:tc>
      </w:tr>
    </w:tbl>
    <w:p w:rsidR="00680CCC" w:rsidRDefault="00680CCC">
      <w:pPr>
        <w:pStyle w:val="HwItem"/>
      </w:pPr>
    </w:p>
    <w:p w:rsidR="00680CCC" w:rsidRDefault="00041FF6" w:rsidP="00680CCC">
      <w:pPr>
        <w:pStyle w:val="Heading2"/>
      </w:pPr>
      <w:bookmarkStart w:id="62" w:name="_Toc382222770"/>
      <w:r>
        <w:t>Pulse1 F.T</w:t>
      </w:r>
      <w:bookmarkEnd w:id="62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1"/>
        <w:gridCol w:w="546"/>
        <w:gridCol w:w="410"/>
        <w:gridCol w:w="141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79"/>
        <w:gridCol w:w="429"/>
        <w:gridCol w:w="140"/>
        <w:gridCol w:w="287"/>
        <w:gridCol w:w="282"/>
        <w:gridCol w:w="569"/>
      </w:tblGrid>
      <w:tr w:rsidR="00041FF6" w:rsidTr="00041FF6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D14</w:t>
            </w:r>
          </w:p>
        </w:tc>
        <w:tc>
          <w:tcPr>
            <w:tcW w:w="30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0CCC" w:rsidRDefault="00680CCC" w:rsidP="00054CE9">
            <w:pPr>
              <w:pStyle w:val="HwDataTitle"/>
            </w:pPr>
            <w:r>
              <w:t>D0</w:t>
            </w:r>
          </w:p>
        </w:tc>
      </w:tr>
      <w:tr w:rsidR="00041FF6" w:rsidTr="00041FF6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80CCC" w:rsidRDefault="00680CCC" w:rsidP="00054CE9">
            <w:pPr>
              <w:pStyle w:val="HwDataText16"/>
            </w:pPr>
          </w:p>
        </w:tc>
      </w:tr>
      <w:tr w:rsidR="00041FF6" w:rsidTr="00041FF6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</w:tr>
      <w:tr w:rsidR="00041FF6" w:rsidTr="00041F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Item"/>
            </w:pPr>
            <w:r>
              <w:t>Address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41FF6" w:rsidRDefault="00041FF6" w:rsidP="00041FF6">
            <w:pPr>
              <w:pStyle w:val="HwItem"/>
            </w:pPr>
            <w:r>
              <w:t>0</w:t>
            </w:r>
            <w:r>
              <w:t>xB0 – 0xB7</w:t>
            </w:r>
          </w:p>
        </w:tc>
      </w:tr>
      <w:tr w:rsidR="00041FF6" w:rsidTr="00041F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1FF6" w:rsidRPr="00041FF6" w:rsidRDefault="00041FF6" w:rsidP="00041FF6">
            <w:pPr>
              <w:pStyle w:val="HwItem"/>
            </w:pPr>
            <w:r>
              <w:t>Description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41FF6" w:rsidRDefault="00041FF6" w:rsidP="00041FF6">
            <w:pPr>
              <w:pStyle w:val="HwItem"/>
            </w:pPr>
            <w:r>
              <w:t>These registers use FPGA system clock (30nsec) to count the F.T of pulse in single pulse mode or first pulse in double pulse mode.</w:t>
            </w:r>
          </w:p>
          <w:p w:rsidR="00041FF6" w:rsidRDefault="00041FF6" w:rsidP="00041FF6">
            <w:pPr>
              <w:pStyle w:val="HwItem"/>
            </w:pPr>
            <w:r>
              <w:t>Address range are for head #1 to head #8 respectively</w:t>
            </w:r>
          </w:p>
        </w:tc>
      </w:tr>
      <w:tr w:rsidR="00041FF6" w:rsidTr="00041F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41FF6">
            <w:pPr>
              <w:pStyle w:val="HwItem"/>
            </w:pPr>
            <w:r>
              <w:t>Reset Value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41FF6">
            <w:pPr>
              <w:pStyle w:val="HwItem"/>
            </w:pPr>
          </w:p>
        </w:tc>
      </w:tr>
      <w:tr w:rsidR="00041FF6" w:rsidTr="00041FF6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1FF6" w:rsidRDefault="00041FF6" w:rsidP="00054CE9">
            <w:pPr>
              <w:pStyle w:val="HwDataTitle"/>
            </w:pPr>
            <w:r>
              <w:t>Bit</w:t>
            </w:r>
          </w:p>
        </w:tc>
        <w:tc>
          <w:tcPr>
            <w:tcW w:w="3736" w:type="pct"/>
            <w:gridSpan w:val="1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1FF6" w:rsidRDefault="00041FF6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1FF6" w:rsidRDefault="00041FF6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1FF6" w:rsidRDefault="00041FF6" w:rsidP="00054CE9">
            <w:pPr>
              <w:pStyle w:val="HwDataTitle"/>
            </w:pPr>
            <w:r>
              <w:t>Write</w:t>
            </w:r>
          </w:p>
        </w:tc>
        <w:tc>
          <w:tcPr>
            <w:tcW w:w="468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041FF6" w:rsidRDefault="00041FF6" w:rsidP="00054CE9">
            <w:pPr>
              <w:pStyle w:val="HwDataTitle"/>
            </w:pPr>
            <w:r>
              <w:t>Reset Value</w:t>
            </w:r>
          </w:p>
        </w:tc>
      </w:tr>
      <w:tr w:rsidR="00041FF6" w:rsidTr="00041FF6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41FF6" w:rsidRDefault="00041FF6" w:rsidP="00054CE9">
            <w:pPr>
              <w:pStyle w:val="HwBitDescCentered"/>
            </w:pPr>
            <w:r>
              <w:t>0-7</w:t>
            </w:r>
          </w:p>
        </w:tc>
        <w:tc>
          <w:tcPr>
            <w:tcW w:w="3736" w:type="pct"/>
            <w:gridSpan w:val="1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41FF6" w:rsidRDefault="00041FF6" w:rsidP="00054CE9">
            <w:pPr>
              <w:pStyle w:val="HwBitList"/>
            </w:pPr>
            <w:r>
              <w:t>Pulse1 F.T in single and double pulse</w:t>
            </w:r>
            <w:r>
              <w:t xml:space="preserve"> </w:t>
            </w:r>
            <w:r>
              <w:t>mode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41FF6" w:rsidRDefault="00041FF6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41FF6" w:rsidRDefault="00041FF6" w:rsidP="00054CE9">
            <w:pPr>
              <w:pStyle w:val="HwBitDescCentered"/>
            </w:pPr>
            <w:r>
              <w:t>X</w:t>
            </w:r>
          </w:p>
        </w:tc>
        <w:tc>
          <w:tcPr>
            <w:tcW w:w="468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1FF6" w:rsidRDefault="00041FF6" w:rsidP="00054CE9">
            <w:pPr>
              <w:pStyle w:val="HwBitDesc"/>
            </w:pPr>
            <w:r>
              <w:t>0x0</w:t>
            </w:r>
            <w:r>
              <w:t>0</w:t>
            </w:r>
          </w:p>
        </w:tc>
      </w:tr>
    </w:tbl>
    <w:p w:rsidR="00383ADE" w:rsidRDefault="00383ADE">
      <w:pPr>
        <w:pStyle w:val="HwItem"/>
      </w:pPr>
    </w:p>
    <w:p w:rsidR="00383ADE" w:rsidRDefault="00383ADE">
      <w:pPr>
        <w:rPr>
          <w:rFonts w:cs="David"/>
          <w:noProof w:val="0"/>
          <w:sz w:val="24"/>
          <w:szCs w:val="24"/>
        </w:rPr>
      </w:pPr>
      <w:r>
        <w:br w:type="page"/>
      </w:r>
    </w:p>
    <w:p w:rsidR="00680CCC" w:rsidRDefault="00680CCC">
      <w:pPr>
        <w:pStyle w:val="HwItem"/>
      </w:pPr>
    </w:p>
    <w:p w:rsidR="00041FF6" w:rsidRDefault="00041FF6" w:rsidP="00041FF6">
      <w:pPr>
        <w:pStyle w:val="Heading2"/>
      </w:pPr>
      <w:bookmarkStart w:id="63" w:name="_Toc382222771"/>
      <w:r>
        <w:t>Pulse2 Width</w:t>
      </w:r>
      <w:bookmarkEnd w:id="63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1"/>
        <w:gridCol w:w="546"/>
        <w:gridCol w:w="410"/>
        <w:gridCol w:w="141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79"/>
        <w:gridCol w:w="429"/>
        <w:gridCol w:w="140"/>
        <w:gridCol w:w="287"/>
        <w:gridCol w:w="282"/>
        <w:gridCol w:w="569"/>
      </w:tblGrid>
      <w:tr w:rsidR="00041FF6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D14</w:t>
            </w:r>
          </w:p>
        </w:tc>
        <w:tc>
          <w:tcPr>
            <w:tcW w:w="30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DataTitle"/>
            </w:pPr>
            <w:r>
              <w:t>D0</w:t>
            </w:r>
          </w:p>
        </w:tc>
      </w:tr>
      <w:tr w:rsidR="00041FF6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41FF6" w:rsidRDefault="00041FF6" w:rsidP="00054CE9">
            <w:pPr>
              <w:pStyle w:val="HwDataText16"/>
            </w:pPr>
          </w:p>
        </w:tc>
      </w:tr>
      <w:tr w:rsidR="00041FF6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</w:tr>
      <w:tr w:rsidR="00041FF6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1FF6" w:rsidRDefault="00041FF6" w:rsidP="00054CE9">
            <w:pPr>
              <w:pStyle w:val="HwItem"/>
            </w:pPr>
            <w:r>
              <w:t>Address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41FF6" w:rsidRDefault="00041FF6" w:rsidP="00041FF6">
            <w:pPr>
              <w:pStyle w:val="HwItem"/>
            </w:pPr>
            <w:r>
              <w:t>0xB</w:t>
            </w:r>
            <w:r>
              <w:t>8</w:t>
            </w:r>
            <w:r>
              <w:t xml:space="preserve"> – 0xB</w:t>
            </w:r>
            <w:r>
              <w:t>F</w:t>
            </w:r>
          </w:p>
        </w:tc>
      </w:tr>
      <w:tr w:rsidR="00041FF6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1FF6" w:rsidRPr="00041FF6" w:rsidRDefault="00041FF6" w:rsidP="00054CE9">
            <w:pPr>
              <w:pStyle w:val="HwItem"/>
            </w:pPr>
            <w:r>
              <w:t>Description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41FF6" w:rsidRDefault="00041FF6" w:rsidP="00041FF6">
            <w:pPr>
              <w:pStyle w:val="HwItem"/>
            </w:pPr>
            <w:r>
              <w:t xml:space="preserve">These registers use FPGA system clock (30nsec) to count the </w:t>
            </w:r>
            <w:r>
              <w:t>width</w:t>
            </w:r>
            <w:r>
              <w:t xml:space="preserve"> of </w:t>
            </w:r>
            <w:r>
              <w:t>second</w:t>
            </w:r>
            <w:r>
              <w:t xml:space="preserve"> pulse in double pulse mode.</w:t>
            </w:r>
          </w:p>
          <w:p w:rsidR="00041FF6" w:rsidRDefault="00041FF6" w:rsidP="00054CE9">
            <w:pPr>
              <w:pStyle w:val="HwItem"/>
            </w:pPr>
            <w:r>
              <w:t>Address range are for head #1 to head #8 respectively</w:t>
            </w:r>
          </w:p>
        </w:tc>
      </w:tr>
      <w:tr w:rsidR="00041FF6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Item"/>
            </w:pPr>
            <w:r>
              <w:t>Reset Value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41FF6" w:rsidRDefault="00041FF6" w:rsidP="00054CE9">
            <w:pPr>
              <w:pStyle w:val="HwItem"/>
            </w:pPr>
          </w:p>
        </w:tc>
      </w:tr>
      <w:tr w:rsidR="00041FF6" w:rsidTr="00054CE9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1FF6" w:rsidRDefault="00041FF6" w:rsidP="00054CE9">
            <w:pPr>
              <w:pStyle w:val="HwDataTitle"/>
            </w:pPr>
            <w:r>
              <w:t>Bit</w:t>
            </w:r>
          </w:p>
        </w:tc>
        <w:tc>
          <w:tcPr>
            <w:tcW w:w="3736" w:type="pct"/>
            <w:gridSpan w:val="1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1FF6" w:rsidRDefault="00041FF6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1FF6" w:rsidRDefault="00041FF6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1FF6" w:rsidRDefault="00041FF6" w:rsidP="00054CE9">
            <w:pPr>
              <w:pStyle w:val="HwDataTitle"/>
            </w:pPr>
            <w:r>
              <w:t>Write</w:t>
            </w:r>
          </w:p>
        </w:tc>
        <w:tc>
          <w:tcPr>
            <w:tcW w:w="468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041FF6" w:rsidRDefault="00041FF6" w:rsidP="00054CE9">
            <w:pPr>
              <w:pStyle w:val="HwDataTitle"/>
            </w:pPr>
            <w:r>
              <w:t>Reset Value</w:t>
            </w:r>
          </w:p>
        </w:tc>
      </w:tr>
      <w:tr w:rsidR="00041FF6" w:rsidTr="00054CE9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41FF6" w:rsidRDefault="00041FF6" w:rsidP="00054CE9">
            <w:pPr>
              <w:pStyle w:val="HwBitDescCentered"/>
            </w:pPr>
            <w:r>
              <w:t>0-7</w:t>
            </w:r>
          </w:p>
        </w:tc>
        <w:tc>
          <w:tcPr>
            <w:tcW w:w="3736" w:type="pct"/>
            <w:gridSpan w:val="1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41FF6" w:rsidRDefault="00041FF6" w:rsidP="00041FF6">
            <w:pPr>
              <w:pStyle w:val="HwBitList"/>
            </w:pPr>
            <w:r>
              <w:t>Pulse</w:t>
            </w:r>
            <w:r>
              <w:t>2</w:t>
            </w:r>
            <w:r>
              <w:t xml:space="preserve"> </w:t>
            </w:r>
            <w:r>
              <w:t>width</w:t>
            </w:r>
            <w:r>
              <w:t xml:space="preserve"> in </w:t>
            </w:r>
            <w:r>
              <w:t>double</w:t>
            </w:r>
            <w:r>
              <w:t xml:space="preserve"> pulse </w:t>
            </w:r>
            <w:r>
              <w:t>mode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41FF6" w:rsidRDefault="00041FF6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41FF6" w:rsidRDefault="00041FF6" w:rsidP="00054CE9">
            <w:pPr>
              <w:pStyle w:val="HwBitDescCentered"/>
            </w:pPr>
            <w:r>
              <w:t>X</w:t>
            </w:r>
          </w:p>
        </w:tc>
        <w:tc>
          <w:tcPr>
            <w:tcW w:w="468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1FF6" w:rsidRDefault="00041FF6" w:rsidP="00054CE9">
            <w:pPr>
              <w:pStyle w:val="HwBitDesc"/>
            </w:pPr>
            <w:r>
              <w:t>0x00</w:t>
            </w:r>
          </w:p>
        </w:tc>
      </w:tr>
    </w:tbl>
    <w:p w:rsidR="00041FF6" w:rsidRDefault="00041FF6">
      <w:pPr>
        <w:pStyle w:val="HwItem"/>
      </w:pPr>
    </w:p>
    <w:p w:rsidR="00B03866" w:rsidRDefault="00B03866" w:rsidP="00B03866">
      <w:pPr>
        <w:pStyle w:val="Heading2"/>
      </w:pPr>
      <w:bookmarkStart w:id="64" w:name="_Toc382222772"/>
      <w:r>
        <w:t xml:space="preserve">Pulse1 </w:t>
      </w:r>
      <w:r>
        <w:t>Dwell Time</w:t>
      </w:r>
      <w:bookmarkEnd w:id="64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1"/>
        <w:gridCol w:w="546"/>
        <w:gridCol w:w="410"/>
        <w:gridCol w:w="141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79"/>
        <w:gridCol w:w="429"/>
        <w:gridCol w:w="140"/>
        <w:gridCol w:w="287"/>
        <w:gridCol w:w="282"/>
        <w:gridCol w:w="569"/>
      </w:tblGrid>
      <w:tr w:rsidR="00B03866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D14</w:t>
            </w:r>
          </w:p>
        </w:tc>
        <w:tc>
          <w:tcPr>
            <w:tcW w:w="30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DataTitle"/>
            </w:pPr>
            <w:r>
              <w:t>D0</w:t>
            </w:r>
          </w:p>
        </w:tc>
      </w:tr>
      <w:tr w:rsidR="00B03866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03866" w:rsidRDefault="00B03866" w:rsidP="00054CE9">
            <w:pPr>
              <w:pStyle w:val="HwDataText16"/>
            </w:pPr>
          </w:p>
        </w:tc>
      </w:tr>
      <w:tr w:rsidR="00B03866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</w:pP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</w:tr>
      <w:tr w:rsidR="00B03866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3866" w:rsidRDefault="00B03866" w:rsidP="00054CE9">
            <w:pPr>
              <w:pStyle w:val="HwItem"/>
            </w:pPr>
            <w:r>
              <w:t>Address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B03866" w:rsidRDefault="00B03866" w:rsidP="00B03866">
            <w:pPr>
              <w:pStyle w:val="HwItem"/>
            </w:pPr>
            <w:r>
              <w:t>0x</w:t>
            </w:r>
            <w:r>
              <w:t>C</w:t>
            </w:r>
            <w:r>
              <w:t>0 – 0x</w:t>
            </w:r>
            <w:r>
              <w:t>C</w:t>
            </w:r>
            <w:r>
              <w:t>7</w:t>
            </w:r>
          </w:p>
        </w:tc>
      </w:tr>
      <w:tr w:rsidR="00B03866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3866" w:rsidRPr="00041FF6" w:rsidRDefault="00B03866" w:rsidP="00054CE9">
            <w:pPr>
              <w:pStyle w:val="HwItem"/>
            </w:pPr>
            <w:r>
              <w:t>Description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B03866" w:rsidRDefault="00B03866" w:rsidP="00B03866">
            <w:pPr>
              <w:pStyle w:val="HwItem"/>
            </w:pPr>
            <w:r>
              <w:t xml:space="preserve">These registers use FPGA system clock (30nsec) to count the </w:t>
            </w:r>
            <w:r>
              <w:t>dwell time</w:t>
            </w:r>
            <w:r>
              <w:t xml:space="preserve"> of first pulse in double pulse mode.</w:t>
            </w:r>
          </w:p>
          <w:p w:rsidR="00B03866" w:rsidRDefault="00B03866" w:rsidP="00054CE9">
            <w:pPr>
              <w:pStyle w:val="HwItem"/>
            </w:pPr>
            <w:r>
              <w:t>Address range are for head #1 to head #8 respectively</w:t>
            </w:r>
          </w:p>
        </w:tc>
      </w:tr>
      <w:tr w:rsidR="00B03866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Item"/>
            </w:pPr>
            <w:r>
              <w:t>Reset Value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3866" w:rsidRDefault="00B03866" w:rsidP="00054CE9">
            <w:pPr>
              <w:pStyle w:val="HwItem"/>
            </w:pPr>
          </w:p>
        </w:tc>
      </w:tr>
      <w:tr w:rsidR="00B03866" w:rsidTr="00054CE9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3866" w:rsidRDefault="00B03866" w:rsidP="00054CE9">
            <w:pPr>
              <w:pStyle w:val="HwDataTitle"/>
            </w:pPr>
            <w:r>
              <w:t>Bit</w:t>
            </w:r>
          </w:p>
        </w:tc>
        <w:tc>
          <w:tcPr>
            <w:tcW w:w="3736" w:type="pct"/>
            <w:gridSpan w:val="1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3866" w:rsidRDefault="00B03866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3866" w:rsidRDefault="00B03866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3866" w:rsidRDefault="00B03866" w:rsidP="00054CE9">
            <w:pPr>
              <w:pStyle w:val="HwDataTitle"/>
            </w:pPr>
            <w:r>
              <w:t>Write</w:t>
            </w:r>
          </w:p>
        </w:tc>
        <w:tc>
          <w:tcPr>
            <w:tcW w:w="468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B03866" w:rsidRDefault="00B03866" w:rsidP="00054CE9">
            <w:pPr>
              <w:pStyle w:val="HwDataTitle"/>
            </w:pPr>
            <w:r>
              <w:t>Reset Value</w:t>
            </w:r>
          </w:p>
        </w:tc>
      </w:tr>
      <w:tr w:rsidR="00B03866" w:rsidTr="00054CE9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3866" w:rsidRDefault="00B03866" w:rsidP="00054CE9">
            <w:pPr>
              <w:pStyle w:val="HwBitDescCentered"/>
            </w:pPr>
            <w:r>
              <w:t>0-7</w:t>
            </w:r>
          </w:p>
        </w:tc>
        <w:tc>
          <w:tcPr>
            <w:tcW w:w="3736" w:type="pct"/>
            <w:gridSpan w:val="1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3866" w:rsidRDefault="00B03866" w:rsidP="00B03866">
            <w:pPr>
              <w:pStyle w:val="HwBitList"/>
            </w:pPr>
            <w:r>
              <w:t xml:space="preserve">Pulse1 </w:t>
            </w:r>
            <w:r>
              <w:t>dwell time</w:t>
            </w:r>
            <w:r>
              <w:t xml:space="preserve"> in double pulse mode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3866" w:rsidRDefault="00B03866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03866" w:rsidRDefault="00B03866" w:rsidP="00054CE9">
            <w:pPr>
              <w:pStyle w:val="HwBitDescCentered"/>
            </w:pPr>
            <w:r>
              <w:t>X</w:t>
            </w:r>
          </w:p>
        </w:tc>
        <w:tc>
          <w:tcPr>
            <w:tcW w:w="468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3866" w:rsidRDefault="00B03866" w:rsidP="00054CE9">
            <w:pPr>
              <w:pStyle w:val="HwBitDesc"/>
            </w:pPr>
            <w:r>
              <w:t>0x00</w:t>
            </w:r>
          </w:p>
        </w:tc>
      </w:tr>
    </w:tbl>
    <w:p w:rsidR="00B03866" w:rsidRDefault="00B03866">
      <w:pPr>
        <w:pStyle w:val="HwItem"/>
      </w:pPr>
    </w:p>
    <w:p w:rsidR="00CA483D" w:rsidRDefault="00CA483D">
      <w:pPr>
        <w:pStyle w:val="HwItem"/>
      </w:pPr>
    </w:p>
    <w:p w:rsidR="00CA483D" w:rsidRDefault="00CA483D" w:rsidP="00CA483D">
      <w:pPr>
        <w:pStyle w:val="Heading2"/>
      </w:pPr>
      <w:bookmarkStart w:id="65" w:name="_Toc382222773"/>
      <w:r>
        <w:t xml:space="preserve">Pulse1 </w:t>
      </w:r>
      <w:r>
        <w:t>to Pulse2 Delay</w:t>
      </w:r>
      <w:bookmarkEnd w:id="65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1"/>
        <w:gridCol w:w="546"/>
        <w:gridCol w:w="410"/>
        <w:gridCol w:w="141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79"/>
        <w:gridCol w:w="429"/>
        <w:gridCol w:w="140"/>
        <w:gridCol w:w="287"/>
        <w:gridCol w:w="282"/>
        <w:gridCol w:w="569"/>
      </w:tblGrid>
      <w:tr w:rsidR="00CA483D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D14</w:t>
            </w:r>
          </w:p>
        </w:tc>
        <w:tc>
          <w:tcPr>
            <w:tcW w:w="30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DataTitle"/>
            </w:pPr>
            <w:r>
              <w:t>D0</w:t>
            </w:r>
          </w:p>
        </w:tc>
      </w:tr>
      <w:tr w:rsidR="00CA483D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A483D" w:rsidRDefault="00CA483D" w:rsidP="00054CE9">
            <w:pPr>
              <w:pStyle w:val="HwDataText16"/>
            </w:pPr>
          </w:p>
        </w:tc>
      </w:tr>
      <w:tr w:rsidR="00CA483D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</w:pP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</w:pP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R/W</w:t>
            </w:r>
          </w:p>
        </w:tc>
      </w:tr>
      <w:tr w:rsidR="00CA483D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483D" w:rsidRDefault="00CA483D" w:rsidP="00054CE9">
            <w:pPr>
              <w:pStyle w:val="HwItem"/>
            </w:pPr>
            <w:r>
              <w:t>Address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A483D" w:rsidRDefault="00CA483D" w:rsidP="00CA483D">
            <w:pPr>
              <w:pStyle w:val="HwItem"/>
            </w:pPr>
            <w:r>
              <w:t>0x</w:t>
            </w:r>
            <w:r>
              <w:t>D</w:t>
            </w:r>
            <w:r>
              <w:t>0 – 0x</w:t>
            </w:r>
            <w:r>
              <w:t>D</w:t>
            </w:r>
            <w:r>
              <w:t>7</w:t>
            </w:r>
          </w:p>
        </w:tc>
      </w:tr>
      <w:tr w:rsidR="00CA483D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483D" w:rsidRPr="00041FF6" w:rsidRDefault="00CA483D" w:rsidP="00054CE9">
            <w:pPr>
              <w:pStyle w:val="HwItem"/>
            </w:pPr>
            <w:r>
              <w:t>Description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A483D" w:rsidRDefault="00CA483D" w:rsidP="00CA483D">
            <w:pPr>
              <w:pStyle w:val="HwItem"/>
            </w:pPr>
            <w:r>
              <w:t>These registers use FPGA system c</w:t>
            </w:r>
            <w:r>
              <w:t>lock (30nsec) to count delay time between start of pulse1 rising to start of pulse2 falling edge in double pulse mode.</w:t>
            </w:r>
          </w:p>
          <w:p w:rsidR="00CA483D" w:rsidRDefault="00CA483D" w:rsidP="00CA483D">
            <w:pPr>
              <w:pStyle w:val="HwItem"/>
            </w:pPr>
            <w:r>
              <w:t>Address range are for head #1 to head #8 respectively</w:t>
            </w:r>
          </w:p>
        </w:tc>
      </w:tr>
      <w:tr w:rsidR="00CA483D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Item"/>
            </w:pPr>
            <w:r>
              <w:t>Reset Value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483D" w:rsidRDefault="00CA483D" w:rsidP="00054CE9">
            <w:pPr>
              <w:pStyle w:val="HwItem"/>
            </w:pPr>
          </w:p>
        </w:tc>
      </w:tr>
      <w:tr w:rsidR="00CA483D" w:rsidTr="00054CE9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483D" w:rsidRDefault="00CA483D" w:rsidP="00054CE9">
            <w:pPr>
              <w:pStyle w:val="HwDataTitle"/>
            </w:pPr>
            <w:r>
              <w:t>Bit</w:t>
            </w:r>
          </w:p>
        </w:tc>
        <w:tc>
          <w:tcPr>
            <w:tcW w:w="3736" w:type="pct"/>
            <w:gridSpan w:val="1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483D" w:rsidRDefault="00CA483D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483D" w:rsidRDefault="00CA483D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483D" w:rsidRDefault="00CA483D" w:rsidP="00054CE9">
            <w:pPr>
              <w:pStyle w:val="HwDataTitle"/>
            </w:pPr>
            <w:r>
              <w:t>Write</w:t>
            </w:r>
          </w:p>
        </w:tc>
        <w:tc>
          <w:tcPr>
            <w:tcW w:w="468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CA483D" w:rsidRDefault="00CA483D" w:rsidP="00054CE9">
            <w:pPr>
              <w:pStyle w:val="HwDataTitle"/>
            </w:pPr>
            <w:r>
              <w:t>Reset Value</w:t>
            </w:r>
          </w:p>
        </w:tc>
      </w:tr>
      <w:tr w:rsidR="00CA483D" w:rsidTr="00054CE9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A483D" w:rsidRDefault="00CA483D" w:rsidP="00054CE9">
            <w:pPr>
              <w:pStyle w:val="HwBitDescCentered"/>
            </w:pPr>
            <w:r>
              <w:t>0-7</w:t>
            </w:r>
          </w:p>
        </w:tc>
        <w:tc>
          <w:tcPr>
            <w:tcW w:w="3736" w:type="pct"/>
            <w:gridSpan w:val="1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A483D" w:rsidRDefault="00CA483D" w:rsidP="00CA483D">
            <w:pPr>
              <w:pStyle w:val="HwBitList"/>
            </w:pPr>
            <w:r>
              <w:t xml:space="preserve">Pulse1 </w:t>
            </w:r>
            <w:r>
              <w:t>to pulse2 delay</w:t>
            </w:r>
            <w:r>
              <w:t xml:space="preserve"> in double pulse mode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A483D" w:rsidRDefault="00CA483D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A483D" w:rsidRDefault="00CA483D" w:rsidP="00054CE9">
            <w:pPr>
              <w:pStyle w:val="HwBitDescCentered"/>
            </w:pPr>
            <w:r>
              <w:t>X</w:t>
            </w:r>
          </w:p>
        </w:tc>
        <w:tc>
          <w:tcPr>
            <w:tcW w:w="468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483D" w:rsidRDefault="00CA483D" w:rsidP="00054CE9">
            <w:pPr>
              <w:pStyle w:val="HwBitDesc"/>
            </w:pPr>
            <w:r>
              <w:t>0x00</w:t>
            </w:r>
          </w:p>
        </w:tc>
      </w:tr>
    </w:tbl>
    <w:p w:rsidR="00383ADE" w:rsidRDefault="00383ADE">
      <w:pPr>
        <w:pStyle w:val="HwItem"/>
      </w:pPr>
    </w:p>
    <w:p w:rsidR="00383ADE" w:rsidRDefault="00383ADE">
      <w:pPr>
        <w:rPr>
          <w:rFonts w:cs="David"/>
          <w:noProof w:val="0"/>
          <w:sz w:val="24"/>
          <w:szCs w:val="24"/>
        </w:rPr>
      </w:pPr>
      <w:r>
        <w:br w:type="page"/>
      </w:r>
    </w:p>
    <w:p w:rsidR="00CA483D" w:rsidRDefault="00CA483D">
      <w:pPr>
        <w:pStyle w:val="HwItem"/>
      </w:pPr>
    </w:p>
    <w:p w:rsidR="00F0388A" w:rsidRDefault="00F0388A" w:rsidP="00F0388A">
      <w:pPr>
        <w:pStyle w:val="Heading2"/>
      </w:pPr>
      <w:bookmarkStart w:id="66" w:name="_Toc382222774"/>
      <w:r>
        <w:t>FIFO Writes Counter</w:t>
      </w:r>
      <w:bookmarkEnd w:id="66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1"/>
        <w:gridCol w:w="546"/>
        <w:gridCol w:w="410"/>
        <w:gridCol w:w="141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79"/>
        <w:gridCol w:w="429"/>
        <w:gridCol w:w="140"/>
        <w:gridCol w:w="287"/>
        <w:gridCol w:w="282"/>
        <w:gridCol w:w="569"/>
      </w:tblGrid>
      <w:tr w:rsidR="00F0388A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D14</w:t>
            </w:r>
          </w:p>
        </w:tc>
        <w:tc>
          <w:tcPr>
            <w:tcW w:w="30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D0</w:t>
            </w:r>
          </w:p>
        </w:tc>
      </w:tr>
      <w:tr w:rsidR="00F0388A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</w:tr>
      <w:tr w:rsidR="00F0388A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</w:tr>
      <w:tr w:rsidR="00F0388A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Item"/>
            </w:pPr>
            <w:r>
              <w:t>Address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F0388A" w:rsidRDefault="00F0388A" w:rsidP="00F0388A">
            <w:pPr>
              <w:pStyle w:val="HwItem"/>
            </w:pPr>
            <w:r>
              <w:t>0xD</w:t>
            </w:r>
            <w:r>
              <w:t>A</w:t>
            </w:r>
          </w:p>
        </w:tc>
      </w:tr>
      <w:tr w:rsidR="00F0388A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388A" w:rsidRPr="00041FF6" w:rsidRDefault="00F0388A" w:rsidP="00054CE9">
            <w:pPr>
              <w:pStyle w:val="HwItem"/>
            </w:pPr>
            <w:r>
              <w:t>Description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F0388A" w:rsidRDefault="00F0388A" w:rsidP="00F0388A">
            <w:pPr>
              <w:pStyle w:val="HwItem"/>
            </w:pPr>
            <w:r>
              <w:t>Th</w:t>
            </w:r>
            <w:r>
              <w:t>i</w:t>
            </w:r>
            <w:r>
              <w:t>s register</w:t>
            </w:r>
            <w:r>
              <w:t xml:space="preserve"> is</w:t>
            </w:r>
            <w:r>
              <w:t xml:space="preserve"> use</w:t>
            </w:r>
            <w:r>
              <w:t>d</w:t>
            </w:r>
            <w:r>
              <w:t xml:space="preserve"> </w:t>
            </w:r>
            <w:r>
              <w:t>to read number of words written to FIFO</w:t>
            </w:r>
            <w:r>
              <w:t>.</w:t>
            </w:r>
          </w:p>
          <w:p w:rsidR="00F0388A" w:rsidRDefault="00F0388A" w:rsidP="00054CE9">
            <w:pPr>
              <w:pStyle w:val="HwItem"/>
            </w:pPr>
          </w:p>
        </w:tc>
      </w:tr>
      <w:tr w:rsidR="00F0388A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Item"/>
            </w:pPr>
            <w:r>
              <w:t>Reset Value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Item"/>
            </w:pPr>
          </w:p>
        </w:tc>
      </w:tr>
      <w:tr w:rsidR="00F0388A" w:rsidTr="00054CE9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388A" w:rsidRDefault="00F0388A" w:rsidP="00054CE9">
            <w:pPr>
              <w:pStyle w:val="HwDataTitle"/>
            </w:pPr>
            <w:r>
              <w:t>Bit</w:t>
            </w:r>
          </w:p>
        </w:tc>
        <w:tc>
          <w:tcPr>
            <w:tcW w:w="3736" w:type="pct"/>
            <w:gridSpan w:val="1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388A" w:rsidRDefault="00F0388A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388A" w:rsidRDefault="00F0388A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388A" w:rsidRDefault="00F0388A" w:rsidP="00054CE9">
            <w:pPr>
              <w:pStyle w:val="HwDataTitle"/>
            </w:pPr>
            <w:r>
              <w:t>Write</w:t>
            </w:r>
          </w:p>
        </w:tc>
        <w:tc>
          <w:tcPr>
            <w:tcW w:w="468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F0388A" w:rsidRDefault="00F0388A" w:rsidP="00054CE9">
            <w:pPr>
              <w:pStyle w:val="HwDataTitle"/>
            </w:pPr>
            <w:r>
              <w:t>Reset Value</w:t>
            </w:r>
          </w:p>
        </w:tc>
      </w:tr>
      <w:tr w:rsidR="00F0388A" w:rsidTr="00054CE9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388A" w:rsidRDefault="00F0388A" w:rsidP="00F0388A">
            <w:pPr>
              <w:pStyle w:val="HwBitDescCentered"/>
            </w:pPr>
            <w:r>
              <w:t>0-</w:t>
            </w:r>
            <w:r>
              <w:t>15</w:t>
            </w:r>
          </w:p>
        </w:tc>
        <w:tc>
          <w:tcPr>
            <w:tcW w:w="3736" w:type="pct"/>
            <w:gridSpan w:val="1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388A" w:rsidRDefault="00F0388A" w:rsidP="00054CE9">
            <w:pPr>
              <w:pStyle w:val="HwBitList"/>
            </w:pPr>
            <w:r>
              <w:t>Number of words written to FIFO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388A" w:rsidRDefault="00F0388A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388A" w:rsidRDefault="00F0388A" w:rsidP="00054CE9">
            <w:pPr>
              <w:pStyle w:val="HwBitDescCentered"/>
            </w:pPr>
          </w:p>
        </w:tc>
        <w:tc>
          <w:tcPr>
            <w:tcW w:w="468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388A" w:rsidRDefault="00F0388A" w:rsidP="00054CE9">
            <w:pPr>
              <w:pStyle w:val="HwBitDesc"/>
            </w:pPr>
            <w:r>
              <w:t>0x00</w:t>
            </w:r>
          </w:p>
        </w:tc>
      </w:tr>
    </w:tbl>
    <w:p w:rsidR="00F0388A" w:rsidRDefault="00F0388A">
      <w:pPr>
        <w:pStyle w:val="HwItem"/>
      </w:pPr>
    </w:p>
    <w:p w:rsidR="00F0388A" w:rsidRDefault="00F0388A" w:rsidP="00F0388A">
      <w:pPr>
        <w:pStyle w:val="Heading2"/>
      </w:pPr>
      <w:bookmarkStart w:id="67" w:name="_Toc382222775"/>
      <w:r>
        <w:t xml:space="preserve">FIFO </w:t>
      </w:r>
      <w:r>
        <w:t>Read</w:t>
      </w:r>
      <w:r>
        <w:t>s Counter</w:t>
      </w:r>
      <w:bookmarkEnd w:id="67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1"/>
        <w:gridCol w:w="546"/>
        <w:gridCol w:w="410"/>
        <w:gridCol w:w="141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79"/>
        <w:gridCol w:w="429"/>
        <w:gridCol w:w="140"/>
        <w:gridCol w:w="287"/>
        <w:gridCol w:w="282"/>
        <w:gridCol w:w="569"/>
      </w:tblGrid>
      <w:tr w:rsidR="00F0388A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D14</w:t>
            </w:r>
          </w:p>
        </w:tc>
        <w:tc>
          <w:tcPr>
            <w:tcW w:w="30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D0</w:t>
            </w:r>
          </w:p>
        </w:tc>
      </w:tr>
      <w:tr w:rsidR="00F0388A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0388A" w:rsidRDefault="00F0388A" w:rsidP="00054CE9">
            <w:pPr>
              <w:pStyle w:val="HwDataText16"/>
            </w:pPr>
          </w:p>
        </w:tc>
      </w:tr>
      <w:tr w:rsidR="00F0388A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</w:tr>
      <w:tr w:rsidR="00F0388A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388A" w:rsidRDefault="00F0388A" w:rsidP="00054CE9">
            <w:pPr>
              <w:pStyle w:val="HwItem"/>
            </w:pPr>
            <w:r>
              <w:t>Address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F0388A" w:rsidRDefault="00F0388A" w:rsidP="00F0388A">
            <w:pPr>
              <w:pStyle w:val="HwItem"/>
            </w:pPr>
            <w:r>
              <w:t>0xD</w:t>
            </w:r>
            <w:r>
              <w:t>B</w:t>
            </w:r>
          </w:p>
        </w:tc>
      </w:tr>
      <w:tr w:rsidR="00F0388A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388A" w:rsidRPr="00041FF6" w:rsidRDefault="00F0388A" w:rsidP="00054CE9">
            <w:pPr>
              <w:pStyle w:val="HwItem"/>
            </w:pPr>
            <w:r>
              <w:t>Description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F0388A" w:rsidRDefault="00F0388A" w:rsidP="00F0388A">
            <w:pPr>
              <w:pStyle w:val="HwItem"/>
            </w:pPr>
            <w:r>
              <w:t xml:space="preserve">This register is used to read number of words </w:t>
            </w:r>
            <w:r>
              <w:t>read</w:t>
            </w:r>
            <w:r>
              <w:t xml:space="preserve"> </w:t>
            </w:r>
            <w:r>
              <w:t>from</w:t>
            </w:r>
            <w:r>
              <w:t xml:space="preserve"> FIFO.</w:t>
            </w:r>
          </w:p>
          <w:p w:rsidR="00F0388A" w:rsidRDefault="00F0388A" w:rsidP="00054CE9">
            <w:pPr>
              <w:pStyle w:val="HwItem"/>
            </w:pPr>
          </w:p>
        </w:tc>
      </w:tr>
      <w:tr w:rsidR="00F0388A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Item"/>
            </w:pPr>
            <w:r>
              <w:t>Reset Value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0388A" w:rsidRDefault="00F0388A" w:rsidP="00054CE9">
            <w:pPr>
              <w:pStyle w:val="HwItem"/>
            </w:pPr>
          </w:p>
        </w:tc>
      </w:tr>
      <w:tr w:rsidR="00F0388A" w:rsidTr="00054CE9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388A" w:rsidRDefault="00F0388A" w:rsidP="00054CE9">
            <w:pPr>
              <w:pStyle w:val="HwDataTitle"/>
            </w:pPr>
            <w:r>
              <w:t>Bit</w:t>
            </w:r>
          </w:p>
        </w:tc>
        <w:tc>
          <w:tcPr>
            <w:tcW w:w="3736" w:type="pct"/>
            <w:gridSpan w:val="1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388A" w:rsidRDefault="00F0388A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388A" w:rsidRDefault="00F0388A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388A" w:rsidRDefault="00F0388A" w:rsidP="00054CE9">
            <w:pPr>
              <w:pStyle w:val="HwDataTitle"/>
            </w:pPr>
            <w:r>
              <w:t>Write</w:t>
            </w:r>
          </w:p>
        </w:tc>
        <w:tc>
          <w:tcPr>
            <w:tcW w:w="468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F0388A" w:rsidRDefault="00F0388A" w:rsidP="00054CE9">
            <w:pPr>
              <w:pStyle w:val="HwDataTitle"/>
            </w:pPr>
            <w:r>
              <w:t>Reset Value</w:t>
            </w:r>
          </w:p>
        </w:tc>
      </w:tr>
      <w:tr w:rsidR="00F0388A" w:rsidTr="00054CE9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388A" w:rsidRDefault="00F0388A" w:rsidP="00054CE9">
            <w:pPr>
              <w:pStyle w:val="HwBitDescCentered"/>
            </w:pPr>
            <w:r>
              <w:t>0-15</w:t>
            </w:r>
          </w:p>
        </w:tc>
        <w:tc>
          <w:tcPr>
            <w:tcW w:w="3736" w:type="pct"/>
            <w:gridSpan w:val="1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388A" w:rsidRDefault="00F0388A" w:rsidP="00F0388A">
            <w:pPr>
              <w:pStyle w:val="HwBitList"/>
            </w:pPr>
            <w:r>
              <w:t xml:space="preserve">Number of words </w:t>
            </w:r>
            <w:r>
              <w:t>read from</w:t>
            </w:r>
            <w:r>
              <w:t xml:space="preserve"> FIFO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388A" w:rsidRDefault="00F0388A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388A" w:rsidRDefault="00F0388A" w:rsidP="00054CE9">
            <w:pPr>
              <w:pStyle w:val="HwBitDescCentered"/>
            </w:pPr>
          </w:p>
        </w:tc>
        <w:tc>
          <w:tcPr>
            <w:tcW w:w="468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388A" w:rsidRDefault="00F0388A" w:rsidP="00054CE9">
            <w:pPr>
              <w:pStyle w:val="HwBitDesc"/>
            </w:pPr>
            <w:r>
              <w:t>0x00</w:t>
            </w:r>
          </w:p>
        </w:tc>
      </w:tr>
    </w:tbl>
    <w:p w:rsidR="00F0388A" w:rsidRDefault="00F0388A">
      <w:pPr>
        <w:pStyle w:val="HwItem"/>
      </w:pPr>
    </w:p>
    <w:p w:rsidR="004C4A25" w:rsidRDefault="004C4A25" w:rsidP="004C4A25">
      <w:pPr>
        <w:pStyle w:val="Heading2"/>
      </w:pPr>
      <w:bookmarkStart w:id="68" w:name="_Toc382222776"/>
      <w:r>
        <w:t>Status Register</w:t>
      </w:r>
      <w:bookmarkEnd w:id="68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21"/>
        <w:gridCol w:w="546"/>
        <w:gridCol w:w="410"/>
        <w:gridCol w:w="141"/>
        <w:gridCol w:w="569"/>
        <w:gridCol w:w="569"/>
        <w:gridCol w:w="567"/>
        <w:gridCol w:w="569"/>
        <w:gridCol w:w="567"/>
        <w:gridCol w:w="567"/>
        <w:gridCol w:w="569"/>
        <w:gridCol w:w="567"/>
        <w:gridCol w:w="567"/>
        <w:gridCol w:w="579"/>
        <w:gridCol w:w="429"/>
        <w:gridCol w:w="140"/>
        <w:gridCol w:w="287"/>
        <w:gridCol w:w="282"/>
        <w:gridCol w:w="569"/>
      </w:tblGrid>
      <w:tr w:rsidR="004C4A25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D15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D14</w:t>
            </w:r>
          </w:p>
        </w:tc>
        <w:tc>
          <w:tcPr>
            <w:tcW w:w="30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D12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D11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D10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D3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D2</w:t>
            </w:r>
          </w:p>
        </w:tc>
        <w:tc>
          <w:tcPr>
            <w:tcW w:w="31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D0</w:t>
            </w:r>
          </w:p>
        </w:tc>
      </w:tr>
      <w:tr w:rsidR="004C4A25" w:rsidTr="00054CE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  <w:tc>
          <w:tcPr>
            <w:tcW w:w="3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C4A25" w:rsidRDefault="004C4A25" w:rsidP="00054CE9">
            <w:pPr>
              <w:pStyle w:val="HwDataText16"/>
            </w:pPr>
          </w:p>
        </w:tc>
      </w:tr>
      <w:tr w:rsidR="004C4A25" w:rsidTr="00054CE9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R</w:t>
            </w:r>
          </w:p>
        </w:tc>
        <w:tc>
          <w:tcPr>
            <w:tcW w:w="304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DataTitle"/>
              <w:tabs>
                <w:tab w:val="left" w:pos="202"/>
                <w:tab w:val="center" w:pos="283"/>
              </w:tabs>
            </w:pPr>
            <w:r>
              <w:t>R</w:t>
            </w:r>
          </w:p>
        </w:tc>
      </w:tr>
      <w:tr w:rsidR="004C4A25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A25" w:rsidRDefault="004C4A25" w:rsidP="00054CE9">
            <w:pPr>
              <w:pStyle w:val="HwItem"/>
            </w:pPr>
            <w:r>
              <w:t>Address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4C4A25" w:rsidRDefault="004C4A25" w:rsidP="004C4A25">
            <w:pPr>
              <w:pStyle w:val="HwItem"/>
            </w:pPr>
            <w:r>
              <w:t>0</w:t>
            </w:r>
            <w:r>
              <w:t>xF0</w:t>
            </w:r>
          </w:p>
        </w:tc>
      </w:tr>
      <w:tr w:rsidR="004C4A25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4A25" w:rsidRPr="00041FF6" w:rsidRDefault="004C4A25" w:rsidP="00054CE9">
            <w:pPr>
              <w:pStyle w:val="HwItem"/>
            </w:pPr>
            <w:r>
              <w:t>Description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4C4A25" w:rsidRDefault="004C4A25" w:rsidP="004C4A25">
            <w:pPr>
              <w:pStyle w:val="HwItem"/>
            </w:pPr>
            <w:r>
              <w:t xml:space="preserve">This register </w:t>
            </w:r>
            <w:r>
              <w:t>contain status bits</w:t>
            </w:r>
          </w:p>
          <w:p w:rsidR="004C4A25" w:rsidRDefault="004C4A25" w:rsidP="00054CE9">
            <w:pPr>
              <w:pStyle w:val="HwItem"/>
            </w:pPr>
          </w:p>
        </w:tc>
      </w:tr>
      <w:tr w:rsidR="004C4A25" w:rsidTr="00054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852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Item"/>
            </w:pPr>
            <w:r>
              <w:t>Reset Value</w:t>
            </w:r>
          </w:p>
        </w:tc>
        <w:tc>
          <w:tcPr>
            <w:tcW w:w="4148" w:type="pct"/>
            <w:gridSpan w:val="1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4A25" w:rsidRDefault="004C4A25" w:rsidP="00054CE9">
            <w:pPr>
              <w:pStyle w:val="HwItem"/>
            </w:pPr>
          </w:p>
        </w:tc>
      </w:tr>
      <w:tr w:rsidR="004C4A25" w:rsidTr="00054CE9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A25" w:rsidRDefault="004C4A25" w:rsidP="00054CE9">
            <w:pPr>
              <w:pStyle w:val="HwDataTitle"/>
            </w:pPr>
            <w:r>
              <w:t>Bit</w:t>
            </w:r>
          </w:p>
        </w:tc>
        <w:tc>
          <w:tcPr>
            <w:tcW w:w="3736" w:type="pct"/>
            <w:gridSpan w:val="1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A25" w:rsidRDefault="004C4A25" w:rsidP="00054CE9">
            <w:pPr>
              <w:pStyle w:val="HwDataTitle"/>
            </w:pPr>
            <w:r>
              <w:t>Description</w:t>
            </w:r>
          </w:p>
        </w:tc>
        <w:tc>
          <w:tcPr>
            <w:tcW w:w="2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A25" w:rsidRDefault="004C4A25" w:rsidP="00054CE9">
            <w:pPr>
              <w:pStyle w:val="HwDataTitle"/>
            </w:pPr>
            <w:r>
              <w:t>Read</w:t>
            </w:r>
          </w:p>
        </w:tc>
        <w:tc>
          <w:tcPr>
            <w:tcW w:w="235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A25" w:rsidRDefault="004C4A25" w:rsidP="00054CE9">
            <w:pPr>
              <w:pStyle w:val="HwDataTitle"/>
            </w:pPr>
            <w:r>
              <w:t>Write</w:t>
            </w:r>
          </w:p>
        </w:tc>
        <w:tc>
          <w:tcPr>
            <w:tcW w:w="468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4C4A25" w:rsidRDefault="004C4A25" w:rsidP="00054CE9">
            <w:pPr>
              <w:pStyle w:val="HwDataTitle"/>
            </w:pPr>
            <w:r>
              <w:t>Reset Value</w:t>
            </w:r>
          </w:p>
        </w:tc>
      </w:tr>
      <w:tr w:rsidR="004C4A25" w:rsidTr="00054CE9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7"/>
        </w:trPr>
        <w:tc>
          <w:tcPr>
            <w:tcW w:w="325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C4A25" w:rsidRDefault="004C4A25" w:rsidP="00054CE9">
            <w:pPr>
              <w:pStyle w:val="HwBitDescCentered"/>
            </w:pPr>
            <w:r>
              <w:t>0-15</w:t>
            </w:r>
          </w:p>
        </w:tc>
        <w:tc>
          <w:tcPr>
            <w:tcW w:w="3736" w:type="pct"/>
            <w:gridSpan w:val="1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C4A25" w:rsidRDefault="004C4A25" w:rsidP="00054CE9">
            <w:pPr>
              <w:pStyle w:val="HwBitList"/>
            </w:pPr>
            <w:r>
              <w:t>TBD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C4A25" w:rsidRDefault="004C4A25" w:rsidP="00054CE9">
            <w:pPr>
              <w:pStyle w:val="HwBitDescCentered"/>
            </w:pPr>
            <w:r>
              <w:t>X</w:t>
            </w:r>
          </w:p>
        </w:tc>
        <w:tc>
          <w:tcPr>
            <w:tcW w:w="235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C4A25" w:rsidRDefault="004C4A25" w:rsidP="00054CE9">
            <w:pPr>
              <w:pStyle w:val="HwBitDescCentered"/>
            </w:pPr>
          </w:p>
        </w:tc>
        <w:tc>
          <w:tcPr>
            <w:tcW w:w="468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4A25" w:rsidRDefault="004C4A25" w:rsidP="00054CE9">
            <w:pPr>
              <w:pStyle w:val="HwBitDesc"/>
            </w:pPr>
            <w:r>
              <w:t>0x00</w:t>
            </w:r>
          </w:p>
        </w:tc>
      </w:tr>
    </w:tbl>
    <w:p w:rsidR="004C4A25" w:rsidRDefault="004C4A25">
      <w:pPr>
        <w:pStyle w:val="HwItem"/>
      </w:pPr>
    </w:p>
    <w:sectPr w:rsidR="004C4A25">
      <w:headerReference w:type="default" r:id="rId21"/>
      <w:footerReference w:type="default" r:id="rId22"/>
      <w:endnotePr>
        <w:numFmt w:val="lowerLetter"/>
      </w:endnotePr>
      <w:type w:val="continuous"/>
      <w:pgSz w:w="11907" w:h="16840" w:code="9"/>
      <w:pgMar w:top="1412" w:right="1412" w:bottom="1435" w:left="1412" w:header="851" w:footer="720" w:gutter="0"/>
      <w:paperSrc w:first="15" w:other="15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2C2" w:rsidRDefault="00A522C2">
      <w:r>
        <w:separator/>
      </w:r>
    </w:p>
  </w:endnote>
  <w:endnote w:type="continuationSeparator" w:id="0">
    <w:p w:rsidR="00A522C2" w:rsidRDefault="00A5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/>
  <w:p w:rsidR="00000000" w:rsidRDefault="00A522C2">
    <w:r>
      <w:tab/>
    </w:r>
    <w:r>
      <w:tab/>
      <w:t>F.  U01861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 w:rsidP="007D5FAF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35300F">
      <w:rPr>
        <w:noProof/>
      </w:rPr>
      <w:t>OHDB_Hardware.docx</w:t>
    </w:r>
    <w:r>
      <w:fldChar w:fldCharType="end"/>
    </w: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>
    <w:r>
      <w:rPr>
        <w:sz w:val="16"/>
      </w:rPr>
      <w:fldChar w:fldCharType="begin"/>
    </w:r>
    <w:r>
      <w:rPr>
        <w:sz w:val="16"/>
        <w:szCs w:val="16"/>
      </w:rPr>
      <w:instrText xml:space="preserve"> FILENAME  \* MERGEFORMAT </w:instrText>
    </w:r>
    <w:r>
      <w:rPr>
        <w:sz w:val="16"/>
      </w:rPr>
      <w:fldChar w:fldCharType="separate"/>
    </w:r>
    <w:r w:rsidR="0035300F">
      <w:rPr>
        <w:sz w:val="16"/>
        <w:szCs w:val="16"/>
      </w:rPr>
      <w:t>OHDB_Hardware.docx</w:t>
    </w:r>
    <w:r>
      <w:rPr>
        <w:sz w:val="16"/>
      </w:rPr>
      <w:fldChar w:fldCharType="end"/>
    </w:r>
    <w:r>
      <w:tab/>
    </w:r>
    <w:r>
      <w:rPr>
        <w:b/>
        <w:bCs/>
      </w:rPr>
      <w:t>TAMAM Proprietary</w:t>
    </w:r>
    <w:r>
      <w:tab/>
      <w:t xml:space="preserve">Vol. 2, Ch. IV-3 : </w:t>
    </w:r>
    <w:r>
      <w:fldChar w:fldCharType="begin"/>
    </w:r>
    <w:r>
      <w:instrText xml:space="preserve"> PAG</w:instrText>
    </w:r>
    <w:r>
      <w:instrText xml:space="preserve">E  \* MERGEFORMAT </w:instrText>
    </w:r>
    <w:r>
      <w:fldChar w:fldCharType="separate"/>
    </w:r>
    <w:r>
      <w:t>C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00000" w:rsidRDefault="00A522C2">
    <w:pPr>
      <w:ind w:right="360"/>
    </w:pPr>
  </w:p>
  <w:p w:rsidR="00000000" w:rsidRDefault="00A522C2">
    <w:pPr>
      <w:ind w:right="360"/>
    </w:pPr>
    <w:r>
      <w:t>-    -</w:t>
    </w:r>
    <w:r>
      <w:tab/>
    </w:r>
    <w:r>
      <w:tab/>
      <w:t>F.  U01861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 w:rsidP="007D5FAF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35300F">
      <w:rPr>
        <w:noProof/>
      </w:rPr>
      <w:t>OHDB_Hardware.docx</w:t>
    </w:r>
    <w:r>
      <w:fldChar w:fldCharType="end"/>
    </w:r>
    <w: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 w:rsidP="007D5FAF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35300F">
      <w:rPr>
        <w:noProof/>
      </w:rPr>
      <w:t>OHDB_Hardware.docx</w:t>
    </w:r>
    <w:r>
      <w:fldChar w:fldCharType="end"/>
    </w: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/>
  <w:p w:rsidR="00000000" w:rsidRDefault="00A522C2">
    <w:r>
      <w:t xml:space="preserve">-  </w:t>
    </w:r>
    <w:r>
      <w:fldChar w:fldCharType="begin"/>
    </w:r>
    <w:r>
      <w:instrText xml:space="preserve"> PAGE </w:instrText>
    </w:r>
    <w:r>
      <w:fldChar w:fldCharType="separate"/>
    </w:r>
    <w:r>
      <w:t>ii</w:t>
    </w:r>
    <w:r>
      <w:fldChar w:fldCharType="end"/>
    </w:r>
    <w:r>
      <w:t xml:space="preserve">  -</w:t>
    </w:r>
    <w:r>
      <w:tab/>
    </w:r>
    <w:r>
      <w:tab/>
      <w:t>F. Norm-6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 w:rsidP="007D5FAF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35300F">
      <w:rPr>
        <w:noProof/>
      </w:rPr>
      <w:t>OHDB_Hardware.docx</w:t>
    </w:r>
    <w: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2C2" w:rsidRDefault="00A522C2">
      <w:r>
        <w:separator/>
      </w:r>
    </w:p>
  </w:footnote>
  <w:footnote w:type="continuationSeparator" w:id="0">
    <w:p w:rsidR="00A522C2" w:rsidRDefault="00A52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>
    <w:r>
      <w:t>MD-0100-????</w:t>
    </w:r>
    <w:r>
      <w:tab/>
      <w:t>SECRET</w:t>
    </w:r>
  </w:p>
  <w:p w:rsidR="00000000" w:rsidRDefault="00A522C2">
    <w:r>
      <w:t>Rev.  ????</w:t>
    </w:r>
    <w:r>
      <w:tab/>
    </w:r>
    <w:r>
      <w:tab/>
    </w:r>
    <w:r>
      <w:fldChar w:fldCharType="begin"/>
    </w:r>
    <w:r>
      <w:instrText xml:space="preserve"> DATE  \l </w:instrText>
    </w:r>
    <w:r>
      <w:fldChar w:fldCharType="separate"/>
    </w:r>
    <w:r w:rsidR="0035300F">
      <w:rPr>
        <w:rtl/>
      </w:rPr>
      <w:t>‏09–מרץ–14</w:t>
    </w:r>
    <w:r>
      <w:fldChar w:fldCharType="end"/>
    </w:r>
  </w:p>
  <w:p w:rsidR="00000000" w:rsidRDefault="00A522C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 w:rsidP="007D5FAF">
    <w:pPr>
      <w:pStyle w:val="Header"/>
    </w:pPr>
    <w:r>
      <w:tab/>
      <w:t>UNCLASSIFIED</w:t>
    </w:r>
    <w:r>
      <w:tab/>
    </w:r>
    <w:r>
      <w:br/>
    </w:r>
    <w:proofErr w:type="spellStart"/>
    <w:r w:rsidR="007D5FAF">
      <w:t>Keshet</w:t>
    </w:r>
    <w:proofErr w:type="spellEnd"/>
    <w:r>
      <w:t xml:space="preserve"> – OHDB Hardware ICD</w:t>
    </w:r>
    <w:r>
      <w:tab/>
    </w:r>
    <w:r>
      <w:tab/>
    </w:r>
    <w:r w:rsidR="007D5FAF">
      <w:t>10/3/14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72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9072" w:type="dxa"/>
        </w:tcPr>
        <w:p w:rsidR="00000000" w:rsidRDefault="00A522C2">
          <w:pPr>
            <w:spacing w:before="120"/>
            <w:ind w:left="567"/>
            <w:jc w:val="center"/>
          </w:pPr>
          <w:r>
            <w:t>SECRET-SN</w:t>
          </w:r>
        </w:p>
        <w:p w:rsidR="00000000" w:rsidRDefault="00A522C2">
          <w:pPr>
            <w:spacing w:before="120"/>
            <w:jc w:val="center"/>
          </w:pPr>
          <w:r>
            <w:t>October 1998                                                                         Y-1363.6200.00.10-1300-4.01</w:t>
          </w:r>
        </w:p>
      </w:tc>
    </w:tr>
  </w:tbl>
  <w:p w:rsidR="00000000" w:rsidRDefault="00A522C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>
    <w:r>
      <w:t>MD-0100-????</w:t>
    </w:r>
    <w:r>
      <w:tab/>
      <w:t>SECRET</w:t>
    </w:r>
  </w:p>
  <w:p w:rsidR="00000000" w:rsidRDefault="00A522C2">
    <w:r>
      <w:t>Rev.  ????</w:t>
    </w:r>
    <w:r>
      <w:tab/>
    </w:r>
    <w:r>
      <w:tab/>
      <w:t>1 August, 1996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 w:rsidP="007D5FAF">
    <w:pPr>
      <w:pStyle w:val="Header"/>
    </w:pPr>
    <w:r>
      <w:tab/>
      <w:t>UNCLASSIFIED</w:t>
    </w:r>
    <w:r>
      <w:tab/>
    </w:r>
    <w:r>
      <w:br/>
    </w:r>
    <w:proofErr w:type="spellStart"/>
    <w:r w:rsidR="007D5FAF">
      <w:t>Keshet</w:t>
    </w:r>
    <w:proofErr w:type="spellEnd"/>
    <w:r>
      <w:t xml:space="preserve"> – OHDB Hardware ICD</w:t>
    </w:r>
    <w:r>
      <w:tab/>
    </w:r>
    <w:r>
      <w:tab/>
    </w:r>
    <w:r w:rsidR="007D5FAF">
      <w:t>10/3/14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>
    <w:r>
      <w:t>MD-0100-????</w:t>
    </w:r>
    <w:r>
      <w:tab/>
      <w:t>SECRET</w:t>
    </w:r>
  </w:p>
  <w:p w:rsidR="00000000" w:rsidRDefault="00A522C2">
    <w:r>
      <w:t>Rev.  ????</w:t>
    </w:r>
    <w:r>
      <w:tab/>
    </w:r>
    <w:r>
      <w:tab/>
      <w:t>5 September, 1996</w:t>
    </w:r>
  </w:p>
  <w:p w:rsidR="00000000" w:rsidRDefault="00A522C2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22C2" w:rsidP="00AD7FDD">
    <w:pPr>
      <w:pStyle w:val="Header"/>
    </w:pPr>
    <w:r>
      <w:tab/>
    </w:r>
    <w:r>
      <w:tab/>
    </w:r>
    <w:r>
      <w:br/>
    </w:r>
    <w:proofErr w:type="spellStart"/>
    <w:r w:rsidR="00CB6B20">
      <w:t>Keshet</w:t>
    </w:r>
    <w:proofErr w:type="spellEnd"/>
    <w:r>
      <w:t xml:space="preserve"> – OHDB Hardware </w:t>
    </w:r>
    <w:r w:rsidR="00CB6B20">
      <w:t>FPGA Registers Description</w:t>
    </w:r>
    <w:r>
      <w:tab/>
    </w:r>
    <w:r w:rsidR="00CB6B20">
      <w:t>10</w:t>
    </w:r>
    <w:r>
      <w:t>/0</w:t>
    </w:r>
    <w:r w:rsidR="00CB6B20">
      <w:t>3</w:t>
    </w:r>
    <w:r>
      <w:t>/</w:t>
    </w:r>
    <w:r w:rsidR="00CB6B20">
      <w:t>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C289D5E"/>
    <w:lvl w:ilvl="0">
      <w:start w:val="1"/>
      <w:numFmt w:val="decimal"/>
      <w:lvlText w:val="%1."/>
      <w:legacy w:legacy="1" w:legacySpace="0" w:legacyIndent="708"/>
      <w:lvlJc w:val="center"/>
      <w:pPr>
        <w:ind w:left="708" w:right="708" w:hanging="708"/>
      </w:pPr>
    </w:lvl>
    <w:lvl w:ilvl="1">
      <w:start w:val="1"/>
      <w:numFmt w:val="decimal"/>
      <w:lvlText w:val="%1.%2."/>
      <w:legacy w:legacy="1" w:legacySpace="0" w:legacyIndent="708"/>
      <w:lvlJc w:val="center"/>
      <w:pPr>
        <w:ind w:hanging="708"/>
      </w:pPr>
    </w:lvl>
    <w:lvl w:ilvl="2">
      <w:start w:val="1"/>
      <w:numFmt w:val="decimal"/>
      <w:lvlText w:val="%1.%2.%3."/>
      <w:legacy w:legacy="1" w:legacySpace="0" w:legacyIndent="708"/>
      <w:lvlJc w:val="center"/>
      <w:pPr>
        <w:ind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center"/>
      <w:pPr>
        <w:ind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center"/>
      <w:pPr>
        <w:ind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center"/>
      <w:pPr>
        <w:ind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center"/>
      <w:pPr>
        <w:ind w:left="709" w:right="709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center"/>
      <w:pPr>
        <w:ind w:left="709" w:right="709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center"/>
      <w:pPr>
        <w:ind w:left="709" w:right="709" w:hanging="708"/>
      </w:pPr>
    </w:lvl>
  </w:abstractNum>
  <w:abstractNum w:abstractNumId="1">
    <w:nsid w:val="FFFFFFFE"/>
    <w:multiLevelType w:val="singleLevel"/>
    <w:tmpl w:val="BA48FC32"/>
    <w:lvl w:ilvl="0">
      <w:numFmt w:val="decimal"/>
      <w:pStyle w:val="List1"/>
      <w:lvlText w:val="*"/>
      <w:lvlJc w:val="left"/>
    </w:lvl>
  </w:abstractNum>
  <w:abstractNum w:abstractNumId="2">
    <w:nsid w:val="13083D09"/>
    <w:multiLevelType w:val="hybridMultilevel"/>
    <w:tmpl w:val="E864F1E4"/>
    <w:lvl w:ilvl="0" w:tplc="F550BB26">
      <w:start w:val="1"/>
      <w:numFmt w:val="decimal"/>
      <w:pStyle w:val="ETitleCenterBold"/>
      <w:lvlText w:val="%1)"/>
      <w:lvlJc w:val="left"/>
      <w:pPr>
        <w:tabs>
          <w:tab w:val="num" w:pos="928"/>
        </w:tabs>
        <w:ind w:left="568" w:right="568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8"/>
        </w:tabs>
        <w:ind w:left="2008" w:right="20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8"/>
        </w:tabs>
        <w:ind w:left="2728" w:right="27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8"/>
        </w:tabs>
        <w:ind w:left="3448" w:right="34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8"/>
        </w:tabs>
        <w:ind w:left="4168" w:right="41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8"/>
        </w:tabs>
        <w:ind w:left="4888" w:right="48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8"/>
        </w:tabs>
        <w:ind w:left="5608" w:right="56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8"/>
        </w:tabs>
        <w:ind w:left="6328" w:right="63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8"/>
        </w:tabs>
        <w:ind w:left="7048" w:right="7048" w:hanging="180"/>
      </w:pPr>
    </w:lvl>
  </w:abstractNum>
  <w:abstractNum w:abstractNumId="3">
    <w:nsid w:val="15A92404"/>
    <w:multiLevelType w:val="hybridMultilevel"/>
    <w:tmpl w:val="D0DE8DEC"/>
    <w:lvl w:ilvl="0" w:tplc="EC063DFA">
      <w:start w:val="1"/>
      <w:numFmt w:val="bullet"/>
      <w:pStyle w:val="NumberedList3"/>
      <w:lvlText w:val=""/>
      <w:lvlJc w:val="left"/>
      <w:pPr>
        <w:tabs>
          <w:tab w:val="num" w:pos="1211"/>
        </w:tabs>
        <w:ind w:left="851" w:right="851" w:firstLine="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291"/>
        </w:tabs>
        <w:ind w:left="2291" w:right="2291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3011"/>
        </w:tabs>
        <w:ind w:left="3011" w:right="3011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731"/>
        </w:tabs>
        <w:ind w:left="3731" w:right="3731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451"/>
        </w:tabs>
        <w:ind w:left="4451" w:right="4451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171"/>
        </w:tabs>
        <w:ind w:left="5171" w:right="5171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891"/>
        </w:tabs>
        <w:ind w:left="5891" w:right="5891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611"/>
        </w:tabs>
        <w:ind w:left="6611" w:right="6611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331"/>
        </w:tabs>
        <w:ind w:left="7331" w:right="7331" w:hanging="360"/>
      </w:pPr>
      <w:rPr>
        <w:rFonts w:ascii="Wingdings" w:hAnsi="Wingdings" w:hint="default"/>
      </w:rPr>
    </w:lvl>
  </w:abstractNum>
  <w:abstractNum w:abstractNumId="4">
    <w:nsid w:val="27494C02"/>
    <w:multiLevelType w:val="hybridMultilevel"/>
    <w:tmpl w:val="351C0564"/>
    <w:lvl w:ilvl="0" w:tplc="233E6454">
      <w:start w:val="1"/>
      <w:numFmt w:val="bullet"/>
      <w:pStyle w:val="NumberedList4"/>
      <w:lvlText w:val=""/>
      <w:lvlJc w:val="left"/>
      <w:pPr>
        <w:tabs>
          <w:tab w:val="num" w:pos="1211"/>
        </w:tabs>
        <w:ind w:left="851" w:right="851" w:firstLine="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291"/>
        </w:tabs>
        <w:ind w:left="2291" w:right="2291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3011"/>
        </w:tabs>
        <w:ind w:left="3011" w:right="3011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731"/>
        </w:tabs>
        <w:ind w:left="3731" w:right="3731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451"/>
        </w:tabs>
        <w:ind w:left="4451" w:right="4451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171"/>
        </w:tabs>
        <w:ind w:left="5171" w:right="5171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891"/>
        </w:tabs>
        <w:ind w:left="5891" w:right="5891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611"/>
        </w:tabs>
        <w:ind w:left="6611" w:right="6611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331"/>
        </w:tabs>
        <w:ind w:left="7331" w:right="7331" w:hanging="360"/>
      </w:pPr>
      <w:rPr>
        <w:rFonts w:ascii="Wingdings" w:hAnsi="Wingdings" w:hint="default"/>
      </w:rPr>
    </w:lvl>
  </w:abstractNum>
  <w:abstractNum w:abstractNumId="5">
    <w:nsid w:val="386131E3"/>
    <w:multiLevelType w:val="hybridMultilevel"/>
    <w:tmpl w:val="983CAC7E"/>
    <w:lvl w:ilvl="0" w:tplc="6164A4EE">
      <w:start w:val="1"/>
      <w:numFmt w:val="bullet"/>
      <w:pStyle w:val="Index9"/>
      <w:lvlText w:val=""/>
      <w:lvlJc w:val="left"/>
      <w:pPr>
        <w:tabs>
          <w:tab w:val="num" w:pos="360"/>
        </w:tabs>
        <w:ind w:left="0" w:right="0" w:firstLine="0"/>
      </w:pPr>
      <w:rPr>
        <w:rFonts w:ascii="Symbol" w:hAnsi="Symbol" w:hint="default"/>
      </w:rPr>
    </w:lvl>
    <w:lvl w:ilvl="1" w:tplc="3A1823FC">
      <w:start w:val="1"/>
      <w:numFmt w:val="decimal"/>
      <w:pStyle w:val="ETitleCenter14"/>
      <w:lvlText w:val="%2)"/>
      <w:lvlJc w:val="left"/>
      <w:pPr>
        <w:tabs>
          <w:tab w:val="num" w:pos="1440"/>
        </w:tabs>
        <w:ind w:left="1080" w:right="108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6">
    <w:nsid w:val="386415A0"/>
    <w:multiLevelType w:val="singleLevel"/>
    <w:tmpl w:val="97CE3812"/>
    <w:lvl w:ilvl="0">
      <w:numFmt w:val="decimal"/>
      <w:pStyle w:val="List2"/>
      <w:lvlText w:val="*"/>
      <w:lvlJc w:val="left"/>
    </w:lvl>
  </w:abstractNum>
  <w:abstractNum w:abstractNumId="7">
    <w:nsid w:val="3EBF604B"/>
    <w:multiLevelType w:val="hybridMultilevel"/>
    <w:tmpl w:val="694CF9B0"/>
    <w:lvl w:ilvl="0" w:tplc="DF869EF4">
      <w:start w:val="1"/>
      <w:numFmt w:val="decimal"/>
      <w:pStyle w:val="ETableTextTitle"/>
      <w:lvlText w:val="%1)"/>
      <w:lvlJc w:val="left"/>
      <w:pPr>
        <w:tabs>
          <w:tab w:val="num" w:pos="1211"/>
        </w:tabs>
        <w:ind w:left="851" w:right="851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righ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righ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righ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righ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righ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righ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righ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right="7331" w:hanging="180"/>
      </w:pPr>
    </w:lvl>
  </w:abstractNum>
  <w:abstractNum w:abstractNumId="8">
    <w:nsid w:val="51904A11"/>
    <w:multiLevelType w:val="hybridMultilevel"/>
    <w:tmpl w:val="797E51E4"/>
    <w:lvl w:ilvl="0" w:tplc="1786D1E4">
      <w:start w:val="1"/>
      <w:numFmt w:val="bullet"/>
      <w:pStyle w:val="NumberedList5"/>
      <w:lvlText w:val=""/>
      <w:lvlJc w:val="left"/>
      <w:pPr>
        <w:tabs>
          <w:tab w:val="num" w:pos="1778"/>
        </w:tabs>
        <w:ind w:left="1418" w:right="1418" w:firstLine="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858"/>
        </w:tabs>
        <w:ind w:left="2858" w:right="2858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3578"/>
        </w:tabs>
        <w:ind w:left="3578" w:right="3578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4298"/>
        </w:tabs>
        <w:ind w:left="4298" w:right="4298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5018"/>
        </w:tabs>
        <w:ind w:left="5018" w:right="5018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738"/>
        </w:tabs>
        <w:ind w:left="5738" w:right="5738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6458"/>
        </w:tabs>
        <w:ind w:left="6458" w:right="6458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7178"/>
        </w:tabs>
        <w:ind w:left="7178" w:right="7178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898"/>
        </w:tabs>
        <w:ind w:left="7898" w:right="7898" w:hanging="360"/>
      </w:pPr>
      <w:rPr>
        <w:rFonts w:ascii="Wingdings" w:hAnsi="Wingdings" w:hint="default"/>
      </w:rPr>
    </w:lvl>
  </w:abstractNum>
  <w:abstractNum w:abstractNumId="9">
    <w:nsid w:val="52CD4ACA"/>
    <w:multiLevelType w:val="multilevel"/>
    <w:tmpl w:val="13D6490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righ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right="0" w:firstLine="0"/>
      </w:pPr>
      <w:rPr>
        <w:rFonts w:cs="David" w:hint="cs"/>
        <w:bCs/>
        <w:iCs w:val="0"/>
        <w:szCs w:val="28"/>
      </w:rPr>
    </w:lvl>
    <w:lvl w:ilvl="2">
      <w:start w:val="1"/>
      <w:numFmt w:val="none"/>
      <w:pStyle w:val="Heading3"/>
      <w:lvlText w:val="1.1.1"/>
      <w:lvlJc w:val="left"/>
      <w:pPr>
        <w:tabs>
          <w:tab w:val="num" w:pos="720"/>
        </w:tabs>
        <w:ind w:left="0" w:right="0" w:firstLine="0"/>
      </w:pPr>
      <w:rPr>
        <w:rFonts w:hint="default"/>
      </w:rPr>
    </w:lvl>
    <w:lvl w:ilvl="3">
      <w:start w:val="1"/>
      <w:numFmt w:val="none"/>
      <w:lvlText w:val="1.1.1.1"/>
      <w:lvlJc w:val="left"/>
      <w:pPr>
        <w:tabs>
          <w:tab w:val="num" w:pos="1080"/>
        </w:tabs>
        <w:ind w:left="0" w:right="0" w:firstLine="0"/>
      </w:pPr>
      <w:rPr>
        <w:rFonts w:hint="default"/>
      </w:rPr>
    </w:lvl>
    <w:lvl w:ilvl="4">
      <w:start w:val="1"/>
      <w:numFmt w:val="none"/>
      <w:lvlText w:val="1.1.1.1.1"/>
      <w:lvlJc w:val="left"/>
      <w:pPr>
        <w:tabs>
          <w:tab w:val="num" w:pos="1080"/>
        </w:tabs>
        <w:ind w:left="0" w:right="0" w:firstLine="0"/>
      </w:pPr>
      <w:rPr>
        <w:rFonts w:hint="default"/>
      </w:rPr>
    </w:lvl>
    <w:lvl w:ilvl="5">
      <w:start w:val="1"/>
      <w:numFmt w:val="decimal"/>
      <w:lvlText w:val="1.1.1.1.1"/>
      <w:lvlJc w:val="left"/>
      <w:pPr>
        <w:tabs>
          <w:tab w:val="num" w:pos="1080"/>
        </w:tabs>
        <w:ind w:left="0" w:right="0" w:firstLine="0"/>
      </w:pPr>
      <w:rPr>
        <w:rFonts w:hint="default"/>
      </w:rPr>
    </w:lvl>
    <w:lvl w:ilvl="6">
      <w:start w:val="1"/>
      <w:numFmt w:val="decimal"/>
      <w:lvlText w:val="1.1.1.1.1.1.1"/>
      <w:lvlJc w:val="left"/>
      <w:pPr>
        <w:tabs>
          <w:tab w:val="num" w:pos="1440"/>
        </w:tabs>
        <w:ind w:left="0" w:right="0" w:firstLine="0"/>
      </w:pPr>
      <w:rPr>
        <w:rFonts w:hint="default"/>
      </w:rPr>
    </w:lvl>
    <w:lvl w:ilvl="7">
      <w:start w:val="1"/>
      <w:numFmt w:val="none"/>
      <w:lvlText w:val="1.1.1.1.1.1.1.1"/>
      <w:lvlJc w:val="left"/>
      <w:pPr>
        <w:tabs>
          <w:tab w:val="num" w:pos="1800"/>
        </w:tabs>
        <w:ind w:left="0" w:right="0" w:firstLine="0"/>
      </w:pPr>
      <w:rPr>
        <w:rFonts w:hint="default"/>
      </w:rPr>
    </w:lvl>
    <w:lvl w:ilvl="8">
      <w:start w:val="1"/>
      <w:numFmt w:val="decimal"/>
      <w:lvlText w:val="1.1.1.1.1.1.1.1.1"/>
      <w:lvlJc w:val="left"/>
      <w:pPr>
        <w:tabs>
          <w:tab w:val="num" w:pos="1800"/>
        </w:tabs>
        <w:ind w:left="0" w:right="0" w:firstLine="0"/>
      </w:pPr>
      <w:rPr>
        <w:rFonts w:hint="default"/>
      </w:rPr>
    </w:lvl>
  </w:abstractNum>
  <w:abstractNum w:abstractNumId="10">
    <w:nsid w:val="5AFF4254"/>
    <w:multiLevelType w:val="hybridMultilevel"/>
    <w:tmpl w:val="5EFEA0F8"/>
    <w:lvl w:ilvl="0" w:tplc="1820FC04">
      <w:start w:val="1"/>
      <w:numFmt w:val="decimal"/>
      <w:pStyle w:val="TableofFigures"/>
      <w:lvlText w:val="%1)"/>
      <w:lvlJc w:val="left"/>
      <w:pPr>
        <w:tabs>
          <w:tab w:val="num" w:pos="1495"/>
        </w:tabs>
        <w:ind w:left="1135" w:right="1135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75"/>
        </w:tabs>
        <w:ind w:left="2575" w:right="2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5"/>
        </w:tabs>
        <w:ind w:left="3295" w:right="3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5"/>
        </w:tabs>
        <w:ind w:left="4015" w:right="4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5"/>
        </w:tabs>
        <w:ind w:left="4735" w:right="4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5"/>
        </w:tabs>
        <w:ind w:left="5455" w:right="5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5"/>
        </w:tabs>
        <w:ind w:left="6175" w:right="6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5"/>
        </w:tabs>
        <w:ind w:left="6895" w:right="6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5"/>
        </w:tabs>
        <w:ind w:left="7615" w:right="7615" w:hanging="180"/>
      </w:pPr>
    </w:lvl>
  </w:abstractNum>
  <w:abstractNum w:abstractNumId="11">
    <w:nsid w:val="61CA4AD2"/>
    <w:multiLevelType w:val="hybridMultilevel"/>
    <w:tmpl w:val="CDA4B376"/>
    <w:lvl w:ilvl="0" w:tplc="1B2EF4B0">
      <w:start w:val="1"/>
      <w:numFmt w:val="decimal"/>
      <w:pStyle w:val="HwDataTitle"/>
      <w:lvlText w:val="%1)"/>
      <w:lvlJc w:val="left"/>
      <w:pPr>
        <w:tabs>
          <w:tab w:val="num" w:pos="1778"/>
        </w:tabs>
        <w:ind w:left="1418" w:right="1418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58"/>
        </w:tabs>
        <w:ind w:left="2858" w:right="28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78"/>
        </w:tabs>
        <w:ind w:left="3578" w:right="3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98"/>
        </w:tabs>
        <w:ind w:left="4298" w:right="4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18"/>
        </w:tabs>
        <w:ind w:left="5018" w:right="5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38"/>
        </w:tabs>
        <w:ind w:left="5738" w:right="5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58"/>
        </w:tabs>
        <w:ind w:left="6458" w:right="6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78"/>
        </w:tabs>
        <w:ind w:left="7178" w:right="7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98"/>
        </w:tabs>
        <w:ind w:left="7898" w:right="7898" w:hanging="180"/>
      </w:pPr>
    </w:lvl>
  </w:abstractNum>
  <w:abstractNum w:abstractNumId="12">
    <w:nsid w:val="62DF5E42"/>
    <w:multiLevelType w:val="hybridMultilevel"/>
    <w:tmpl w:val="92007590"/>
    <w:lvl w:ilvl="0" w:tplc="305C9280">
      <w:start w:val="1"/>
      <w:numFmt w:val="bullet"/>
      <w:pStyle w:val="PageNumber"/>
      <w:lvlText w:val=""/>
      <w:lvlJc w:val="left"/>
      <w:pPr>
        <w:tabs>
          <w:tab w:val="num" w:pos="2345"/>
        </w:tabs>
        <w:ind w:left="1985" w:right="1985" w:firstLine="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3425"/>
        </w:tabs>
        <w:ind w:left="3425" w:right="3425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4145"/>
        </w:tabs>
        <w:ind w:left="4145" w:right="4145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4865"/>
        </w:tabs>
        <w:ind w:left="4865" w:right="4865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5585"/>
        </w:tabs>
        <w:ind w:left="5585" w:right="5585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6305"/>
        </w:tabs>
        <w:ind w:left="6305" w:right="6305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7025"/>
        </w:tabs>
        <w:ind w:left="7025" w:right="7025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7745"/>
        </w:tabs>
        <w:ind w:left="7745" w:right="7745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8465"/>
        </w:tabs>
        <w:ind w:left="8465" w:right="8465" w:hanging="360"/>
      </w:pPr>
      <w:rPr>
        <w:rFonts w:ascii="Wingdings" w:hAnsi="Wingdings" w:hint="default"/>
      </w:rPr>
    </w:lvl>
  </w:abstractNum>
  <w:abstractNum w:abstractNumId="13">
    <w:nsid w:val="62EE1C09"/>
    <w:multiLevelType w:val="hybridMultilevel"/>
    <w:tmpl w:val="6DE8C51A"/>
    <w:lvl w:ilvl="0" w:tplc="B828877A">
      <w:start w:val="1"/>
      <w:numFmt w:val="bullet"/>
      <w:pStyle w:val="NumberedList2"/>
      <w:lvlText w:val=""/>
      <w:lvlJc w:val="left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724"/>
        </w:tabs>
        <w:ind w:left="1724" w:right="1724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444"/>
        </w:tabs>
        <w:ind w:left="2444" w:right="2444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164"/>
        </w:tabs>
        <w:ind w:left="3164" w:right="3164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884"/>
        </w:tabs>
        <w:ind w:left="3884" w:right="3884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604"/>
        </w:tabs>
        <w:ind w:left="4604" w:right="4604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324"/>
        </w:tabs>
        <w:ind w:left="5324" w:right="5324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044"/>
        </w:tabs>
        <w:ind w:left="6044" w:right="6044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764"/>
        </w:tabs>
        <w:ind w:left="6764" w:right="6764" w:hanging="360"/>
      </w:pPr>
      <w:rPr>
        <w:rFonts w:ascii="Wingdings" w:hAnsi="Wingdings" w:hint="default"/>
      </w:rPr>
    </w:lvl>
  </w:abstractNum>
  <w:abstractNum w:abstractNumId="14">
    <w:nsid w:val="655C4478"/>
    <w:multiLevelType w:val="hybridMultilevel"/>
    <w:tmpl w:val="7938C716"/>
    <w:lvl w:ilvl="0" w:tplc="0C9E842C">
      <w:start w:val="1"/>
      <w:numFmt w:val="bullet"/>
      <w:pStyle w:val="BulletList3"/>
      <w:lvlText w:val=""/>
      <w:lvlJc w:val="left"/>
      <w:pPr>
        <w:tabs>
          <w:tab w:val="num" w:pos="360"/>
        </w:tabs>
        <w:ind w:left="0" w:righ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5">
    <w:nsid w:val="73B07D42"/>
    <w:multiLevelType w:val="hybridMultilevel"/>
    <w:tmpl w:val="EF0AD248"/>
    <w:lvl w:ilvl="0" w:tplc="194CE900">
      <w:start w:val="1"/>
      <w:numFmt w:val="bullet"/>
      <w:pStyle w:val="BulletList1"/>
      <w:lvlText w:val=""/>
      <w:lvlJc w:val="left"/>
      <w:pPr>
        <w:tabs>
          <w:tab w:val="num" w:pos="644"/>
        </w:tabs>
        <w:ind w:left="0" w:right="0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6">
    <w:nsid w:val="774D167C"/>
    <w:multiLevelType w:val="hybridMultilevel"/>
    <w:tmpl w:val="31B8AEE8"/>
    <w:lvl w:ilvl="0" w:tplc="B1220F78">
      <w:start w:val="1"/>
      <w:numFmt w:val="decimal"/>
      <w:pStyle w:val="HwDataText8"/>
      <w:lvlText w:val="%1)"/>
      <w:lvlJc w:val="left"/>
      <w:pPr>
        <w:tabs>
          <w:tab w:val="num" w:pos="2062"/>
        </w:tabs>
        <w:ind w:left="1702" w:right="170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42"/>
        </w:tabs>
        <w:ind w:left="3142" w:right="31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62"/>
        </w:tabs>
        <w:ind w:left="3862" w:right="38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82"/>
        </w:tabs>
        <w:ind w:left="4582" w:right="45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02"/>
        </w:tabs>
        <w:ind w:left="5302" w:right="53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22"/>
        </w:tabs>
        <w:ind w:left="6022" w:right="60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42"/>
        </w:tabs>
        <w:ind w:left="6742" w:right="67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62"/>
        </w:tabs>
        <w:ind w:left="7462" w:right="74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82"/>
        </w:tabs>
        <w:ind w:left="8182" w:right="8182" w:hanging="180"/>
      </w:pPr>
    </w:lvl>
  </w:abstractNum>
  <w:abstractNum w:abstractNumId="17">
    <w:nsid w:val="7B56534E"/>
    <w:multiLevelType w:val="singleLevel"/>
    <w:tmpl w:val="AAE8FD00"/>
    <w:lvl w:ilvl="0">
      <w:numFmt w:val="decimal"/>
      <w:pStyle w:val="BulletList2"/>
      <w:lvlText w:val="*"/>
      <w:lvlJc w:val="left"/>
    </w:lvl>
  </w:abstractNum>
  <w:abstractNum w:abstractNumId="18">
    <w:nsid w:val="7F0B12B4"/>
    <w:multiLevelType w:val="hybridMultilevel"/>
    <w:tmpl w:val="08366FB4"/>
    <w:lvl w:ilvl="0" w:tplc="1FAEDBC6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chosung"/>
        <w:pStyle w:val="List1"/>
        <w:lvlText w:val=""/>
        <w:legacy w:legacy="1" w:legacySpace="0" w:legacyIndent="284"/>
        <w:lvlJc w:val="left"/>
        <w:pPr>
          <w:ind w:left="851" w:right="851" w:hanging="284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5"/>
  </w:num>
  <w:num w:numId="4">
    <w:abstractNumId w:val="17"/>
    <w:lvlOverride w:ilvl="0">
      <w:lvl w:ilvl="0">
        <w:start w:val="1"/>
        <w:numFmt w:val="bullet"/>
        <w:pStyle w:val="BulletList2"/>
        <w:lvlText w:val=""/>
        <w:lvlJc w:val="left"/>
        <w:pPr>
          <w:tabs>
            <w:tab w:val="num" w:pos="360"/>
          </w:tabs>
          <w:ind w:left="0" w:right="0" w:firstLine="0"/>
        </w:pPr>
        <w:rPr>
          <w:rFonts w:ascii="Symbol" w:hAnsi="Symbol" w:hint="default"/>
        </w:rPr>
      </w:lvl>
    </w:lvlOverride>
  </w:num>
  <w:num w:numId="5">
    <w:abstractNumId w:val="6"/>
    <w:lvlOverride w:ilvl="0">
      <w:lvl w:ilvl="0">
        <w:start w:val="1"/>
        <w:numFmt w:val="bullet"/>
        <w:pStyle w:val="List2"/>
        <w:lvlText w:val=""/>
        <w:lvlJc w:val="left"/>
        <w:pPr>
          <w:tabs>
            <w:tab w:val="num" w:pos="360"/>
          </w:tabs>
          <w:ind w:left="0" w:right="0" w:firstLine="0"/>
        </w:pPr>
        <w:rPr>
          <w:rFonts w:ascii="Symbol" w:hAnsi="Symbol" w:hint="default"/>
        </w:rPr>
      </w:lvl>
    </w:lvlOverride>
  </w:num>
  <w:num w:numId="6">
    <w:abstractNumId w:val="14"/>
  </w:num>
  <w:num w:numId="7">
    <w:abstractNumId w:val="9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</w:num>
  <w:num w:numId="16">
    <w:abstractNumId w:val="2"/>
  </w:num>
  <w:num w:numId="17">
    <w:abstractNumId w:val="7"/>
  </w:num>
  <w:num w:numId="18">
    <w:abstractNumId w:val="10"/>
  </w:num>
  <w:num w:numId="19">
    <w:abstractNumId w:val="11"/>
  </w:num>
  <w:num w:numId="20">
    <w:abstractNumId w:val="16"/>
  </w:num>
  <w:num w:numId="21">
    <w:abstractNumId w:val="13"/>
  </w:num>
  <w:num w:numId="22">
    <w:abstractNumId w:val="3"/>
  </w:num>
  <w:num w:numId="23">
    <w:abstractNumId w:val="4"/>
  </w:num>
  <w:num w:numId="24">
    <w:abstractNumId w:val="8"/>
  </w:num>
  <w:num w:numId="25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intFractionalCharacterWidth/>
  <w:hideSpellingErrors/>
  <w:hideGrammaticalError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B2"/>
    <w:rsid w:val="00041FF6"/>
    <w:rsid w:val="00085105"/>
    <w:rsid w:val="00095EFA"/>
    <w:rsid w:val="000D4DFD"/>
    <w:rsid w:val="00135DC1"/>
    <w:rsid w:val="00164BAD"/>
    <w:rsid w:val="00186C09"/>
    <w:rsid w:val="00186D51"/>
    <w:rsid w:val="001A3822"/>
    <w:rsid w:val="001D3FD9"/>
    <w:rsid w:val="001F29B2"/>
    <w:rsid w:val="002624F9"/>
    <w:rsid w:val="002876EA"/>
    <w:rsid w:val="00297A73"/>
    <w:rsid w:val="002B68DF"/>
    <w:rsid w:val="003207B3"/>
    <w:rsid w:val="00332DE3"/>
    <w:rsid w:val="0035300F"/>
    <w:rsid w:val="00383840"/>
    <w:rsid w:val="00383ADE"/>
    <w:rsid w:val="003877A5"/>
    <w:rsid w:val="00395ED1"/>
    <w:rsid w:val="003D2A3D"/>
    <w:rsid w:val="003E358C"/>
    <w:rsid w:val="003F7616"/>
    <w:rsid w:val="00403EF7"/>
    <w:rsid w:val="004315BC"/>
    <w:rsid w:val="0044505C"/>
    <w:rsid w:val="00463D7B"/>
    <w:rsid w:val="004726F2"/>
    <w:rsid w:val="00476F24"/>
    <w:rsid w:val="00493869"/>
    <w:rsid w:val="004C4A25"/>
    <w:rsid w:val="00520C83"/>
    <w:rsid w:val="005C3BC0"/>
    <w:rsid w:val="005E36BA"/>
    <w:rsid w:val="005F50A6"/>
    <w:rsid w:val="00624347"/>
    <w:rsid w:val="00625318"/>
    <w:rsid w:val="00667219"/>
    <w:rsid w:val="00680CCC"/>
    <w:rsid w:val="006B3B12"/>
    <w:rsid w:val="006F3DE9"/>
    <w:rsid w:val="00701B80"/>
    <w:rsid w:val="0072496D"/>
    <w:rsid w:val="00725B09"/>
    <w:rsid w:val="007550AC"/>
    <w:rsid w:val="007B2808"/>
    <w:rsid w:val="007D5FAF"/>
    <w:rsid w:val="007D62AD"/>
    <w:rsid w:val="007E496C"/>
    <w:rsid w:val="0083656E"/>
    <w:rsid w:val="00837DD1"/>
    <w:rsid w:val="008A4822"/>
    <w:rsid w:val="008D0765"/>
    <w:rsid w:val="008D59BD"/>
    <w:rsid w:val="00925D22"/>
    <w:rsid w:val="00925D56"/>
    <w:rsid w:val="00937E65"/>
    <w:rsid w:val="0094442F"/>
    <w:rsid w:val="00945A55"/>
    <w:rsid w:val="009635C8"/>
    <w:rsid w:val="00976632"/>
    <w:rsid w:val="009A493F"/>
    <w:rsid w:val="009C49E6"/>
    <w:rsid w:val="00A4777C"/>
    <w:rsid w:val="00A522C2"/>
    <w:rsid w:val="00A63117"/>
    <w:rsid w:val="00AD7FDD"/>
    <w:rsid w:val="00B03866"/>
    <w:rsid w:val="00B14543"/>
    <w:rsid w:val="00B2090C"/>
    <w:rsid w:val="00B43D69"/>
    <w:rsid w:val="00B9498C"/>
    <w:rsid w:val="00C6112C"/>
    <w:rsid w:val="00CA483D"/>
    <w:rsid w:val="00CB6B20"/>
    <w:rsid w:val="00CC62E5"/>
    <w:rsid w:val="00CD631F"/>
    <w:rsid w:val="00D06306"/>
    <w:rsid w:val="00D101C8"/>
    <w:rsid w:val="00D2734A"/>
    <w:rsid w:val="00DD0FB5"/>
    <w:rsid w:val="00DD1431"/>
    <w:rsid w:val="00DE41DD"/>
    <w:rsid w:val="00E502F4"/>
    <w:rsid w:val="00EB04E5"/>
    <w:rsid w:val="00EB7186"/>
    <w:rsid w:val="00EF66FD"/>
    <w:rsid w:val="00F0388A"/>
    <w:rsid w:val="00F63467"/>
    <w:rsid w:val="00F6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BasicEStyle"/>
    <w:next w:val="BasicEStyle"/>
    <w:qFormat/>
    <w:pPr>
      <w:keepNext/>
      <w:numPr>
        <w:numId w:val="7"/>
      </w:numPr>
      <w:pBdr>
        <w:top w:val="single" w:sz="4" w:space="1" w:color="auto" w:shadow="1"/>
        <w:left w:val="single" w:sz="4" w:space="10" w:color="auto" w:shadow="1"/>
        <w:bottom w:val="single" w:sz="4" w:space="1" w:color="auto" w:shadow="1"/>
        <w:right w:val="single" w:sz="4" w:space="6" w:color="auto" w:shadow="1"/>
      </w:pBdr>
      <w:shd w:val="pct15" w:color="auto" w:fill="FFFFFF"/>
      <w:tabs>
        <w:tab w:val="clear" w:pos="360"/>
        <w:tab w:val="left" w:pos="567"/>
        <w:tab w:val="left" w:pos="851"/>
      </w:tabs>
      <w:spacing w:before="240" w:after="240"/>
      <w:outlineLvl w:val="0"/>
    </w:pPr>
    <w:rPr>
      <w:rFonts w:ascii="Arial" w:hAnsi="Arial"/>
      <w:b/>
      <w:bCs/>
      <w:kern w:val="28"/>
      <w:sz w:val="28"/>
      <w:szCs w:val="32"/>
    </w:rPr>
  </w:style>
  <w:style w:type="paragraph" w:styleId="Heading2">
    <w:name w:val="heading 2"/>
    <w:basedOn w:val="Heading1"/>
    <w:next w:val="BasicEStyle"/>
    <w:qFormat/>
    <w:pPr>
      <w:numPr>
        <w:ilvl w:val="1"/>
      </w:numPr>
      <w:tabs>
        <w:tab w:val="clear" w:pos="567"/>
        <w:tab w:val="clear" w:pos="851"/>
      </w:tabs>
      <w:outlineLvl w:val="1"/>
    </w:pPr>
    <w:rPr>
      <w:sz w:val="24"/>
      <w:szCs w:val="28"/>
    </w:rPr>
  </w:style>
  <w:style w:type="paragraph" w:styleId="Heading3">
    <w:name w:val="heading 3"/>
    <w:basedOn w:val="Heading2"/>
    <w:next w:val="BasicEStyle"/>
    <w:qFormat/>
    <w:pPr>
      <w:numPr>
        <w:ilvl w:val="2"/>
      </w:numPr>
      <w:tabs>
        <w:tab w:val="clear" w:pos="720"/>
      </w:tabs>
      <w:spacing w:after="120"/>
      <w:outlineLvl w:val="2"/>
    </w:pPr>
  </w:style>
  <w:style w:type="paragraph" w:styleId="Heading4">
    <w:name w:val="heading 4"/>
    <w:basedOn w:val="Heading3"/>
    <w:next w:val="BasicEStyle"/>
    <w:qFormat/>
    <w:pPr>
      <w:numPr>
        <w:ilvl w:val="3"/>
        <w:numId w:val="8"/>
      </w:numPr>
      <w:spacing w:before="120"/>
      <w:ind w:firstLine="0"/>
      <w:outlineLvl w:val="3"/>
    </w:pPr>
  </w:style>
  <w:style w:type="paragraph" w:styleId="Heading5">
    <w:name w:val="heading 5"/>
    <w:basedOn w:val="Heading4"/>
    <w:next w:val="BasicEStyle"/>
    <w:qFormat/>
    <w:pPr>
      <w:numPr>
        <w:ilvl w:val="4"/>
        <w:numId w:val="9"/>
      </w:numPr>
      <w:spacing w:before="240" w:after="60"/>
      <w:ind w:firstLine="0"/>
      <w:outlineLvl w:val="4"/>
    </w:pPr>
  </w:style>
  <w:style w:type="paragraph" w:styleId="Heading6">
    <w:name w:val="heading 6"/>
    <w:basedOn w:val="Heading5"/>
    <w:next w:val="BasicEStyle"/>
    <w:qFormat/>
    <w:pPr>
      <w:numPr>
        <w:ilvl w:val="5"/>
        <w:numId w:val="10"/>
      </w:numPr>
      <w:ind w:firstLine="0"/>
      <w:outlineLvl w:val="5"/>
    </w:pPr>
    <w:rPr>
      <w:sz w:val="22"/>
      <w:szCs w:val="26"/>
    </w:rPr>
  </w:style>
  <w:style w:type="paragraph" w:styleId="Heading7">
    <w:name w:val="heading 7"/>
    <w:basedOn w:val="Heading6"/>
    <w:next w:val="BasicEStyle"/>
    <w:qFormat/>
    <w:pPr>
      <w:numPr>
        <w:ilvl w:val="6"/>
        <w:numId w:val="11"/>
      </w:numPr>
      <w:ind w:right="0" w:firstLine="0"/>
      <w:outlineLvl w:val="6"/>
    </w:pPr>
  </w:style>
  <w:style w:type="paragraph" w:styleId="Heading8">
    <w:name w:val="heading 8"/>
    <w:basedOn w:val="Heading7"/>
    <w:next w:val="BasicEStyle"/>
    <w:qFormat/>
    <w:pPr>
      <w:numPr>
        <w:ilvl w:val="7"/>
        <w:numId w:val="12"/>
      </w:numPr>
      <w:ind w:right="0" w:firstLine="0"/>
      <w:outlineLvl w:val="7"/>
    </w:pPr>
    <w:rPr>
      <w:sz w:val="20"/>
      <w:szCs w:val="24"/>
    </w:rPr>
  </w:style>
  <w:style w:type="paragraph" w:styleId="Heading9">
    <w:name w:val="heading 9"/>
    <w:basedOn w:val="Heading8"/>
    <w:next w:val="BasicEStyle"/>
    <w:qFormat/>
    <w:pPr>
      <w:numPr>
        <w:ilvl w:val="8"/>
        <w:numId w:val="13"/>
      </w:numPr>
      <w:ind w:right="0" w:firstLine="0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EStyle">
    <w:name w:val="BasicEStyle"/>
    <w:basedOn w:val="Normal"/>
    <w:rPr>
      <w:rFonts w:cs="David"/>
      <w:noProof w:val="0"/>
      <w:sz w:val="24"/>
      <w:szCs w:val="24"/>
    </w:rPr>
  </w:style>
  <w:style w:type="paragraph" w:customStyle="1" w:styleId="BasicHStyle">
    <w:name w:val="BasicHStyle"/>
    <w:pPr>
      <w:bidi/>
    </w:pPr>
    <w:rPr>
      <w:rFonts w:cs="David"/>
      <w:noProof/>
      <w:sz w:val="24"/>
      <w:szCs w:val="24"/>
    </w:rPr>
  </w:style>
  <w:style w:type="character" w:styleId="CommentReference">
    <w:name w:val="annotation reference"/>
    <w:basedOn w:val="BasicFont"/>
    <w:semiHidden/>
    <w:rPr>
      <w:rFonts w:ascii="Times New Roman" w:hAnsi="Times New Roman" w:cs="David"/>
      <w:color w:val="auto"/>
      <w:sz w:val="16"/>
      <w:szCs w:val="16"/>
    </w:rPr>
  </w:style>
  <w:style w:type="character" w:customStyle="1" w:styleId="BasicFont">
    <w:name w:val="BasicFont"/>
    <w:basedOn w:val="DefaultParagraphFont"/>
    <w:rPr>
      <w:rFonts w:ascii="Times New Roman" w:hAnsi="Times New Roman" w:cs="David"/>
      <w:color w:val="auto"/>
      <w:sz w:val="24"/>
      <w:szCs w:val="24"/>
    </w:rPr>
  </w:style>
  <w:style w:type="paragraph" w:styleId="CommentText">
    <w:name w:val="annotation text"/>
    <w:basedOn w:val="Normal"/>
    <w:semiHidden/>
    <w:pPr>
      <w:ind w:right="284"/>
    </w:pPr>
    <w:rPr>
      <w:rFonts w:ascii="Arial" w:hAnsi="Arial" w:cs="David"/>
      <w:noProof w:val="0"/>
      <w:sz w:val="16"/>
      <w:szCs w:val="16"/>
    </w:rPr>
  </w:style>
  <w:style w:type="paragraph" w:styleId="BlockText">
    <w:name w:val="Block Text"/>
    <w:basedOn w:val="BasicEStyle"/>
    <w:next w:val="BasicEStyle"/>
    <w:semiHidden/>
    <w:pPr>
      <w:spacing w:after="120"/>
      <w:ind w:left="1134" w:right="1134"/>
      <w:jc w:val="both"/>
    </w:pPr>
  </w:style>
  <w:style w:type="paragraph" w:customStyle="1" w:styleId="BulletList">
    <w:name w:val="BulletList"/>
    <w:basedOn w:val="List"/>
    <w:pPr>
      <w:numPr>
        <w:numId w:val="2"/>
      </w:numPr>
      <w:tabs>
        <w:tab w:val="clear" w:pos="720"/>
        <w:tab w:val="left" w:pos="284"/>
      </w:tabs>
      <w:ind w:left="284" w:hanging="284"/>
    </w:pPr>
  </w:style>
  <w:style w:type="paragraph" w:styleId="List">
    <w:name w:val="List"/>
    <w:basedOn w:val="BasicEStyle"/>
    <w:semiHidden/>
  </w:style>
  <w:style w:type="paragraph" w:customStyle="1" w:styleId="BulletList1">
    <w:name w:val="BulletList1"/>
    <w:basedOn w:val="List1"/>
    <w:pPr>
      <w:numPr>
        <w:numId w:val="3"/>
      </w:numPr>
      <w:tabs>
        <w:tab w:val="clear" w:pos="644"/>
        <w:tab w:val="left" w:pos="567"/>
      </w:tabs>
      <w:ind w:left="568" w:hanging="284"/>
    </w:pPr>
  </w:style>
  <w:style w:type="paragraph" w:customStyle="1" w:styleId="List1">
    <w:name w:val="List 1"/>
    <w:basedOn w:val="List"/>
    <w:pPr>
      <w:ind w:left="284" w:right="284"/>
    </w:pPr>
  </w:style>
  <w:style w:type="paragraph" w:customStyle="1" w:styleId="BulletList2">
    <w:name w:val="BulletList2"/>
    <w:basedOn w:val="List2"/>
    <w:pPr>
      <w:numPr>
        <w:numId w:val="1"/>
      </w:numPr>
      <w:tabs>
        <w:tab w:val="left" w:pos="851"/>
      </w:tabs>
      <w:ind w:right="0"/>
    </w:pPr>
  </w:style>
  <w:style w:type="paragraph" w:styleId="List2">
    <w:name w:val="List 2"/>
    <w:basedOn w:val="List"/>
    <w:semiHidden/>
    <w:pPr>
      <w:ind w:left="567" w:right="567"/>
    </w:pPr>
  </w:style>
  <w:style w:type="paragraph" w:customStyle="1" w:styleId="BulletList3">
    <w:name w:val="BulletList3"/>
    <w:basedOn w:val="List3"/>
    <w:pPr>
      <w:numPr>
        <w:numId w:val="4"/>
      </w:numPr>
      <w:tabs>
        <w:tab w:val="clear" w:pos="360"/>
        <w:tab w:val="left" w:pos="1134"/>
      </w:tabs>
      <w:ind w:left="1135" w:hanging="284"/>
    </w:pPr>
  </w:style>
  <w:style w:type="paragraph" w:styleId="List3">
    <w:name w:val="List 3"/>
    <w:basedOn w:val="List"/>
    <w:semiHidden/>
    <w:pPr>
      <w:ind w:left="851" w:right="851"/>
      <w:jc w:val="right"/>
    </w:pPr>
  </w:style>
  <w:style w:type="paragraph" w:customStyle="1" w:styleId="BulletList4">
    <w:name w:val="BulletList4"/>
    <w:basedOn w:val="List4"/>
    <w:pPr>
      <w:numPr>
        <w:numId w:val="5"/>
      </w:numPr>
      <w:tabs>
        <w:tab w:val="clear" w:pos="360"/>
        <w:tab w:val="left" w:pos="1418"/>
      </w:tabs>
      <w:ind w:left="1418" w:hanging="284"/>
    </w:pPr>
  </w:style>
  <w:style w:type="paragraph" w:styleId="List4">
    <w:name w:val="List 4"/>
    <w:basedOn w:val="List"/>
    <w:semiHidden/>
    <w:pPr>
      <w:ind w:left="1134" w:right="1134"/>
      <w:jc w:val="right"/>
    </w:pPr>
  </w:style>
  <w:style w:type="paragraph" w:customStyle="1" w:styleId="BulletList5">
    <w:name w:val="BulletList5"/>
    <w:basedOn w:val="List5"/>
    <w:pPr>
      <w:numPr>
        <w:numId w:val="6"/>
      </w:numPr>
      <w:tabs>
        <w:tab w:val="clear" w:pos="360"/>
        <w:tab w:val="left" w:pos="1701"/>
      </w:tabs>
      <w:ind w:left="1702" w:hanging="284"/>
    </w:pPr>
  </w:style>
  <w:style w:type="paragraph" w:styleId="List5">
    <w:name w:val="List 5"/>
    <w:basedOn w:val="List"/>
    <w:semiHidden/>
    <w:pPr>
      <w:ind w:left="1418" w:right="1418"/>
      <w:jc w:val="right"/>
    </w:pPr>
  </w:style>
  <w:style w:type="paragraph" w:styleId="TOC1">
    <w:name w:val="toc 1"/>
    <w:basedOn w:val="BasicEStyle"/>
    <w:next w:val="BasicEStyle"/>
    <w:uiPriority w:val="39"/>
    <w:pPr>
      <w:tabs>
        <w:tab w:val="left" w:pos="851"/>
        <w:tab w:val="left" w:leader="dot" w:pos="8789"/>
      </w:tabs>
      <w:spacing w:before="120"/>
    </w:pPr>
  </w:style>
  <w:style w:type="paragraph" w:styleId="TOC2">
    <w:name w:val="toc 2"/>
    <w:basedOn w:val="BasicEStyle"/>
    <w:next w:val="BasicEStyle"/>
    <w:uiPriority w:val="39"/>
    <w:pPr>
      <w:tabs>
        <w:tab w:val="left" w:pos="851"/>
        <w:tab w:val="left" w:leader="dot" w:pos="8789"/>
      </w:tabs>
    </w:pPr>
  </w:style>
  <w:style w:type="paragraph" w:styleId="TOC3">
    <w:name w:val="toc 3"/>
    <w:basedOn w:val="BasicEStyle"/>
    <w:next w:val="BasicEStyle"/>
    <w:semiHidden/>
    <w:pPr>
      <w:tabs>
        <w:tab w:val="left" w:pos="851"/>
        <w:tab w:val="left" w:leader="dot" w:pos="8789"/>
      </w:tabs>
      <w:ind w:right="400"/>
    </w:pPr>
  </w:style>
  <w:style w:type="paragraph" w:styleId="TOC4">
    <w:name w:val="toc 4"/>
    <w:basedOn w:val="BasicEStyle"/>
    <w:next w:val="BasicEStyle"/>
    <w:semiHidden/>
    <w:pPr>
      <w:tabs>
        <w:tab w:val="left" w:pos="851"/>
        <w:tab w:val="left" w:leader="dot" w:pos="8789"/>
      </w:tabs>
    </w:pPr>
  </w:style>
  <w:style w:type="paragraph" w:styleId="TOC5">
    <w:name w:val="toc 5"/>
    <w:basedOn w:val="BasicEStyle"/>
    <w:next w:val="BasicEStyle"/>
    <w:semiHidden/>
    <w:pPr>
      <w:tabs>
        <w:tab w:val="left" w:pos="851"/>
        <w:tab w:val="left" w:leader="dot" w:pos="8789"/>
      </w:tabs>
    </w:pPr>
  </w:style>
  <w:style w:type="paragraph" w:styleId="TOC6">
    <w:name w:val="toc 6"/>
    <w:basedOn w:val="BasicEStyle"/>
    <w:next w:val="BasicEStyle"/>
    <w:semiHidden/>
    <w:pPr>
      <w:tabs>
        <w:tab w:val="left" w:pos="851"/>
        <w:tab w:val="left" w:leader="dot" w:pos="8789"/>
      </w:tabs>
    </w:pPr>
  </w:style>
  <w:style w:type="paragraph" w:styleId="TOC7">
    <w:name w:val="toc 7"/>
    <w:basedOn w:val="BasicEStyle"/>
    <w:next w:val="BasicEStyle"/>
    <w:semiHidden/>
    <w:pPr>
      <w:tabs>
        <w:tab w:val="left" w:pos="851"/>
        <w:tab w:val="left" w:leader="dot" w:pos="8789"/>
      </w:tabs>
    </w:pPr>
  </w:style>
  <w:style w:type="paragraph" w:styleId="TOC8">
    <w:name w:val="toc 8"/>
    <w:basedOn w:val="BasicEStyle"/>
    <w:next w:val="BasicEStyle"/>
    <w:semiHidden/>
    <w:pPr>
      <w:tabs>
        <w:tab w:val="left" w:pos="851"/>
        <w:tab w:val="left" w:leader="dot" w:pos="8789"/>
      </w:tabs>
    </w:pPr>
  </w:style>
  <w:style w:type="paragraph" w:styleId="TOC9">
    <w:name w:val="toc 9"/>
    <w:basedOn w:val="BasicEStyle"/>
    <w:next w:val="BasicEStyle"/>
    <w:semiHidden/>
    <w:pPr>
      <w:tabs>
        <w:tab w:val="left" w:pos="851"/>
        <w:tab w:val="left" w:leader="dot" w:pos="8789"/>
      </w:tabs>
    </w:pPr>
  </w:style>
  <w:style w:type="paragraph" w:styleId="Caption">
    <w:name w:val="caption"/>
    <w:basedOn w:val="BasicHStyle"/>
    <w:next w:val="BasicEStyle"/>
    <w:qFormat/>
    <w:pPr>
      <w:bidi w:val="0"/>
      <w:spacing w:before="120" w:after="240"/>
      <w:jc w:val="center"/>
    </w:pPr>
    <w:rPr>
      <w:b/>
      <w:bCs/>
      <w:noProof w:val="0"/>
      <w:szCs w:val="28"/>
    </w:rPr>
  </w:style>
  <w:style w:type="character" w:customStyle="1" w:styleId="ColorMark">
    <w:name w:val="ColorMark"/>
    <w:basedOn w:val="DefaultParagraphFont"/>
    <w:rPr>
      <w:color w:val="FF0000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BasicEStyle"/>
    <w:semiHidden/>
    <w:pPr>
      <w:ind w:right="2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869"/>
    <w:rPr>
      <w:rFonts w:ascii="Tahoma" w:hAnsi="Tahoma" w:cs="Tahoma"/>
      <w:sz w:val="16"/>
      <w:szCs w:val="16"/>
    </w:rPr>
  </w:style>
  <w:style w:type="paragraph" w:styleId="Footer">
    <w:name w:val="footer"/>
    <w:basedOn w:val="BasicEStyle"/>
    <w:semiHidden/>
    <w:pPr>
      <w:pBdr>
        <w:top w:val="double" w:sz="4" w:space="1" w:color="auto"/>
      </w:pBdr>
      <w:tabs>
        <w:tab w:val="center" w:pos="4536"/>
        <w:tab w:val="right" w:pos="9072"/>
      </w:tabs>
    </w:pPr>
  </w:style>
  <w:style w:type="character" w:styleId="FootnoteReference">
    <w:name w:val="footnote reference"/>
    <w:basedOn w:val="BasicFont"/>
    <w:semiHidden/>
    <w:rPr>
      <w:rFonts w:ascii="Times New Roman" w:hAnsi="Times New Roman" w:cs="David"/>
      <w:color w:val="auto"/>
      <w:sz w:val="24"/>
      <w:szCs w:val="20"/>
      <w:vertAlign w:val="superscript"/>
    </w:rPr>
  </w:style>
  <w:style w:type="paragraph" w:styleId="FootnoteText">
    <w:name w:val="footnote text"/>
    <w:basedOn w:val="BasicEStyle"/>
    <w:semiHidden/>
    <w:pPr>
      <w:tabs>
        <w:tab w:val="left" w:pos="284"/>
        <w:tab w:val="left" w:pos="567"/>
        <w:tab w:val="left" w:pos="851"/>
      </w:tabs>
      <w:ind w:left="284" w:hanging="284"/>
    </w:pPr>
  </w:style>
  <w:style w:type="paragraph" w:styleId="Header">
    <w:name w:val="header"/>
    <w:basedOn w:val="BasicEStyle"/>
    <w:semiHidden/>
    <w:pPr>
      <w:pBdr>
        <w:bottom w:val="double" w:sz="4" w:space="1" w:color="auto"/>
      </w:pBdr>
      <w:tabs>
        <w:tab w:val="center" w:pos="4536"/>
        <w:tab w:val="right" w:pos="9072"/>
      </w:tabs>
    </w:pPr>
  </w:style>
  <w:style w:type="paragraph" w:styleId="IndexHeading">
    <w:name w:val="index heading"/>
    <w:basedOn w:val="Normal"/>
    <w:next w:val="Index1"/>
    <w:semiHidden/>
    <w:pPr>
      <w:widowControl w:val="0"/>
      <w:spacing w:before="240" w:after="120" w:line="360" w:lineRule="auto"/>
    </w:pPr>
    <w:rPr>
      <w:rFonts w:ascii="Arial" w:hAnsi="Arial" w:cs="Times New Roman"/>
      <w:noProof w:val="0"/>
      <w:kern w:val="28"/>
      <w:sz w:val="32"/>
      <w:szCs w:val="28"/>
    </w:rPr>
  </w:style>
  <w:style w:type="paragraph" w:styleId="Index1">
    <w:name w:val="index 1"/>
    <w:basedOn w:val="BasicEStyle"/>
    <w:next w:val="BasicEStyle"/>
    <w:semiHidden/>
    <w:pPr>
      <w:ind w:left="200" w:hanging="200"/>
    </w:pPr>
    <w:rPr>
      <w:rFonts w:cs="Times New Roman"/>
      <w:szCs w:val="18"/>
    </w:rPr>
  </w:style>
  <w:style w:type="paragraph" w:customStyle="1" w:styleId="List10">
    <w:name w:val="List1"/>
    <w:basedOn w:val="List"/>
    <w:pPr>
      <w:ind w:left="851" w:right="851"/>
    </w:pPr>
  </w:style>
  <w:style w:type="paragraph" w:customStyle="1" w:styleId="ListSpace">
    <w:name w:val="ListSpace"/>
    <w:basedOn w:val="List"/>
    <w:pPr>
      <w:spacing w:after="120"/>
      <w:jc w:val="right"/>
    </w:pPr>
  </w:style>
  <w:style w:type="paragraph" w:customStyle="1" w:styleId="ListSpace1">
    <w:name w:val="ListSpace1"/>
    <w:basedOn w:val="List1"/>
    <w:pPr>
      <w:spacing w:after="120"/>
      <w:ind w:left="0"/>
      <w:jc w:val="right"/>
    </w:pPr>
  </w:style>
  <w:style w:type="paragraph" w:customStyle="1" w:styleId="ListSpace2">
    <w:name w:val="ListSpace2"/>
    <w:basedOn w:val="List2"/>
    <w:pPr>
      <w:spacing w:after="120"/>
      <w:ind w:left="0"/>
      <w:jc w:val="right"/>
    </w:pPr>
  </w:style>
  <w:style w:type="paragraph" w:customStyle="1" w:styleId="ListSpace3">
    <w:name w:val="ListSpace3"/>
    <w:basedOn w:val="List3"/>
    <w:pPr>
      <w:spacing w:after="120"/>
      <w:ind w:left="0"/>
    </w:pPr>
  </w:style>
  <w:style w:type="paragraph" w:customStyle="1" w:styleId="ListSpace4">
    <w:name w:val="ListSpace4"/>
    <w:basedOn w:val="List4"/>
    <w:pPr>
      <w:spacing w:after="120"/>
      <w:ind w:left="0"/>
    </w:pPr>
  </w:style>
  <w:style w:type="paragraph" w:customStyle="1" w:styleId="ListSpace5">
    <w:name w:val="ListSpace5"/>
    <w:basedOn w:val="List5"/>
    <w:pPr>
      <w:spacing w:after="120"/>
      <w:ind w:lef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284"/>
    </w:pPr>
    <w:rPr>
      <w:rFonts w:ascii="Courier New" w:hAnsi="Courier New"/>
    </w:rPr>
  </w:style>
  <w:style w:type="paragraph" w:styleId="MessageHeader">
    <w:name w:val="Message Header"/>
    <w:basedOn w:val="BasicEStyle"/>
    <w:semiHidden/>
    <w:pPr>
      <w:pBdr>
        <w:top w:val="single" w:sz="6" w:space="1" w:color="auto"/>
        <w:left w:val="single" w:sz="6" w:space="3" w:color="auto"/>
        <w:bottom w:val="single" w:sz="6" w:space="1" w:color="auto"/>
        <w:right w:val="single" w:sz="6" w:space="3" w:color="auto"/>
      </w:pBdr>
      <w:shd w:val="pct20" w:color="auto" w:fill="auto"/>
    </w:pPr>
  </w:style>
  <w:style w:type="paragraph" w:customStyle="1" w:styleId="MinusList">
    <w:name w:val="MinusList"/>
    <w:basedOn w:val="BasicEStyle"/>
    <w:pPr>
      <w:numPr>
        <w:numId w:val="14"/>
      </w:numPr>
      <w:tabs>
        <w:tab w:val="left" w:pos="284"/>
      </w:tabs>
      <w:ind w:left="284" w:hanging="284"/>
    </w:pPr>
  </w:style>
  <w:style w:type="paragraph" w:styleId="Index2">
    <w:name w:val="index 2"/>
    <w:basedOn w:val="BasicEStyle"/>
    <w:next w:val="BasicEStyle"/>
    <w:semiHidden/>
    <w:pPr>
      <w:ind w:left="400" w:hanging="200"/>
    </w:pPr>
    <w:rPr>
      <w:rFonts w:cs="Times New Roman"/>
      <w:szCs w:val="18"/>
    </w:rPr>
  </w:style>
  <w:style w:type="paragraph" w:styleId="Index3">
    <w:name w:val="index 3"/>
    <w:basedOn w:val="BasicEStyle"/>
    <w:next w:val="BasicEStyle"/>
    <w:semiHidden/>
    <w:pPr>
      <w:ind w:left="600" w:hanging="200"/>
    </w:pPr>
    <w:rPr>
      <w:rFonts w:cs="Times New Roman"/>
      <w:szCs w:val="18"/>
    </w:rPr>
  </w:style>
  <w:style w:type="paragraph" w:styleId="Index4">
    <w:name w:val="index 4"/>
    <w:basedOn w:val="BasicEStyle"/>
    <w:next w:val="BasicEStyle"/>
    <w:semiHidden/>
    <w:pPr>
      <w:ind w:left="800" w:hanging="200"/>
    </w:pPr>
    <w:rPr>
      <w:rFonts w:cs="Times New Roman"/>
      <w:szCs w:val="18"/>
    </w:rPr>
  </w:style>
  <w:style w:type="paragraph" w:styleId="Index5">
    <w:name w:val="index 5"/>
    <w:basedOn w:val="BasicEStyle"/>
    <w:next w:val="BasicEStyle"/>
    <w:semiHidden/>
    <w:pPr>
      <w:ind w:left="1000" w:hanging="200"/>
    </w:pPr>
    <w:rPr>
      <w:rFonts w:cs="Times New Roman"/>
      <w:szCs w:val="18"/>
    </w:rPr>
  </w:style>
  <w:style w:type="paragraph" w:styleId="Index6">
    <w:name w:val="index 6"/>
    <w:basedOn w:val="BasicEStyle"/>
    <w:next w:val="BasicEStyle"/>
    <w:semiHidden/>
    <w:pPr>
      <w:ind w:left="1200" w:hanging="200"/>
    </w:pPr>
    <w:rPr>
      <w:rFonts w:cs="Times New Roman"/>
      <w:szCs w:val="18"/>
    </w:rPr>
  </w:style>
  <w:style w:type="paragraph" w:styleId="Index7">
    <w:name w:val="index 7"/>
    <w:basedOn w:val="BasicEStyle"/>
    <w:next w:val="BasicEStyle"/>
    <w:semiHidden/>
    <w:pPr>
      <w:ind w:left="1400" w:hanging="200"/>
    </w:pPr>
    <w:rPr>
      <w:rFonts w:cs="Times New Roman"/>
      <w:szCs w:val="18"/>
    </w:rPr>
  </w:style>
  <w:style w:type="paragraph" w:styleId="Index8">
    <w:name w:val="index 8"/>
    <w:basedOn w:val="BasicEStyle"/>
    <w:next w:val="BasicEStyle"/>
    <w:semiHidden/>
    <w:pPr>
      <w:ind w:left="1600" w:hanging="200"/>
    </w:pPr>
    <w:rPr>
      <w:rFonts w:cs="Times New Roman"/>
      <w:szCs w:val="18"/>
    </w:rPr>
  </w:style>
  <w:style w:type="paragraph" w:styleId="Index9">
    <w:name w:val="index 9"/>
    <w:basedOn w:val="BasicEStyle"/>
    <w:next w:val="BasicEStyle"/>
    <w:semiHidden/>
    <w:pPr>
      <w:ind w:left="1800" w:hanging="200"/>
    </w:pPr>
    <w:rPr>
      <w:rFonts w:cs="Times New Roman"/>
      <w:szCs w:val="18"/>
    </w:rPr>
  </w:style>
  <w:style w:type="paragraph" w:customStyle="1" w:styleId="MinusList1">
    <w:name w:val="MinusList1"/>
    <w:basedOn w:val="BasicEStyle"/>
    <w:pPr>
      <w:numPr>
        <w:numId w:val="21"/>
      </w:numPr>
      <w:tabs>
        <w:tab w:val="clear" w:pos="644"/>
        <w:tab w:val="left" w:pos="567"/>
      </w:tabs>
      <w:ind w:left="568" w:hanging="284"/>
    </w:pPr>
  </w:style>
  <w:style w:type="paragraph" w:customStyle="1" w:styleId="MinusList2">
    <w:name w:val="MinusList2"/>
    <w:basedOn w:val="BasicEStyle"/>
    <w:pPr>
      <w:numPr>
        <w:numId w:val="22"/>
      </w:numPr>
      <w:tabs>
        <w:tab w:val="left" w:pos="284"/>
        <w:tab w:val="left" w:pos="565"/>
        <w:tab w:val="left" w:pos="851"/>
        <w:tab w:val="left" w:pos="1134"/>
      </w:tabs>
      <w:ind w:hanging="284"/>
    </w:pPr>
  </w:style>
  <w:style w:type="paragraph" w:customStyle="1" w:styleId="MinusList3">
    <w:name w:val="MinusList3"/>
    <w:basedOn w:val="BasicEStyle"/>
    <w:pPr>
      <w:numPr>
        <w:numId w:val="23"/>
      </w:numPr>
      <w:tabs>
        <w:tab w:val="clear" w:pos="1211"/>
        <w:tab w:val="left" w:pos="1134"/>
        <w:tab w:val="left" w:pos="1418"/>
        <w:tab w:val="left" w:pos="1701"/>
        <w:tab w:val="left" w:pos="1985"/>
      </w:tabs>
      <w:ind w:left="1135" w:hanging="284"/>
    </w:pPr>
  </w:style>
  <w:style w:type="paragraph" w:customStyle="1" w:styleId="MinusList4">
    <w:name w:val="MinusList4"/>
    <w:basedOn w:val="BasicEStyle"/>
    <w:pPr>
      <w:numPr>
        <w:numId w:val="24"/>
      </w:numPr>
      <w:tabs>
        <w:tab w:val="clear" w:pos="1778"/>
        <w:tab w:val="left" w:pos="1418"/>
        <w:tab w:val="left" w:pos="1701"/>
        <w:tab w:val="left" w:pos="1985"/>
        <w:tab w:val="left" w:pos="2268"/>
      </w:tabs>
      <w:ind w:hanging="284"/>
    </w:pPr>
  </w:style>
  <w:style w:type="paragraph" w:customStyle="1" w:styleId="MinusList5">
    <w:name w:val="MinusList5"/>
    <w:basedOn w:val="BasicEStyle"/>
    <w:pPr>
      <w:numPr>
        <w:numId w:val="25"/>
      </w:numPr>
      <w:tabs>
        <w:tab w:val="clear" w:pos="2345"/>
        <w:tab w:val="left" w:pos="1701"/>
        <w:tab w:val="left" w:pos="1985"/>
        <w:tab w:val="left" w:pos="2268"/>
        <w:tab w:val="left" w:pos="2552"/>
      </w:tabs>
      <w:ind w:left="1702" w:hanging="284"/>
    </w:pPr>
  </w:style>
  <w:style w:type="paragraph" w:customStyle="1" w:styleId="Notes">
    <w:name w:val="Notes"/>
    <w:basedOn w:val="BasicEStyle"/>
    <w:pPr>
      <w:widowControl w:val="0"/>
      <w:spacing w:after="120" w:line="360" w:lineRule="auto"/>
    </w:pPr>
    <w:rPr>
      <w:i/>
      <w:iCs/>
      <w:szCs w:val="26"/>
      <w:u w:val="single"/>
    </w:rPr>
  </w:style>
  <w:style w:type="paragraph" w:customStyle="1" w:styleId="NumberedList">
    <w:name w:val="NumberedList"/>
    <w:basedOn w:val="BasicEStyle"/>
    <w:pPr>
      <w:numPr>
        <w:ilvl w:val="1"/>
        <w:numId w:val="15"/>
      </w:numPr>
      <w:tabs>
        <w:tab w:val="clear" w:pos="144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left="284" w:hanging="284"/>
    </w:pPr>
  </w:style>
  <w:style w:type="paragraph" w:customStyle="1" w:styleId="NumberedList1">
    <w:name w:val="NumberedList1"/>
    <w:basedOn w:val="BasicEStyle"/>
    <w:pPr>
      <w:numPr>
        <w:numId w:val="16"/>
      </w:numPr>
      <w:tabs>
        <w:tab w:val="clear" w:pos="928"/>
        <w:tab w:val="left" w:pos="284"/>
        <w:tab w:val="left" w:pos="567"/>
        <w:tab w:val="left" w:pos="851"/>
        <w:tab w:val="left" w:pos="1134"/>
        <w:tab w:val="left" w:pos="1418"/>
        <w:tab w:val="left" w:leader="underscore" w:pos="1701"/>
        <w:tab w:val="left" w:pos="1985"/>
        <w:tab w:val="left" w:pos="2268"/>
        <w:tab w:val="left" w:pos="2835"/>
      </w:tabs>
      <w:ind w:hanging="284"/>
    </w:pPr>
  </w:style>
  <w:style w:type="paragraph" w:customStyle="1" w:styleId="NumberedList2">
    <w:name w:val="NumberedList2"/>
    <w:basedOn w:val="BasicEStyle"/>
    <w:pPr>
      <w:numPr>
        <w:numId w:val="17"/>
      </w:numPr>
      <w:tabs>
        <w:tab w:val="clear" w:pos="1211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hanging="284"/>
    </w:pPr>
  </w:style>
  <w:style w:type="paragraph" w:customStyle="1" w:styleId="NumberedList3">
    <w:name w:val="NumberedList3"/>
    <w:basedOn w:val="BasicEStyle"/>
    <w:pPr>
      <w:numPr>
        <w:numId w:val="18"/>
      </w:numPr>
      <w:tabs>
        <w:tab w:val="clear" w:pos="1495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hanging="284"/>
    </w:pPr>
  </w:style>
  <w:style w:type="paragraph" w:customStyle="1" w:styleId="NumberedList4">
    <w:name w:val="NumberedList4"/>
    <w:basedOn w:val="BasicEStyle"/>
    <w:pPr>
      <w:numPr>
        <w:numId w:val="19"/>
      </w:numPr>
      <w:tabs>
        <w:tab w:val="clear" w:pos="177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hanging="284"/>
    </w:pPr>
  </w:style>
  <w:style w:type="paragraph" w:customStyle="1" w:styleId="NumberedList5">
    <w:name w:val="NumberedList5"/>
    <w:basedOn w:val="BasicEStyle"/>
    <w:pPr>
      <w:numPr>
        <w:numId w:val="20"/>
      </w:numPr>
      <w:tabs>
        <w:tab w:val="clear" w:pos="2062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hanging="284"/>
    </w:pPr>
  </w:style>
  <w:style w:type="character" w:styleId="PageNumber">
    <w:name w:val="page number"/>
    <w:basedOn w:val="BasicFont"/>
    <w:semiHidden/>
    <w:rPr>
      <w:rFonts w:ascii="Times New Roman" w:hAnsi="Times New Roman" w:cs="David"/>
      <w:b/>
      <w:bCs/>
      <w:color w:val="auto"/>
      <w:sz w:val="24"/>
      <w:szCs w:val="28"/>
    </w:rPr>
  </w:style>
  <w:style w:type="paragraph" w:customStyle="1" w:styleId="PictureTopTitle">
    <w:name w:val="PictureTopTitle"/>
    <w:basedOn w:val="BasicEStyle"/>
    <w:pPr>
      <w:keepNext/>
      <w:widowControl w:val="0"/>
      <w:spacing w:after="120" w:line="360" w:lineRule="auto"/>
      <w:jc w:val="center"/>
    </w:pPr>
    <w:rPr>
      <w:szCs w:val="26"/>
    </w:rPr>
  </w:style>
  <w:style w:type="paragraph" w:customStyle="1" w:styleId="Tablecentered">
    <w:name w:val="Table centered"/>
    <w:basedOn w:val="Normal"/>
    <w:pPr>
      <w:widowControl w:val="0"/>
      <w:spacing w:before="60" w:after="60" w:line="360" w:lineRule="auto"/>
      <w:jc w:val="center"/>
    </w:pPr>
    <w:rPr>
      <w:rFonts w:cs="David"/>
      <w:noProof w:val="0"/>
      <w:sz w:val="22"/>
      <w:szCs w:val="22"/>
    </w:rPr>
  </w:style>
  <w:style w:type="paragraph" w:customStyle="1" w:styleId="Tabletext">
    <w:name w:val="Table text"/>
    <w:basedOn w:val="Normal"/>
    <w:pPr>
      <w:spacing w:before="60" w:after="60"/>
      <w:ind w:right="57"/>
    </w:pPr>
    <w:rPr>
      <w:rFonts w:ascii="Arial" w:hAnsi="Arial" w:cs="David"/>
      <w:sz w:val="22"/>
      <w:szCs w:val="2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ETitleCenter14">
    <w:name w:val="E_TitleCenter_14"/>
    <w:basedOn w:val="Normal"/>
    <w:pPr>
      <w:jc w:val="center"/>
    </w:pPr>
    <w:rPr>
      <w:sz w:val="28"/>
    </w:rPr>
  </w:style>
  <w:style w:type="paragraph" w:customStyle="1" w:styleId="ETitleCenterBold">
    <w:name w:val="E_TitleCenter_Bold"/>
    <w:basedOn w:val="Normal"/>
    <w:pPr>
      <w:spacing w:after="240"/>
      <w:jc w:val="center"/>
    </w:pPr>
    <w:rPr>
      <w:b/>
      <w:bCs/>
      <w:sz w:val="36"/>
    </w:rPr>
  </w:style>
  <w:style w:type="paragraph" w:customStyle="1" w:styleId="ETableTextTitle">
    <w:name w:val="E_TableTextTitle"/>
    <w:basedOn w:val="Tabletext"/>
    <w:rPr>
      <w:b/>
      <w:bCs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paragraph" w:customStyle="1" w:styleId="HwDataTitle">
    <w:name w:val="HwDataTitle"/>
    <w:basedOn w:val="Tablecentered"/>
    <w:rPr>
      <w:b/>
      <w:bCs/>
      <w:sz w:val="12"/>
      <w:szCs w:val="12"/>
    </w:rPr>
  </w:style>
  <w:style w:type="paragraph" w:customStyle="1" w:styleId="HwDataText8">
    <w:name w:val="HwDataText8"/>
    <w:basedOn w:val="HwDataTitle"/>
    <w:pPr>
      <w:spacing w:after="0"/>
    </w:pPr>
    <w:rPr>
      <w:sz w:val="16"/>
      <w:szCs w:val="16"/>
    </w:rPr>
  </w:style>
  <w:style w:type="paragraph" w:customStyle="1" w:styleId="HwDataText16">
    <w:name w:val="HwDataText16"/>
    <w:basedOn w:val="HwDataText8"/>
    <w:rPr>
      <w:sz w:val="14"/>
      <w:szCs w:val="14"/>
    </w:rPr>
  </w:style>
  <w:style w:type="paragraph" w:customStyle="1" w:styleId="HwDataText32">
    <w:name w:val="HwDataText32"/>
    <w:basedOn w:val="HwDataTitle"/>
    <w:pPr>
      <w:spacing w:before="0" w:after="0" w:line="240" w:lineRule="auto"/>
    </w:pPr>
    <w:rPr>
      <w:sz w:val="6"/>
      <w:szCs w:val="6"/>
    </w:rPr>
  </w:style>
  <w:style w:type="paragraph" w:customStyle="1" w:styleId="HwDataTitle32">
    <w:name w:val="HwDataTitle32"/>
    <w:basedOn w:val="HwDataTitle"/>
    <w:rPr>
      <w:sz w:val="8"/>
      <w:szCs w:val="8"/>
    </w:rPr>
  </w:style>
  <w:style w:type="paragraph" w:customStyle="1" w:styleId="UpperCaption">
    <w:name w:val="UpperCaption"/>
    <w:basedOn w:val="Caption"/>
    <w:pPr>
      <w:jc w:val="left"/>
    </w:pPr>
  </w:style>
  <w:style w:type="paragraph" w:customStyle="1" w:styleId="HwItem">
    <w:name w:val="HwItem"/>
    <w:basedOn w:val="BasicEStyle"/>
  </w:style>
  <w:style w:type="paragraph" w:customStyle="1" w:styleId="HwBitDesc">
    <w:name w:val="HwBitDesc"/>
    <w:basedOn w:val="Tabletext"/>
    <w:pPr>
      <w:spacing w:after="0"/>
      <w:ind w:right="0"/>
    </w:pPr>
    <w:rPr>
      <w:sz w:val="16"/>
      <w:szCs w:val="16"/>
    </w:rPr>
  </w:style>
  <w:style w:type="paragraph" w:customStyle="1" w:styleId="HwBitDescCentered">
    <w:name w:val="HwBitDescCentered"/>
    <w:basedOn w:val="Tabletext"/>
    <w:pPr>
      <w:jc w:val="center"/>
    </w:pPr>
    <w:rPr>
      <w:sz w:val="16"/>
      <w:szCs w:val="16"/>
    </w:rPr>
  </w:style>
  <w:style w:type="paragraph" w:customStyle="1" w:styleId="HwBitList">
    <w:name w:val="HwBitList"/>
    <w:basedOn w:val="List"/>
    <w:rPr>
      <w:sz w:val="16"/>
      <w:szCs w:val="16"/>
    </w:rPr>
  </w:style>
  <w:style w:type="paragraph" w:customStyle="1" w:styleId="HwBitList1">
    <w:name w:val="HwBitList1"/>
    <w:basedOn w:val="List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69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BasicEStyle"/>
    <w:next w:val="BasicEStyle"/>
    <w:qFormat/>
    <w:pPr>
      <w:keepNext/>
      <w:numPr>
        <w:numId w:val="7"/>
      </w:numPr>
      <w:pBdr>
        <w:top w:val="single" w:sz="4" w:space="1" w:color="auto" w:shadow="1"/>
        <w:left w:val="single" w:sz="4" w:space="10" w:color="auto" w:shadow="1"/>
        <w:bottom w:val="single" w:sz="4" w:space="1" w:color="auto" w:shadow="1"/>
        <w:right w:val="single" w:sz="4" w:space="6" w:color="auto" w:shadow="1"/>
      </w:pBdr>
      <w:shd w:val="pct15" w:color="auto" w:fill="FFFFFF"/>
      <w:tabs>
        <w:tab w:val="clear" w:pos="360"/>
        <w:tab w:val="left" w:pos="567"/>
        <w:tab w:val="left" w:pos="851"/>
      </w:tabs>
      <w:spacing w:before="240" w:after="240"/>
      <w:outlineLvl w:val="0"/>
    </w:pPr>
    <w:rPr>
      <w:rFonts w:ascii="Arial" w:hAnsi="Arial"/>
      <w:b/>
      <w:bCs/>
      <w:kern w:val="28"/>
      <w:sz w:val="28"/>
      <w:szCs w:val="32"/>
    </w:rPr>
  </w:style>
  <w:style w:type="paragraph" w:styleId="Heading2">
    <w:name w:val="heading 2"/>
    <w:basedOn w:val="Heading1"/>
    <w:next w:val="BasicEStyle"/>
    <w:qFormat/>
    <w:pPr>
      <w:numPr>
        <w:ilvl w:val="1"/>
      </w:numPr>
      <w:tabs>
        <w:tab w:val="clear" w:pos="567"/>
        <w:tab w:val="clear" w:pos="851"/>
      </w:tabs>
      <w:outlineLvl w:val="1"/>
    </w:pPr>
    <w:rPr>
      <w:sz w:val="24"/>
      <w:szCs w:val="28"/>
    </w:rPr>
  </w:style>
  <w:style w:type="paragraph" w:styleId="Heading3">
    <w:name w:val="heading 3"/>
    <w:basedOn w:val="Heading2"/>
    <w:next w:val="BasicEStyle"/>
    <w:qFormat/>
    <w:pPr>
      <w:numPr>
        <w:ilvl w:val="2"/>
      </w:numPr>
      <w:tabs>
        <w:tab w:val="clear" w:pos="720"/>
      </w:tabs>
      <w:spacing w:after="120"/>
      <w:outlineLvl w:val="2"/>
    </w:pPr>
  </w:style>
  <w:style w:type="paragraph" w:styleId="Heading4">
    <w:name w:val="heading 4"/>
    <w:basedOn w:val="Heading3"/>
    <w:next w:val="BasicEStyle"/>
    <w:qFormat/>
    <w:pPr>
      <w:numPr>
        <w:ilvl w:val="3"/>
        <w:numId w:val="8"/>
      </w:numPr>
      <w:spacing w:before="120"/>
      <w:ind w:firstLine="0"/>
      <w:outlineLvl w:val="3"/>
    </w:pPr>
  </w:style>
  <w:style w:type="paragraph" w:styleId="Heading5">
    <w:name w:val="heading 5"/>
    <w:basedOn w:val="Heading4"/>
    <w:next w:val="BasicEStyle"/>
    <w:qFormat/>
    <w:pPr>
      <w:numPr>
        <w:ilvl w:val="4"/>
        <w:numId w:val="9"/>
      </w:numPr>
      <w:spacing w:before="240" w:after="60"/>
      <w:ind w:firstLine="0"/>
      <w:outlineLvl w:val="4"/>
    </w:pPr>
  </w:style>
  <w:style w:type="paragraph" w:styleId="Heading6">
    <w:name w:val="heading 6"/>
    <w:basedOn w:val="Heading5"/>
    <w:next w:val="BasicEStyle"/>
    <w:qFormat/>
    <w:pPr>
      <w:numPr>
        <w:ilvl w:val="5"/>
        <w:numId w:val="10"/>
      </w:numPr>
      <w:ind w:firstLine="0"/>
      <w:outlineLvl w:val="5"/>
    </w:pPr>
    <w:rPr>
      <w:sz w:val="22"/>
      <w:szCs w:val="26"/>
    </w:rPr>
  </w:style>
  <w:style w:type="paragraph" w:styleId="Heading7">
    <w:name w:val="heading 7"/>
    <w:basedOn w:val="Heading6"/>
    <w:next w:val="BasicEStyle"/>
    <w:qFormat/>
    <w:pPr>
      <w:numPr>
        <w:ilvl w:val="6"/>
        <w:numId w:val="11"/>
      </w:numPr>
      <w:ind w:right="0" w:firstLine="0"/>
      <w:outlineLvl w:val="6"/>
    </w:pPr>
  </w:style>
  <w:style w:type="paragraph" w:styleId="Heading8">
    <w:name w:val="heading 8"/>
    <w:basedOn w:val="Heading7"/>
    <w:next w:val="BasicEStyle"/>
    <w:qFormat/>
    <w:pPr>
      <w:numPr>
        <w:ilvl w:val="7"/>
        <w:numId w:val="12"/>
      </w:numPr>
      <w:ind w:right="0" w:firstLine="0"/>
      <w:outlineLvl w:val="7"/>
    </w:pPr>
    <w:rPr>
      <w:sz w:val="20"/>
      <w:szCs w:val="24"/>
    </w:rPr>
  </w:style>
  <w:style w:type="paragraph" w:styleId="Heading9">
    <w:name w:val="heading 9"/>
    <w:basedOn w:val="Heading8"/>
    <w:next w:val="BasicEStyle"/>
    <w:qFormat/>
    <w:pPr>
      <w:numPr>
        <w:ilvl w:val="8"/>
        <w:numId w:val="13"/>
      </w:numPr>
      <w:ind w:right="0" w:firstLine="0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EStyle">
    <w:name w:val="BasicEStyle"/>
    <w:basedOn w:val="Normal"/>
    <w:rPr>
      <w:rFonts w:cs="David"/>
      <w:noProof w:val="0"/>
      <w:sz w:val="24"/>
      <w:szCs w:val="24"/>
    </w:rPr>
  </w:style>
  <w:style w:type="paragraph" w:customStyle="1" w:styleId="BasicHStyle">
    <w:name w:val="BasicHStyle"/>
    <w:pPr>
      <w:bidi/>
    </w:pPr>
    <w:rPr>
      <w:rFonts w:cs="David"/>
      <w:noProof/>
      <w:sz w:val="24"/>
      <w:szCs w:val="24"/>
    </w:rPr>
  </w:style>
  <w:style w:type="character" w:styleId="CommentReference">
    <w:name w:val="annotation reference"/>
    <w:basedOn w:val="BasicFont"/>
    <w:semiHidden/>
    <w:rPr>
      <w:rFonts w:ascii="Times New Roman" w:hAnsi="Times New Roman" w:cs="David"/>
      <w:color w:val="auto"/>
      <w:sz w:val="16"/>
      <w:szCs w:val="16"/>
    </w:rPr>
  </w:style>
  <w:style w:type="character" w:customStyle="1" w:styleId="BasicFont">
    <w:name w:val="BasicFont"/>
    <w:basedOn w:val="DefaultParagraphFont"/>
    <w:rPr>
      <w:rFonts w:ascii="Times New Roman" w:hAnsi="Times New Roman" w:cs="David"/>
      <w:color w:val="auto"/>
      <w:sz w:val="24"/>
      <w:szCs w:val="24"/>
    </w:rPr>
  </w:style>
  <w:style w:type="paragraph" w:styleId="CommentText">
    <w:name w:val="annotation text"/>
    <w:basedOn w:val="Normal"/>
    <w:semiHidden/>
    <w:pPr>
      <w:ind w:right="284"/>
    </w:pPr>
    <w:rPr>
      <w:rFonts w:ascii="Arial" w:hAnsi="Arial" w:cs="David"/>
      <w:noProof w:val="0"/>
      <w:sz w:val="16"/>
      <w:szCs w:val="16"/>
    </w:rPr>
  </w:style>
  <w:style w:type="paragraph" w:styleId="BlockText">
    <w:name w:val="Block Text"/>
    <w:basedOn w:val="BasicEStyle"/>
    <w:next w:val="BasicEStyle"/>
    <w:semiHidden/>
    <w:pPr>
      <w:spacing w:after="120"/>
      <w:ind w:left="1134" w:right="1134"/>
      <w:jc w:val="both"/>
    </w:pPr>
  </w:style>
  <w:style w:type="paragraph" w:customStyle="1" w:styleId="BulletList">
    <w:name w:val="BulletList"/>
    <w:basedOn w:val="List"/>
    <w:pPr>
      <w:numPr>
        <w:numId w:val="2"/>
      </w:numPr>
      <w:tabs>
        <w:tab w:val="clear" w:pos="720"/>
        <w:tab w:val="left" w:pos="284"/>
      </w:tabs>
      <w:ind w:left="284" w:hanging="284"/>
    </w:pPr>
  </w:style>
  <w:style w:type="paragraph" w:styleId="List">
    <w:name w:val="List"/>
    <w:basedOn w:val="BasicEStyle"/>
    <w:semiHidden/>
  </w:style>
  <w:style w:type="paragraph" w:customStyle="1" w:styleId="BulletList1">
    <w:name w:val="BulletList1"/>
    <w:basedOn w:val="List1"/>
    <w:pPr>
      <w:numPr>
        <w:numId w:val="3"/>
      </w:numPr>
      <w:tabs>
        <w:tab w:val="clear" w:pos="644"/>
        <w:tab w:val="left" w:pos="567"/>
      </w:tabs>
      <w:ind w:left="568" w:hanging="284"/>
    </w:pPr>
  </w:style>
  <w:style w:type="paragraph" w:customStyle="1" w:styleId="List1">
    <w:name w:val="List 1"/>
    <w:basedOn w:val="List"/>
    <w:pPr>
      <w:ind w:left="284" w:right="284"/>
    </w:pPr>
  </w:style>
  <w:style w:type="paragraph" w:customStyle="1" w:styleId="BulletList2">
    <w:name w:val="BulletList2"/>
    <w:basedOn w:val="List2"/>
    <w:pPr>
      <w:numPr>
        <w:numId w:val="1"/>
      </w:numPr>
      <w:tabs>
        <w:tab w:val="left" w:pos="851"/>
      </w:tabs>
      <w:ind w:right="0"/>
    </w:pPr>
  </w:style>
  <w:style w:type="paragraph" w:styleId="List2">
    <w:name w:val="List 2"/>
    <w:basedOn w:val="List"/>
    <w:semiHidden/>
    <w:pPr>
      <w:ind w:left="567" w:right="567"/>
    </w:pPr>
  </w:style>
  <w:style w:type="paragraph" w:customStyle="1" w:styleId="BulletList3">
    <w:name w:val="BulletList3"/>
    <w:basedOn w:val="List3"/>
    <w:pPr>
      <w:numPr>
        <w:numId w:val="4"/>
      </w:numPr>
      <w:tabs>
        <w:tab w:val="clear" w:pos="360"/>
        <w:tab w:val="left" w:pos="1134"/>
      </w:tabs>
      <w:ind w:left="1135" w:hanging="284"/>
    </w:pPr>
  </w:style>
  <w:style w:type="paragraph" w:styleId="List3">
    <w:name w:val="List 3"/>
    <w:basedOn w:val="List"/>
    <w:semiHidden/>
    <w:pPr>
      <w:ind w:left="851" w:right="851"/>
      <w:jc w:val="right"/>
    </w:pPr>
  </w:style>
  <w:style w:type="paragraph" w:customStyle="1" w:styleId="BulletList4">
    <w:name w:val="BulletList4"/>
    <w:basedOn w:val="List4"/>
    <w:pPr>
      <w:numPr>
        <w:numId w:val="5"/>
      </w:numPr>
      <w:tabs>
        <w:tab w:val="clear" w:pos="360"/>
        <w:tab w:val="left" w:pos="1418"/>
      </w:tabs>
      <w:ind w:left="1418" w:hanging="284"/>
    </w:pPr>
  </w:style>
  <w:style w:type="paragraph" w:styleId="List4">
    <w:name w:val="List 4"/>
    <w:basedOn w:val="List"/>
    <w:semiHidden/>
    <w:pPr>
      <w:ind w:left="1134" w:right="1134"/>
      <w:jc w:val="right"/>
    </w:pPr>
  </w:style>
  <w:style w:type="paragraph" w:customStyle="1" w:styleId="BulletList5">
    <w:name w:val="BulletList5"/>
    <w:basedOn w:val="List5"/>
    <w:pPr>
      <w:numPr>
        <w:numId w:val="6"/>
      </w:numPr>
      <w:tabs>
        <w:tab w:val="clear" w:pos="360"/>
        <w:tab w:val="left" w:pos="1701"/>
      </w:tabs>
      <w:ind w:left="1702" w:hanging="284"/>
    </w:pPr>
  </w:style>
  <w:style w:type="paragraph" w:styleId="List5">
    <w:name w:val="List 5"/>
    <w:basedOn w:val="List"/>
    <w:semiHidden/>
    <w:pPr>
      <w:ind w:left="1418" w:right="1418"/>
      <w:jc w:val="right"/>
    </w:pPr>
  </w:style>
  <w:style w:type="paragraph" w:styleId="TOC1">
    <w:name w:val="toc 1"/>
    <w:basedOn w:val="BasicEStyle"/>
    <w:next w:val="BasicEStyle"/>
    <w:uiPriority w:val="39"/>
    <w:pPr>
      <w:tabs>
        <w:tab w:val="left" w:pos="851"/>
        <w:tab w:val="left" w:leader="dot" w:pos="8789"/>
      </w:tabs>
      <w:spacing w:before="120"/>
    </w:pPr>
  </w:style>
  <w:style w:type="paragraph" w:styleId="TOC2">
    <w:name w:val="toc 2"/>
    <w:basedOn w:val="BasicEStyle"/>
    <w:next w:val="BasicEStyle"/>
    <w:uiPriority w:val="39"/>
    <w:pPr>
      <w:tabs>
        <w:tab w:val="left" w:pos="851"/>
        <w:tab w:val="left" w:leader="dot" w:pos="8789"/>
      </w:tabs>
    </w:pPr>
  </w:style>
  <w:style w:type="paragraph" w:styleId="TOC3">
    <w:name w:val="toc 3"/>
    <w:basedOn w:val="BasicEStyle"/>
    <w:next w:val="BasicEStyle"/>
    <w:semiHidden/>
    <w:pPr>
      <w:tabs>
        <w:tab w:val="left" w:pos="851"/>
        <w:tab w:val="left" w:leader="dot" w:pos="8789"/>
      </w:tabs>
      <w:ind w:right="400"/>
    </w:pPr>
  </w:style>
  <w:style w:type="paragraph" w:styleId="TOC4">
    <w:name w:val="toc 4"/>
    <w:basedOn w:val="BasicEStyle"/>
    <w:next w:val="BasicEStyle"/>
    <w:semiHidden/>
    <w:pPr>
      <w:tabs>
        <w:tab w:val="left" w:pos="851"/>
        <w:tab w:val="left" w:leader="dot" w:pos="8789"/>
      </w:tabs>
    </w:pPr>
  </w:style>
  <w:style w:type="paragraph" w:styleId="TOC5">
    <w:name w:val="toc 5"/>
    <w:basedOn w:val="BasicEStyle"/>
    <w:next w:val="BasicEStyle"/>
    <w:semiHidden/>
    <w:pPr>
      <w:tabs>
        <w:tab w:val="left" w:pos="851"/>
        <w:tab w:val="left" w:leader="dot" w:pos="8789"/>
      </w:tabs>
    </w:pPr>
  </w:style>
  <w:style w:type="paragraph" w:styleId="TOC6">
    <w:name w:val="toc 6"/>
    <w:basedOn w:val="BasicEStyle"/>
    <w:next w:val="BasicEStyle"/>
    <w:semiHidden/>
    <w:pPr>
      <w:tabs>
        <w:tab w:val="left" w:pos="851"/>
        <w:tab w:val="left" w:leader="dot" w:pos="8789"/>
      </w:tabs>
    </w:pPr>
  </w:style>
  <w:style w:type="paragraph" w:styleId="TOC7">
    <w:name w:val="toc 7"/>
    <w:basedOn w:val="BasicEStyle"/>
    <w:next w:val="BasicEStyle"/>
    <w:semiHidden/>
    <w:pPr>
      <w:tabs>
        <w:tab w:val="left" w:pos="851"/>
        <w:tab w:val="left" w:leader="dot" w:pos="8789"/>
      </w:tabs>
    </w:pPr>
  </w:style>
  <w:style w:type="paragraph" w:styleId="TOC8">
    <w:name w:val="toc 8"/>
    <w:basedOn w:val="BasicEStyle"/>
    <w:next w:val="BasicEStyle"/>
    <w:semiHidden/>
    <w:pPr>
      <w:tabs>
        <w:tab w:val="left" w:pos="851"/>
        <w:tab w:val="left" w:leader="dot" w:pos="8789"/>
      </w:tabs>
    </w:pPr>
  </w:style>
  <w:style w:type="paragraph" w:styleId="TOC9">
    <w:name w:val="toc 9"/>
    <w:basedOn w:val="BasicEStyle"/>
    <w:next w:val="BasicEStyle"/>
    <w:semiHidden/>
    <w:pPr>
      <w:tabs>
        <w:tab w:val="left" w:pos="851"/>
        <w:tab w:val="left" w:leader="dot" w:pos="8789"/>
      </w:tabs>
    </w:pPr>
  </w:style>
  <w:style w:type="paragraph" w:styleId="Caption">
    <w:name w:val="caption"/>
    <w:basedOn w:val="BasicHStyle"/>
    <w:next w:val="BasicEStyle"/>
    <w:qFormat/>
    <w:pPr>
      <w:bidi w:val="0"/>
      <w:spacing w:before="120" w:after="240"/>
      <w:jc w:val="center"/>
    </w:pPr>
    <w:rPr>
      <w:b/>
      <w:bCs/>
      <w:noProof w:val="0"/>
      <w:szCs w:val="28"/>
    </w:rPr>
  </w:style>
  <w:style w:type="character" w:customStyle="1" w:styleId="ColorMark">
    <w:name w:val="ColorMark"/>
    <w:basedOn w:val="DefaultParagraphFont"/>
    <w:rPr>
      <w:color w:val="FF0000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BasicEStyle"/>
    <w:semiHidden/>
    <w:pPr>
      <w:ind w:right="2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869"/>
    <w:rPr>
      <w:rFonts w:ascii="Tahoma" w:hAnsi="Tahoma" w:cs="Tahoma"/>
      <w:sz w:val="16"/>
      <w:szCs w:val="16"/>
    </w:rPr>
  </w:style>
  <w:style w:type="paragraph" w:styleId="Footer">
    <w:name w:val="footer"/>
    <w:basedOn w:val="BasicEStyle"/>
    <w:semiHidden/>
    <w:pPr>
      <w:pBdr>
        <w:top w:val="double" w:sz="4" w:space="1" w:color="auto"/>
      </w:pBdr>
      <w:tabs>
        <w:tab w:val="center" w:pos="4536"/>
        <w:tab w:val="right" w:pos="9072"/>
      </w:tabs>
    </w:pPr>
  </w:style>
  <w:style w:type="character" w:styleId="FootnoteReference">
    <w:name w:val="footnote reference"/>
    <w:basedOn w:val="BasicFont"/>
    <w:semiHidden/>
    <w:rPr>
      <w:rFonts w:ascii="Times New Roman" w:hAnsi="Times New Roman" w:cs="David"/>
      <w:color w:val="auto"/>
      <w:sz w:val="24"/>
      <w:szCs w:val="20"/>
      <w:vertAlign w:val="superscript"/>
    </w:rPr>
  </w:style>
  <w:style w:type="paragraph" w:styleId="FootnoteText">
    <w:name w:val="footnote text"/>
    <w:basedOn w:val="BasicEStyle"/>
    <w:semiHidden/>
    <w:pPr>
      <w:tabs>
        <w:tab w:val="left" w:pos="284"/>
        <w:tab w:val="left" w:pos="567"/>
        <w:tab w:val="left" w:pos="851"/>
      </w:tabs>
      <w:ind w:left="284" w:hanging="284"/>
    </w:pPr>
  </w:style>
  <w:style w:type="paragraph" w:styleId="Header">
    <w:name w:val="header"/>
    <w:basedOn w:val="BasicEStyle"/>
    <w:semiHidden/>
    <w:pPr>
      <w:pBdr>
        <w:bottom w:val="double" w:sz="4" w:space="1" w:color="auto"/>
      </w:pBdr>
      <w:tabs>
        <w:tab w:val="center" w:pos="4536"/>
        <w:tab w:val="right" w:pos="9072"/>
      </w:tabs>
    </w:pPr>
  </w:style>
  <w:style w:type="paragraph" w:styleId="IndexHeading">
    <w:name w:val="index heading"/>
    <w:basedOn w:val="Normal"/>
    <w:next w:val="Index1"/>
    <w:semiHidden/>
    <w:pPr>
      <w:widowControl w:val="0"/>
      <w:spacing w:before="240" w:after="120" w:line="360" w:lineRule="auto"/>
    </w:pPr>
    <w:rPr>
      <w:rFonts w:ascii="Arial" w:hAnsi="Arial" w:cs="Times New Roman"/>
      <w:noProof w:val="0"/>
      <w:kern w:val="28"/>
      <w:sz w:val="32"/>
      <w:szCs w:val="28"/>
    </w:rPr>
  </w:style>
  <w:style w:type="paragraph" w:styleId="Index1">
    <w:name w:val="index 1"/>
    <w:basedOn w:val="BasicEStyle"/>
    <w:next w:val="BasicEStyle"/>
    <w:semiHidden/>
    <w:pPr>
      <w:ind w:left="200" w:hanging="200"/>
    </w:pPr>
    <w:rPr>
      <w:rFonts w:cs="Times New Roman"/>
      <w:szCs w:val="18"/>
    </w:rPr>
  </w:style>
  <w:style w:type="paragraph" w:customStyle="1" w:styleId="List10">
    <w:name w:val="List1"/>
    <w:basedOn w:val="List"/>
    <w:pPr>
      <w:ind w:left="851" w:right="851"/>
    </w:pPr>
  </w:style>
  <w:style w:type="paragraph" w:customStyle="1" w:styleId="ListSpace">
    <w:name w:val="ListSpace"/>
    <w:basedOn w:val="List"/>
    <w:pPr>
      <w:spacing w:after="120"/>
      <w:jc w:val="right"/>
    </w:pPr>
  </w:style>
  <w:style w:type="paragraph" w:customStyle="1" w:styleId="ListSpace1">
    <w:name w:val="ListSpace1"/>
    <w:basedOn w:val="List1"/>
    <w:pPr>
      <w:spacing w:after="120"/>
      <w:ind w:left="0"/>
      <w:jc w:val="right"/>
    </w:pPr>
  </w:style>
  <w:style w:type="paragraph" w:customStyle="1" w:styleId="ListSpace2">
    <w:name w:val="ListSpace2"/>
    <w:basedOn w:val="List2"/>
    <w:pPr>
      <w:spacing w:after="120"/>
      <w:ind w:left="0"/>
      <w:jc w:val="right"/>
    </w:pPr>
  </w:style>
  <w:style w:type="paragraph" w:customStyle="1" w:styleId="ListSpace3">
    <w:name w:val="ListSpace3"/>
    <w:basedOn w:val="List3"/>
    <w:pPr>
      <w:spacing w:after="120"/>
      <w:ind w:left="0"/>
    </w:pPr>
  </w:style>
  <w:style w:type="paragraph" w:customStyle="1" w:styleId="ListSpace4">
    <w:name w:val="ListSpace4"/>
    <w:basedOn w:val="List4"/>
    <w:pPr>
      <w:spacing w:after="120"/>
      <w:ind w:left="0"/>
    </w:pPr>
  </w:style>
  <w:style w:type="paragraph" w:customStyle="1" w:styleId="ListSpace5">
    <w:name w:val="ListSpace5"/>
    <w:basedOn w:val="List5"/>
    <w:pPr>
      <w:spacing w:after="120"/>
      <w:ind w:lef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284"/>
    </w:pPr>
    <w:rPr>
      <w:rFonts w:ascii="Courier New" w:hAnsi="Courier New"/>
    </w:rPr>
  </w:style>
  <w:style w:type="paragraph" w:styleId="MessageHeader">
    <w:name w:val="Message Header"/>
    <w:basedOn w:val="BasicEStyle"/>
    <w:semiHidden/>
    <w:pPr>
      <w:pBdr>
        <w:top w:val="single" w:sz="6" w:space="1" w:color="auto"/>
        <w:left w:val="single" w:sz="6" w:space="3" w:color="auto"/>
        <w:bottom w:val="single" w:sz="6" w:space="1" w:color="auto"/>
        <w:right w:val="single" w:sz="6" w:space="3" w:color="auto"/>
      </w:pBdr>
      <w:shd w:val="pct20" w:color="auto" w:fill="auto"/>
    </w:pPr>
  </w:style>
  <w:style w:type="paragraph" w:customStyle="1" w:styleId="MinusList">
    <w:name w:val="MinusList"/>
    <w:basedOn w:val="BasicEStyle"/>
    <w:pPr>
      <w:numPr>
        <w:numId w:val="14"/>
      </w:numPr>
      <w:tabs>
        <w:tab w:val="left" w:pos="284"/>
      </w:tabs>
      <w:ind w:left="284" w:hanging="284"/>
    </w:pPr>
  </w:style>
  <w:style w:type="paragraph" w:styleId="Index2">
    <w:name w:val="index 2"/>
    <w:basedOn w:val="BasicEStyle"/>
    <w:next w:val="BasicEStyle"/>
    <w:semiHidden/>
    <w:pPr>
      <w:ind w:left="400" w:hanging="200"/>
    </w:pPr>
    <w:rPr>
      <w:rFonts w:cs="Times New Roman"/>
      <w:szCs w:val="18"/>
    </w:rPr>
  </w:style>
  <w:style w:type="paragraph" w:styleId="Index3">
    <w:name w:val="index 3"/>
    <w:basedOn w:val="BasicEStyle"/>
    <w:next w:val="BasicEStyle"/>
    <w:semiHidden/>
    <w:pPr>
      <w:ind w:left="600" w:hanging="200"/>
    </w:pPr>
    <w:rPr>
      <w:rFonts w:cs="Times New Roman"/>
      <w:szCs w:val="18"/>
    </w:rPr>
  </w:style>
  <w:style w:type="paragraph" w:styleId="Index4">
    <w:name w:val="index 4"/>
    <w:basedOn w:val="BasicEStyle"/>
    <w:next w:val="BasicEStyle"/>
    <w:semiHidden/>
    <w:pPr>
      <w:ind w:left="800" w:hanging="200"/>
    </w:pPr>
    <w:rPr>
      <w:rFonts w:cs="Times New Roman"/>
      <w:szCs w:val="18"/>
    </w:rPr>
  </w:style>
  <w:style w:type="paragraph" w:styleId="Index5">
    <w:name w:val="index 5"/>
    <w:basedOn w:val="BasicEStyle"/>
    <w:next w:val="BasicEStyle"/>
    <w:semiHidden/>
    <w:pPr>
      <w:ind w:left="1000" w:hanging="200"/>
    </w:pPr>
    <w:rPr>
      <w:rFonts w:cs="Times New Roman"/>
      <w:szCs w:val="18"/>
    </w:rPr>
  </w:style>
  <w:style w:type="paragraph" w:styleId="Index6">
    <w:name w:val="index 6"/>
    <w:basedOn w:val="BasicEStyle"/>
    <w:next w:val="BasicEStyle"/>
    <w:semiHidden/>
    <w:pPr>
      <w:ind w:left="1200" w:hanging="200"/>
    </w:pPr>
    <w:rPr>
      <w:rFonts w:cs="Times New Roman"/>
      <w:szCs w:val="18"/>
    </w:rPr>
  </w:style>
  <w:style w:type="paragraph" w:styleId="Index7">
    <w:name w:val="index 7"/>
    <w:basedOn w:val="BasicEStyle"/>
    <w:next w:val="BasicEStyle"/>
    <w:semiHidden/>
    <w:pPr>
      <w:ind w:left="1400" w:hanging="200"/>
    </w:pPr>
    <w:rPr>
      <w:rFonts w:cs="Times New Roman"/>
      <w:szCs w:val="18"/>
    </w:rPr>
  </w:style>
  <w:style w:type="paragraph" w:styleId="Index8">
    <w:name w:val="index 8"/>
    <w:basedOn w:val="BasicEStyle"/>
    <w:next w:val="BasicEStyle"/>
    <w:semiHidden/>
    <w:pPr>
      <w:ind w:left="1600" w:hanging="200"/>
    </w:pPr>
    <w:rPr>
      <w:rFonts w:cs="Times New Roman"/>
      <w:szCs w:val="18"/>
    </w:rPr>
  </w:style>
  <w:style w:type="paragraph" w:styleId="Index9">
    <w:name w:val="index 9"/>
    <w:basedOn w:val="BasicEStyle"/>
    <w:next w:val="BasicEStyle"/>
    <w:semiHidden/>
    <w:pPr>
      <w:ind w:left="1800" w:hanging="200"/>
    </w:pPr>
    <w:rPr>
      <w:rFonts w:cs="Times New Roman"/>
      <w:szCs w:val="18"/>
    </w:rPr>
  </w:style>
  <w:style w:type="paragraph" w:customStyle="1" w:styleId="MinusList1">
    <w:name w:val="MinusList1"/>
    <w:basedOn w:val="BasicEStyle"/>
    <w:pPr>
      <w:numPr>
        <w:numId w:val="21"/>
      </w:numPr>
      <w:tabs>
        <w:tab w:val="clear" w:pos="644"/>
        <w:tab w:val="left" w:pos="567"/>
      </w:tabs>
      <w:ind w:left="568" w:hanging="284"/>
    </w:pPr>
  </w:style>
  <w:style w:type="paragraph" w:customStyle="1" w:styleId="MinusList2">
    <w:name w:val="MinusList2"/>
    <w:basedOn w:val="BasicEStyle"/>
    <w:pPr>
      <w:numPr>
        <w:numId w:val="22"/>
      </w:numPr>
      <w:tabs>
        <w:tab w:val="left" w:pos="284"/>
        <w:tab w:val="left" w:pos="565"/>
        <w:tab w:val="left" w:pos="851"/>
        <w:tab w:val="left" w:pos="1134"/>
      </w:tabs>
      <w:ind w:hanging="284"/>
    </w:pPr>
  </w:style>
  <w:style w:type="paragraph" w:customStyle="1" w:styleId="MinusList3">
    <w:name w:val="MinusList3"/>
    <w:basedOn w:val="BasicEStyle"/>
    <w:pPr>
      <w:numPr>
        <w:numId w:val="23"/>
      </w:numPr>
      <w:tabs>
        <w:tab w:val="clear" w:pos="1211"/>
        <w:tab w:val="left" w:pos="1134"/>
        <w:tab w:val="left" w:pos="1418"/>
        <w:tab w:val="left" w:pos="1701"/>
        <w:tab w:val="left" w:pos="1985"/>
      </w:tabs>
      <w:ind w:left="1135" w:hanging="284"/>
    </w:pPr>
  </w:style>
  <w:style w:type="paragraph" w:customStyle="1" w:styleId="MinusList4">
    <w:name w:val="MinusList4"/>
    <w:basedOn w:val="BasicEStyle"/>
    <w:pPr>
      <w:numPr>
        <w:numId w:val="24"/>
      </w:numPr>
      <w:tabs>
        <w:tab w:val="clear" w:pos="1778"/>
        <w:tab w:val="left" w:pos="1418"/>
        <w:tab w:val="left" w:pos="1701"/>
        <w:tab w:val="left" w:pos="1985"/>
        <w:tab w:val="left" w:pos="2268"/>
      </w:tabs>
      <w:ind w:hanging="284"/>
    </w:pPr>
  </w:style>
  <w:style w:type="paragraph" w:customStyle="1" w:styleId="MinusList5">
    <w:name w:val="MinusList5"/>
    <w:basedOn w:val="BasicEStyle"/>
    <w:pPr>
      <w:numPr>
        <w:numId w:val="25"/>
      </w:numPr>
      <w:tabs>
        <w:tab w:val="clear" w:pos="2345"/>
        <w:tab w:val="left" w:pos="1701"/>
        <w:tab w:val="left" w:pos="1985"/>
        <w:tab w:val="left" w:pos="2268"/>
        <w:tab w:val="left" w:pos="2552"/>
      </w:tabs>
      <w:ind w:left="1702" w:hanging="284"/>
    </w:pPr>
  </w:style>
  <w:style w:type="paragraph" w:customStyle="1" w:styleId="Notes">
    <w:name w:val="Notes"/>
    <w:basedOn w:val="BasicEStyle"/>
    <w:pPr>
      <w:widowControl w:val="0"/>
      <w:spacing w:after="120" w:line="360" w:lineRule="auto"/>
    </w:pPr>
    <w:rPr>
      <w:i/>
      <w:iCs/>
      <w:szCs w:val="26"/>
      <w:u w:val="single"/>
    </w:rPr>
  </w:style>
  <w:style w:type="paragraph" w:customStyle="1" w:styleId="NumberedList">
    <w:name w:val="NumberedList"/>
    <w:basedOn w:val="BasicEStyle"/>
    <w:pPr>
      <w:numPr>
        <w:ilvl w:val="1"/>
        <w:numId w:val="15"/>
      </w:numPr>
      <w:tabs>
        <w:tab w:val="clear" w:pos="144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left="284" w:hanging="284"/>
    </w:pPr>
  </w:style>
  <w:style w:type="paragraph" w:customStyle="1" w:styleId="NumberedList1">
    <w:name w:val="NumberedList1"/>
    <w:basedOn w:val="BasicEStyle"/>
    <w:pPr>
      <w:numPr>
        <w:numId w:val="16"/>
      </w:numPr>
      <w:tabs>
        <w:tab w:val="clear" w:pos="928"/>
        <w:tab w:val="left" w:pos="284"/>
        <w:tab w:val="left" w:pos="567"/>
        <w:tab w:val="left" w:pos="851"/>
        <w:tab w:val="left" w:pos="1134"/>
        <w:tab w:val="left" w:pos="1418"/>
        <w:tab w:val="left" w:leader="underscore" w:pos="1701"/>
        <w:tab w:val="left" w:pos="1985"/>
        <w:tab w:val="left" w:pos="2268"/>
        <w:tab w:val="left" w:pos="2835"/>
      </w:tabs>
      <w:ind w:hanging="284"/>
    </w:pPr>
  </w:style>
  <w:style w:type="paragraph" w:customStyle="1" w:styleId="NumberedList2">
    <w:name w:val="NumberedList2"/>
    <w:basedOn w:val="BasicEStyle"/>
    <w:pPr>
      <w:numPr>
        <w:numId w:val="17"/>
      </w:numPr>
      <w:tabs>
        <w:tab w:val="clear" w:pos="1211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hanging="284"/>
    </w:pPr>
  </w:style>
  <w:style w:type="paragraph" w:customStyle="1" w:styleId="NumberedList3">
    <w:name w:val="NumberedList3"/>
    <w:basedOn w:val="BasicEStyle"/>
    <w:pPr>
      <w:numPr>
        <w:numId w:val="18"/>
      </w:numPr>
      <w:tabs>
        <w:tab w:val="clear" w:pos="1495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hanging="284"/>
    </w:pPr>
  </w:style>
  <w:style w:type="paragraph" w:customStyle="1" w:styleId="NumberedList4">
    <w:name w:val="NumberedList4"/>
    <w:basedOn w:val="BasicEStyle"/>
    <w:pPr>
      <w:numPr>
        <w:numId w:val="19"/>
      </w:numPr>
      <w:tabs>
        <w:tab w:val="clear" w:pos="177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hanging="284"/>
    </w:pPr>
  </w:style>
  <w:style w:type="paragraph" w:customStyle="1" w:styleId="NumberedList5">
    <w:name w:val="NumberedList5"/>
    <w:basedOn w:val="BasicEStyle"/>
    <w:pPr>
      <w:numPr>
        <w:numId w:val="20"/>
      </w:numPr>
      <w:tabs>
        <w:tab w:val="clear" w:pos="2062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hanging="284"/>
    </w:pPr>
  </w:style>
  <w:style w:type="character" w:styleId="PageNumber">
    <w:name w:val="page number"/>
    <w:basedOn w:val="BasicFont"/>
    <w:semiHidden/>
    <w:rPr>
      <w:rFonts w:ascii="Times New Roman" w:hAnsi="Times New Roman" w:cs="David"/>
      <w:b/>
      <w:bCs/>
      <w:color w:val="auto"/>
      <w:sz w:val="24"/>
      <w:szCs w:val="28"/>
    </w:rPr>
  </w:style>
  <w:style w:type="paragraph" w:customStyle="1" w:styleId="PictureTopTitle">
    <w:name w:val="PictureTopTitle"/>
    <w:basedOn w:val="BasicEStyle"/>
    <w:pPr>
      <w:keepNext/>
      <w:widowControl w:val="0"/>
      <w:spacing w:after="120" w:line="360" w:lineRule="auto"/>
      <w:jc w:val="center"/>
    </w:pPr>
    <w:rPr>
      <w:szCs w:val="26"/>
    </w:rPr>
  </w:style>
  <w:style w:type="paragraph" w:customStyle="1" w:styleId="Tablecentered">
    <w:name w:val="Table centered"/>
    <w:basedOn w:val="Normal"/>
    <w:pPr>
      <w:widowControl w:val="0"/>
      <w:spacing w:before="60" w:after="60" w:line="360" w:lineRule="auto"/>
      <w:jc w:val="center"/>
    </w:pPr>
    <w:rPr>
      <w:rFonts w:cs="David"/>
      <w:noProof w:val="0"/>
      <w:sz w:val="22"/>
      <w:szCs w:val="22"/>
    </w:rPr>
  </w:style>
  <w:style w:type="paragraph" w:customStyle="1" w:styleId="Tabletext">
    <w:name w:val="Table text"/>
    <w:basedOn w:val="Normal"/>
    <w:pPr>
      <w:spacing w:before="60" w:after="60"/>
      <w:ind w:right="57"/>
    </w:pPr>
    <w:rPr>
      <w:rFonts w:ascii="Arial" w:hAnsi="Arial" w:cs="David"/>
      <w:sz w:val="22"/>
      <w:szCs w:val="2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ETitleCenter14">
    <w:name w:val="E_TitleCenter_14"/>
    <w:basedOn w:val="Normal"/>
    <w:pPr>
      <w:jc w:val="center"/>
    </w:pPr>
    <w:rPr>
      <w:sz w:val="28"/>
    </w:rPr>
  </w:style>
  <w:style w:type="paragraph" w:customStyle="1" w:styleId="ETitleCenterBold">
    <w:name w:val="E_TitleCenter_Bold"/>
    <w:basedOn w:val="Normal"/>
    <w:pPr>
      <w:spacing w:after="240"/>
      <w:jc w:val="center"/>
    </w:pPr>
    <w:rPr>
      <w:b/>
      <w:bCs/>
      <w:sz w:val="36"/>
    </w:rPr>
  </w:style>
  <w:style w:type="paragraph" w:customStyle="1" w:styleId="ETableTextTitle">
    <w:name w:val="E_TableTextTitle"/>
    <w:basedOn w:val="Tabletext"/>
    <w:rPr>
      <w:b/>
      <w:bCs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paragraph" w:customStyle="1" w:styleId="HwDataTitle">
    <w:name w:val="HwDataTitle"/>
    <w:basedOn w:val="Tablecentered"/>
    <w:rPr>
      <w:b/>
      <w:bCs/>
      <w:sz w:val="12"/>
      <w:szCs w:val="12"/>
    </w:rPr>
  </w:style>
  <w:style w:type="paragraph" w:customStyle="1" w:styleId="HwDataText8">
    <w:name w:val="HwDataText8"/>
    <w:basedOn w:val="HwDataTitle"/>
    <w:pPr>
      <w:spacing w:after="0"/>
    </w:pPr>
    <w:rPr>
      <w:sz w:val="16"/>
      <w:szCs w:val="16"/>
    </w:rPr>
  </w:style>
  <w:style w:type="paragraph" w:customStyle="1" w:styleId="HwDataText16">
    <w:name w:val="HwDataText16"/>
    <w:basedOn w:val="HwDataText8"/>
    <w:rPr>
      <w:sz w:val="14"/>
      <w:szCs w:val="14"/>
    </w:rPr>
  </w:style>
  <w:style w:type="paragraph" w:customStyle="1" w:styleId="HwDataText32">
    <w:name w:val="HwDataText32"/>
    <w:basedOn w:val="HwDataTitle"/>
    <w:pPr>
      <w:spacing w:before="0" w:after="0" w:line="240" w:lineRule="auto"/>
    </w:pPr>
    <w:rPr>
      <w:sz w:val="6"/>
      <w:szCs w:val="6"/>
    </w:rPr>
  </w:style>
  <w:style w:type="paragraph" w:customStyle="1" w:styleId="HwDataTitle32">
    <w:name w:val="HwDataTitle32"/>
    <w:basedOn w:val="HwDataTitle"/>
    <w:rPr>
      <w:sz w:val="8"/>
      <w:szCs w:val="8"/>
    </w:rPr>
  </w:style>
  <w:style w:type="paragraph" w:customStyle="1" w:styleId="UpperCaption">
    <w:name w:val="UpperCaption"/>
    <w:basedOn w:val="Caption"/>
    <w:pPr>
      <w:jc w:val="left"/>
    </w:pPr>
  </w:style>
  <w:style w:type="paragraph" w:customStyle="1" w:styleId="HwItem">
    <w:name w:val="HwItem"/>
    <w:basedOn w:val="BasicEStyle"/>
  </w:style>
  <w:style w:type="paragraph" w:customStyle="1" w:styleId="HwBitDesc">
    <w:name w:val="HwBitDesc"/>
    <w:basedOn w:val="Tabletext"/>
    <w:pPr>
      <w:spacing w:after="0"/>
      <w:ind w:right="0"/>
    </w:pPr>
    <w:rPr>
      <w:sz w:val="16"/>
      <w:szCs w:val="16"/>
    </w:rPr>
  </w:style>
  <w:style w:type="paragraph" w:customStyle="1" w:styleId="HwBitDescCentered">
    <w:name w:val="HwBitDescCentered"/>
    <w:basedOn w:val="Tabletext"/>
    <w:pPr>
      <w:jc w:val="center"/>
    </w:pPr>
    <w:rPr>
      <w:sz w:val="16"/>
      <w:szCs w:val="16"/>
    </w:rPr>
  </w:style>
  <w:style w:type="paragraph" w:customStyle="1" w:styleId="HwBitList">
    <w:name w:val="HwBitList"/>
    <w:basedOn w:val="List"/>
    <w:rPr>
      <w:sz w:val="16"/>
      <w:szCs w:val="16"/>
    </w:rPr>
  </w:style>
  <w:style w:type="paragraph" w:customStyle="1" w:styleId="HwBitList1">
    <w:name w:val="HwBitList1"/>
    <w:basedOn w:val="List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69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Templates\Chaim_Eng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Chaim_EngDoc.dot</Template>
  <TotalTime>1488</TotalTime>
  <Pages>1</Pages>
  <Words>4720</Words>
  <Characters>26905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Norm-61</vt:lpstr>
    </vt:vector>
  </TitlesOfParts>
  <Company>תעשייה אווירית לישראל בע"מ.</Company>
  <LinksUpToDate>false</LinksUpToDate>
  <CharactersWithSpaces>31562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Norm-61</dc:title>
  <dc:creator>Chaim Kleinhendler</dc:creator>
  <cp:lastModifiedBy>Win7-64Bit</cp:lastModifiedBy>
  <cp:revision>74</cp:revision>
  <cp:lastPrinted>2014-03-09T10:59:00Z</cp:lastPrinted>
  <dcterms:created xsi:type="dcterms:W3CDTF">2014-03-09T10:59:00Z</dcterms:created>
  <dcterms:modified xsi:type="dcterms:W3CDTF">2014-03-10T11:49:00Z</dcterms:modified>
</cp:coreProperties>
</file>