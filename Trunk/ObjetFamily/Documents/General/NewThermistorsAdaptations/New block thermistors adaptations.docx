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42" w:rsidRDefault="00C71142" w:rsidP="00C71142"/>
    <w:p w:rsidR="00C71142" w:rsidRDefault="00C71142" w:rsidP="00C71142"/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FB66D0" w:rsidRDefault="00032281" w:rsidP="00FB66D0">
      <w:pPr>
        <w:jc w:val="center"/>
        <w:rPr>
          <w:rFonts w:ascii="Arial" w:hAnsi="Arial" w:cs="Arial"/>
          <w:b/>
          <w:bCs/>
          <w:color w:val="000080"/>
          <w:sz w:val="44"/>
          <w:szCs w:val="44"/>
        </w:rPr>
      </w:pPr>
      <w:r>
        <w:rPr>
          <w:rFonts w:ascii="Arial" w:hAnsi="Arial" w:cs="Arial"/>
          <w:b/>
          <w:bCs/>
          <w:color w:val="000080"/>
          <w:sz w:val="44"/>
          <w:szCs w:val="44"/>
        </w:rPr>
        <w:t>New Block T</w:t>
      </w:r>
      <w:r w:rsidR="00FB66D0">
        <w:rPr>
          <w:rFonts w:ascii="Arial" w:hAnsi="Arial" w:cs="Arial"/>
          <w:b/>
          <w:bCs/>
          <w:color w:val="000080"/>
          <w:sz w:val="44"/>
          <w:szCs w:val="44"/>
        </w:rPr>
        <w:t xml:space="preserve">hermistors </w:t>
      </w:r>
    </w:p>
    <w:p w:rsidR="002265FD" w:rsidRDefault="00032281" w:rsidP="00FB66D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80"/>
          <w:sz w:val="44"/>
          <w:szCs w:val="44"/>
        </w:rPr>
        <w:t>Adaptation</w:t>
      </w: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07E02" w:rsidRDefault="00B07E0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07E02" w:rsidRDefault="00B07E0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07E02" w:rsidRDefault="00B07E0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F505E" w:rsidRDefault="002C7114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853C9">
        <w:rPr>
          <w:rFonts w:ascii="Arial" w:hAnsi="Arial" w:cs="Arial"/>
          <w:b/>
          <w:bCs/>
          <w:sz w:val="28"/>
          <w:szCs w:val="28"/>
        </w:rPr>
        <w:t>PDR</w:t>
      </w:r>
      <w:r w:rsidR="00B025D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371622" w:rsidRPr="008853C9" w:rsidRDefault="00B025D5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(Embedded</w:t>
      </w:r>
      <w:r w:rsidR="00BD6DAB">
        <w:rPr>
          <w:rFonts w:ascii="Arial" w:hAnsi="Arial" w:cs="Arial"/>
          <w:b/>
          <w:bCs/>
          <w:sz w:val="28"/>
          <w:szCs w:val="28"/>
        </w:rPr>
        <w:t xml:space="preserve"> SW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:rsidR="00B144A9" w:rsidRDefault="00B144A9" w:rsidP="00335F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F4144" w:rsidRDefault="003F4144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F4144" w:rsidRDefault="003F4144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F4144" w:rsidRDefault="003F4144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F4144" w:rsidRDefault="003F4144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F4144" w:rsidRDefault="003F4144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F4144" w:rsidRDefault="003F4144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F4144" w:rsidRDefault="003F4144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F4144" w:rsidRDefault="003F4144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F4144" w:rsidRDefault="003F4144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F4144" w:rsidRDefault="003F4144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371622">
      <w:pPr>
        <w:jc w:val="center"/>
        <w:rPr>
          <w:sz w:val="28"/>
        </w:rPr>
      </w:pPr>
      <w:r w:rsidRPr="00510242">
        <w:rPr>
          <w:sz w:val="28"/>
        </w:rPr>
        <w:t xml:space="preserve">Written by: </w:t>
      </w:r>
      <w:r>
        <w:rPr>
          <w:sz w:val="28"/>
        </w:rPr>
        <w:t>Slava Chuhovich</w:t>
      </w:r>
    </w:p>
    <w:p w:rsidR="0062574F" w:rsidRDefault="00FB66D0" w:rsidP="003F4144">
      <w:pPr>
        <w:jc w:val="center"/>
        <w:rPr>
          <w:sz w:val="28"/>
        </w:rPr>
      </w:pPr>
      <w:r>
        <w:rPr>
          <w:sz w:val="28"/>
        </w:rPr>
        <w:t>February</w:t>
      </w:r>
      <w:r w:rsidR="002265FD">
        <w:rPr>
          <w:sz w:val="28"/>
        </w:rPr>
        <w:t xml:space="preserve"> 201</w:t>
      </w:r>
      <w:r>
        <w:rPr>
          <w:sz w:val="28"/>
        </w:rPr>
        <w:t>2</w:t>
      </w:r>
    </w:p>
    <w:p w:rsidR="00B144A9" w:rsidRDefault="00B144A9" w:rsidP="00371622">
      <w:pPr>
        <w:jc w:val="center"/>
        <w:rPr>
          <w:sz w:val="28"/>
        </w:rPr>
      </w:pPr>
    </w:p>
    <w:p w:rsidR="00B144A9" w:rsidRDefault="00B144A9" w:rsidP="00371622">
      <w:pPr>
        <w:jc w:val="center"/>
        <w:rPr>
          <w:sz w:val="28"/>
        </w:rPr>
      </w:pPr>
    </w:p>
    <w:p w:rsidR="0058150F" w:rsidRDefault="0058150F" w:rsidP="00371622">
      <w:pPr>
        <w:jc w:val="center"/>
        <w:rPr>
          <w:sz w:val="28"/>
        </w:rPr>
      </w:pPr>
    </w:p>
    <w:p w:rsidR="008C3E84" w:rsidRPr="004F0766" w:rsidRDefault="008C3E84" w:rsidP="008C3E84">
      <w:pPr>
        <w:pStyle w:val="ETitleCenterBold"/>
        <w:rPr>
          <w:rFonts w:ascii="Arial" w:hAnsi="Arial" w:cs="Arial"/>
          <w:b w:val="0"/>
          <w:bCs w:val="0"/>
          <w:noProof w:val="0"/>
          <w:sz w:val="32"/>
          <w:szCs w:val="32"/>
        </w:rPr>
      </w:pPr>
      <w:r w:rsidRPr="004F0766">
        <w:rPr>
          <w:rFonts w:ascii="Arial" w:hAnsi="Arial" w:cs="Arial"/>
          <w:b w:val="0"/>
          <w:bCs w:val="0"/>
          <w:noProof w:val="0"/>
          <w:sz w:val="32"/>
          <w:szCs w:val="32"/>
        </w:rPr>
        <w:t>Table of Contents</w:t>
      </w:r>
    </w:p>
    <w:p w:rsidR="008C3E84" w:rsidRDefault="008C3E84" w:rsidP="008C3E84">
      <w:pPr>
        <w:jc w:val="center"/>
      </w:pPr>
    </w:p>
    <w:p w:rsidR="00FE199F" w:rsidRDefault="004F0766">
      <w:pPr>
        <w:pStyle w:val="TOC1"/>
        <w:tabs>
          <w:tab w:val="left" w:pos="72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caps/>
        </w:rPr>
        <w:fldChar w:fldCharType="begin"/>
      </w:r>
      <w:r>
        <w:rPr>
          <w:caps/>
        </w:rPr>
        <w:instrText xml:space="preserve"> TOC \o "1-2" \h \z \u </w:instrText>
      </w:r>
      <w:r>
        <w:rPr>
          <w:caps/>
        </w:rPr>
        <w:fldChar w:fldCharType="separate"/>
      </w:r>
      <w:hyperlink w:anchor="_Toc317774425" w:history="1">
        <w:r w:rsidR="00FE199F" w:rsidRPr="00266D09">
          <w:rPr>
            <w:rStyle w:val="Hyperlink"/>
            <w:noProof/>
          </w:rPr>
          <w:t>1.</w:t>
        </w:r>
        <w:r w:rsidR="00FE199F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FE199F" w:rsidRPr="00266D09">
          <w:rPr>
            <w:rStyle w:val="Hyperlink"/>
            <w:noProof/>
          </w:rPr>
          <w:t>Background</w:t>
        </w:r>
        <w:r w:rsidR="00FE199F">
          <w:rPr>
            <w:noProof/>
            <w:webHidden/>
          </w:rPr>
          <w:tab/>
        </w:r>
        <w:r w:rsidR="00FE199F">
          <w:rPr>
            <w:noProof/>
            <w:webHidden/>
          </w:rPr>
          <w:fldChar w:fldCharType="begin"/>
        </w:r>
        <w:r w:rsidR="00FE199F">
          <w:rPr>
            <w:noProof/>
            <w:webHidden/>
          </w:rPr>
          <w:instrText xml:space="preserve"> PAGEREF _Toc317774425 \h </w:instrText>
        </w:r>
        <w:r w:rsidR="00FE199F">
          <w:rPr>
            <w:noProof/>
            <w:webHidden/>
          </w:rPr>
        </w:r>
        <w:r w:rsidR="00FE199F">
          <w:rPr>
            <w:noProof/>
            <w:webHidden/>
          </w:rPr>
          <w:fldChar w:fldCharType="separate"/>
        </w:r>
        <w:r w:rsidR="0095693D">
          <w:rPr>
            <w:noProof/>
            <w:webHidden/>
          </w:rPr>
          <w:t>3</w:t>
        </w:r>
        <w:r w:rsidR="00FE199F">
          <w:rPr>
            <w:noProof/>
            <w:webHidden/>
          </w:rPr>
          <w:fldChar w:fldCharType="end"/>
        </w:r>
      </w:hyperlink>
    </w:p>
    <w:p w:rsidR="00FE199F" w:rsidRDefault="00FE199F">
      <w:pPr>
        <w:pStyle w:val="TOC1"/>
        <w:tabs>
          <w:tab w:val="left" w:pos="72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7774426" w:history="1">
        <w:r w:rsidRPr="00266D0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266D09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_Toc317774426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69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199F" w:rsidRDefault="00FE199F">
      <w:pPr>
        <w:pStyle w:val="TOC1"/>
        <w:tabs>
          <w:tab w:val="left" w:pos="72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7774427" w:history="1">
        <w:r w:rsidRPr="00266D0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266D09">
          <w:rPr>
            <w:rStyle w:val="Hyperlink"/>
            <w:noProof/>
          </w:rPr>
          <w:t>Software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_Toc317774427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69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199F" w:rsidRDefault="00FE199F">
      <w:pPr>
        <w:pStyle w:val="TOC1"/>
        <w:tabs>
          <w:tab w:val="left" w:pos="72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7774428" w:history="1">
        <w:r w:rsidRPr="00266D0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266D09">
          <w:rPr>
            <w:rStyle w:val="Hyperlink"/>
            <w:noProof/>
          </w:rPr>
          <w:t>UI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_Toc317774428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69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0DE6" w:rsidRDefault="004F076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</w:rPr>
        <w:fldChar w:fldCharType="end"/>
      </w:r>
    </w:p>
    <w:p w:rsidR="003C0DE6" w:rsidRDefault="003C0DE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3C0DE6" w:rsidRDefault="003C0DE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3C0DE6" w:rsidRDefault="003C0DE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716CA3" w:rsidRDefault="00716CA3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C17C2B" w:rsidRDefault="00C17C2B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E82C35" w:rsidRDefault="00E82C35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E82C35" w:rsidRDefault="00E82C35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E82C35" w:rsidRDefault="00E82C35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E82C35" w:rsidRDefault="00E82C35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E82C35" w:rsidRDefault="00E82C35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E82C35" w:rsidRDefault="00E82C35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E82C35" w:rsidRDefault="00E82C35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E82C35" w:rsidRDefault="00E82C35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C91D3B" w:rsidRDefault="00C91D3B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E82C35" w:rsidRDefault="00E82C35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0916D0" w:rsidRDefault="000916D0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0916D0" w:rsidRDefault="000916D0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0916D0" w:rsidRDefault="000916D0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E82C35" w:rsidRDefault="00E82C35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763DDB" w:rsidRDefault="00763DDB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55B57" w:rsidRDefault="00955B57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853C9" w:rsidRDefault="008853C9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Pr="006A4321" w:rsidRDefault="00B025D5" w:rsidP="008C3E84">
      <w:pPr>
        <w:pStyle w:val="Heading1"/>
        <w:rPr>
          <w:sz w:val="24"/>
          <w:szCs w:val="24"/>
        </w:rPr>
      </w:pPr>
      <w:bookmarkStart w:id="0" w:name="_Toc317774425"/>
      <w:r>
        <w:rPr>
          <w:sz w:val="24"/>
          <w:szCs w:val="24"/>
        </w:rPr>
        <w:t>Background</w:t>
      </w:r>
      <w:bookmarkEnd w:id="0"/>
    </w:p>
    <w:p w:rsidR="00736B95" w:rsidRDefault="009A46EB" w:rsidP="001C297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  <w:r w:rsidRPr="009A46EB">
        <w:rPr>
          <w:rFonts w:asciiTheme="majorBidi" w:hAnsiTheme="majorBidi" w:cstheme="majorBidi"/>
        </w:rPr>
        <w:t xml:space="preserve">In order </w:t>
      </w:r>
      <w:r w:rsidR="00736B95">
        <w:rPr>
          <w:rFonts w:asciiTheme="majorBidi" w:hAnsiTheme="majorBidi" w:cstheme="majorBidi"/>
        </w:rPr>
        <w:t xml:space="preserve">to comply with a new Triplex print-block mechanical structure and new, additional head filling thermistors, </w:t>
      </w:r>
      <w:r w:rsidR="00736B95">
        <w:rPr>
          <w:rFonts w:asciiTheme="majorBidi" w:hAnsiTheme="majorBidi" w:cstheme="majorBidi"/>
        </w:rPr>
        <w:t>embedded software</w:t>
      </w:r>
      <w:r w:rsidR="00736B95">
        <w:rPr>
          <w:rFonts w:asciiTheme="majorBidi" w:hAnsiTheme="majorBidi" w:cstheme="majorBidi"/>
        </w:rPr>
        <w:t xml:space="preserve"> modifications </w:t>
      </w:r>
      <w:proofErr w:type="gramStart"/>
      <w:r w:rsidR="00736B95">
        <w:rPr>
          <w:rFonts w:asciiTheme="majorBidi" w:hAnsiTheme="majorBidi" w:cstheme="majorBidi"/>
        </w:rPr>
        <w:t>should be performed</w:t>
      </w:r>
      <w:proofErr w:type="gramEnd"/>
      <w:r w:rsidR="00736B95">
        <w:rPr>
          <w:rFonts w:asciiTheme="majorBidi" w:hAnsiTheme="majorBidi" w:cstheme="majorBidi"/>
        </w:rPr>
        <w:t xml:space="preserve"> in order to fully support new Material Replacement, Shutdown and Head Optimization wizards.</w:t>
      </w:r>
    </w:p>
    <w:p w:rsidR="004135CC" w:rsidRDefault="004135CC" w:rsidP="001C297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</w:p>
    <w:p w:rsidR="00C21652" w:rsidRDefault="004135CC" w:rsidP="004135C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="Times New Roman" w:hAnsi="Times New Roman" w:cs="Times New Roman"/>
        </w:rPr>
      </w:pPr>
      <w:r>
        <w:rPr>
          <w:rFonts w:asciiTheme="majorBidi" w:hAnsiTheme="majorBidi" w:cstheme="majorBidi"/>
        </w:rPr>
        <w:t xml:space="preserve">New print-block structure introduced </w:t>
      </w:r>
      <w:proofErr w:type="gramStart"/>
      <w:r>
        <w:rPr>
          <w:rFonts w:asciiTheme="majorBidi" w:hAnsiTheme="majorBidi" w:cstheme="majorBidi"/>
        </w:rPr>
        <w:t>6</w:t>
      </w:r>
      <w:proofErr w:type="gramEnd"/>
      <w:r>
        <w:rPr>
          <w:rFonts w:asciiTheme="majorBidi" w:hAnsiTheme="majorBidi" w:cstheme="majorBidi"/>
        </w:rPr>
        <w:t xml:space="preserve"> filling thermistors operation scenarios, which require a convenient way in the embedded software infrastructure and code to switch from one thermistors operation mode to another to be able relatively easy replace material in required wizards.</w:t>
      </w:r>
    </w:p>
    <w:p w:rsidR="00C91D3B" w:rsidRPr="00C91D3B" w:rsidRDefault="00C91D3B" w:rsidP="001C297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jc w:val="both"/>
        <w:rPr>
          <w:rFonts w:ascii="Times New Roman" w:hAnsi="Times New Roman" w:cs="Times New Roman"/>
        </w:rPr>
      </w:pPr>
    </w:p>
    <w:p w:rsidR="00B30746" w:rsidRPr="00CB7162" w:rsidRDefault="00B025D5" w:rsidP="00CB7162">
      <w:pPr>
        <w:pStyle w:val="Heading1"/>
        <w:rPr>
          <w:sz w:val="24"/>
          <w:szCs w:val="24"/>
        </w:rPr>
      </w:pPr>
      <w:bookmarkStart w:id="1" w:name="_Toc317774426"/>
      <w:r>
        <w:rPr>
          <w:sz w:val="24"/>
          <w:szCs w:val="24"/>
        </w:rPr>
        <w:t>Overview</w:t>
      </w:r>
      <w:bookmarkEnd w:id="1"/>
    </w:p>
    <w:p w:rsidR="00E03563" w:rsidRDefault="00E03563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New print-block has </w:t>
      </w:r>
      <w:proofErr w:type="gramStart"/>
      <w:r>
        <w:rPr>
          <w:rFonts w:asciiTheme="majorBidi" w:hAnsiTheme="majorBidi" w:cstheme="majorBidi"/>
        </w:rPr>
        <w:t>6</w:t>
      </w:r>
      <w:proofErr w:type="gramEnd"/>
      <w:r>
        <w:rPr>
          <w:rFonts w:asciiTheme="majorBidi" w:hAnsiTheme="majorBidi" w:cstheme="majorBidi"/>
        </w:rPr>
        <w:t xml:space="preserve"> thermistors: 4 low thermistors and 2 high thermistors. System material filling and operation modes </w:t>
      </w:r>
      <w:proofErr w:type="gramStart"/>
      <w:r>
        <w:rPr>
          <w:rFonts w:asciiTheme="majorBidi" w:hAnsiTheme="majorBidi" w:cstheme="majorBidi"/>
        </w:rPr>
        <w:t>are defined</w:t>
      </w:r>
      <w:proofErr w:type="gramEnd"/>
      <w:r>
        <w:rPr>
          <w:rFonts w:asciiTheme="majorBidi" w:hAnsiTheme="majorBidi" w:cstheme="majorBidi"/>
        </w:rPr>
        <w:t xml:space="preserve"> by grouping currently operational thermistors:</w:t>
      </w:r>
    </w:p>
    <w:p w:rsidR="00E03563" w:rsidRDefault="00E03563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</w:p>
    <w:p w:rsidR="00E03563" w:rsidRDefault="00E03563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</w:p>
    <w:p w:rsidR="00E03563" w:rsidRDefault="00E03563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</w:p>
    <w:p w:rsidR="00E03563" w:rsidRDefault="003E16B9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  <w:r w:rsidRPr="003E16B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8D767" wp14:editId="394C44DD">
                <wp:simplePos x="0" y="0"/>
                <wp:positionH relativeFrom="column">
                  <wp:posOffset>3768035</wp:posOffset>
                </wp:positionH>
                <wp:positionV relativeFrom="paragraph">
                  <wp:posOffset>120843</wp:posOffset>
                </wp:positionV>
                <wp:extent cx="0" cy="283844"/>
                <wp:effectExtent l="76200" t="19050" r="76200" b="787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84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9.5pt" to="296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" strokecolor="red" strokeweight="3pt">
                <v:shadow on="t" color="black" opacity="22937f" origin=",.5" offset="0,.63889mm"/>
              </v:line>
            </w:pict>
          </mc:Fallback>
        </mc:AlternateContent>
      </w:r>
      <w:r w:rsidRPr="003E16B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EA561" wp14:editId="4FAB5307">
                <wp:simplePos x="0" y="0"/>
                <wp:positionH relativeFrom="column">
                  <wp:posOffset>2489393</wp:posOffset>
                </wp:positionH>
                <wp:positionV relativeFrom="paragraph">
                  <wp:posOffset>122555</wp:posOffset>
                </wp:positionV>
                <wp:extent cx="0" cy="283844"/>
                <wp:effectExtent l="76200" t="19050" r="76200" b="787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84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9.65pt" to="19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" strokecolor="red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D16BF" wp14:editId="777E8A1B">
                <wp:simplePos x="0" y="0"/>
                <wp:positionH relativeFrom="column">
                  <wp:posOffset>4092906</wp:posOffset>
                </wp:positionH>
                <wp:positionV relativeFrom="paragraph">
                  <wp:posOffset>122555</wp:posOffset>
                </wp:positionV>
                <wp:extent cx="0" cy="781877"/>
                <wp:effectExtent l="76200" t="19050" r="76200" b="755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87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3pt,9.65pt" to="322.3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" strokecolor="red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51D3A" wp14:editId="29BF17CF">
                <wp:simplePos x="0" y="0"/>
                <wp:positionH relativeFrom="column">
                  <wp:posOffset>3469640</wp:posOffset>
                </wp:positionH>
                <wp:positionV relativeFrom="paragraph">
                  <wp:posOffset>122555</wp:posOffset>
                </wp:positionV>
                <wp:extent cx="0" cy="781685"/>
                <wp:effectExtent l="76200" t="19050" r="76200" b="755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2pt,9.65pt" to="273.2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" strokecolor="red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11C98" wp14:editId="7CB2B620">
                <wp:simplePos x="0" y="0"/>
                <wp:positionH relativeFrom="column">
                  <wp:posOffset>2787567</wp:posOffset>
                </wp:positionH>
                <wp:positionV relativeFrom="paragraph">
                  <wp:posOffset>122555</wp:posOffset>
                </wp:positionV>
                <wp:extent cx="0" cy="781877"/>
                <wp:effectExtent l="76200" t="19050" r="76200" b="755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87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pt,9.65pt" to="219.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" strokecolor="red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1F1B1" wp14:editId="38A20E1C">
                <wp:simplePos x="0" y="0"/>
                <wp:positionH relativeFrom="column">
                  <wp:posOffset>2165074</wp:posOffset>
                </wp:positionH>
                <wp:positionV relativeFrom="paragraph">
                  <wp:posOffset>123136</wp:posOffset>
                </wp:positionV>
                <wp:extent cx="0" cy="781877"/>
                <wp:effectExtent l="76200" t="19050" r="76200" b="755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87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5pt,9.7pt" to="170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" strokecolor="red" strokeweight="3pt">
                <v:shadow on="t" color="black" opacity="22937f" origin=",.5" offset="0,.63889mm"/>
              </v:line>
            </w:pict>
          </mc:Fallback>
        </mc:AlternateContent>
      </w:r>
      <w:r w:rsidR="00E03563"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416EC" wp14:editId="03F031E8">
                <wp:simplePos x="0" y="0"/>
                <wp:positionH relativeFrom="column">
                  <wp:posOffset>3112604</wp:posOffset>
                </wp:positionH>
                <wp:positionV relativeFrom="paragraph">
                  <wp:posOffset>123135</wp:posOffset>
                </wp:positionV>
                <wp:extent cx="0" cy="1219200"/>
                <wp:effectExtent l="76200" t="1905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pt,9.7pt" to="245.1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" strokecolor="#365f91 [2404]" strokeweight="3pt">
                <v:shadow on="t" color="black" opacity="22937f" origin=",.5" offset="0,.63889mm"/>
              </v:line>
            </w:pict>
          </mc:Fallback>
        </mc:AlternateContent>
      </w:r>
      <w:r w:rsidR="00E03563"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9F6E5" wp14:editId="0F219FBD">
                <wp:simplePos x="0" y="0"/>
                <wp:positionH relativeFrom="column">
                  <wp:posOffset>1846580</wp:posOffset>
                </wp:positionH>
                <wp:positionV relativeFrom="paragraph">
                  <wp:posOffset>122555</wp:posOffset>
                </wp:positionV>
                <wp:extent cx="2537460" cy="12192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219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45.4pt;margin-top:9.65pt;width:199.8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" fillcolor="#c6d9f1 [671]" strokecolor="#365f91 [2404]" strokeweight="2pt"/>
            </w:pict>
          </mc:Fallback>
        </mc:AlternateContent>
      </w:r>
    </w:p>
    <w:p w:rsidR="00A109AA" w:rsidRDefault="00E03563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E03563" w:rsidRDefault="00AD617F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5DF9CB" wp14:editId="3444B198">
                <wp:simplePos x="0" y="0"/>
                <wp:positionH relativeFrom="column">
                  <wp:posOffset>535057</wp:posOffset>
                </wp:positionH>
                <wp:positionV relativeFrom="paragraph">
                  <wp:posOffset>156928</wp:posOffset>
                </wp:positionV>
                <wp:extent cx="947254" cy="357809"/>
                <wp:effectExtent l="0" t="0" r="0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254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17F" w:rsidRPr="00AD617F" w:rsidRDefault="00AD617F" w:rsidP="00AD61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617F">
                              <w:rPr>
                                <w:sz w:val="20"/>
                                <w:szCs w:val="20"/>
                              </w:rPr>
                              <w:t>Thermistor indexes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42.15pt;margin-top:12.35pt;width:74.6pt;height:2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DpfQIAAGM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" filled="f" stroked="f" strokeweight=".5pt">
                <v:textbox>
                  <w:txbxContent>
                    <w:p w:rsidR="00AD617F" w:rsidRPr="00AD617F" w:rsidRDefault="00AD617F" w:rsidP="00AD61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617F">
                        <w:rPr>
                          <w:sz w:val="20"/>
                          <w:szCs w:val="20"/>
                        </w:rPr>
                        <w:t>Thermistor indexes</w:t>
                      </w:r>
                    </w:p>
                  </w:txbxContent>
                </v:textbox>
              </v:shape>
            </w:pict>
          </mc:Fallback>
        </mc:AlternateContent>
      </w:r>
      <w:r w:rsidR="00E63674"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F4684F" wp14:editId="4E52594B">
                <wp:simplePos x="0" y="0"/>
                <wp:positionH relativeFrom="column">
                  <wp:posOffset>3628390</wp:posOffset>
                </wp:positionH>
                <wp:positionV relativeFrom="paragraph">
                  <wp:posOffset>149860</wp:posOffset>
                </wp:positionV>
                <wp:extent cx="284480" cy="22479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674" w:rsidRPr="00BE045E" w:rsidRDefault="00E63674" w:rsidP="00E6367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left:0;text-align:left;margin-left:285.7pt;margin-top:11.8pt;width:22.4pt;height:17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" filled="f" stroked="f" strokeweight=".5pt">
                <v:textbox>
                  <w:txbxContent>
                    <w:p w:rsidR="00E63674" w:rsidRPr="00BE045E" w:rsidRDefault="00E63674" w:rsidP="00E6367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63674"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386DBC" wp14:editId="37D696D2">
                <wp:simplePos x="0" y="0"/>
                <wp:positionH relativeFrom="column">
                  <wp:posOffset>2349610</wp:posOffset>
                </wp:positionH>
                <wp:positionV relativeFrom="paragraph">
                  <wp:posOffset>149446</wp:posOffset>
                </wp:positionV>
                <wp:extent cx="284480" cy="22479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674" w:rsidRPr="00BE045E" w:rsidRDefault="00E63674" w:rsidP="00E6367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left:0;text-align:left;margin-left:185pt;margin-top:11.75pt;width:22.4pt;height:17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" filled="f" stroked="f" strokeweight=".5pt">
                <v:textbox>
                  <w:txbxContent>
                    <w:p w:rsidR="00E63674" w:rsidRPr="00BE045E" w:rsidRDefault="00E63674" w:rsidP="00E6367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E16B9" w:rsidRPr="003E16B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64C1BE" wp14:editId="3A696C7E">
                <wp:simplePos x="0" y="0"/>
                <wp:positionH relativeFrom="column">
                  <wp:posOffset>3714115</wp:posOffset>
                </wp:positionH>
                <wp:positionV relativeFrom="paragraph">
                  <wp:posOffset>52705</wp:posOffset>
                </wp:positionV>
                <wp:extent cx="92710" cy="92710"/>
                <wp:effectExtent l="0" t="0" r="21590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92.45pt;margin-top:4.15pt;width:7.3pt;height: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" fillcolor="#5f497a [2407]" strokecolor="red" strokeweight="2pt"/>
            </w:pict>
          </mc:Fallback>
        </mc:AlternateContent>
      </w:r>
      <w:r w:rsidR="003E16B9" w:rsidRPr="003E16B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3E8C6" wp14:editId="6EB5ED50">
                <wp:simplePos x="0" y="0"/>
                <wp:positionH relativeFrom="column">
                  <wp:posOffset>2435860</wp:posOffset>
                </wp:positionH>
                <wp:positionV relativeFrom="paragraph">
                  <wp:posOffset>54610</wp:posOffset>
                </wp:positionV>
                <wp:extent cx="92710" cy="92710"/>
                <wp:effectExtent l="0" t="0" r="21590" b="215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91.8pt;margin-top:4.3pt;width:7.3pt;height: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" fillcolor="#5f497a [2407]" strokecolor="red" strokeweight="2pt"/>
            </w:pict>
          </mc:Fallback>
        </mc:AlternateContent>
      </w:r>
    </w:p>
    <w:p w:rsidR="00E03563" w:rsidRDefault="00AD617F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5B694" wp14:editId="34BA3CAF">
                <wp:simplePos x="0" y="0"/>
                <wp:positionH relativeFrom="column">
                  <wp:posOffset>1396447</wp:posOffset>
                </wp:positionH>
                <wp:positionV relativeFrom="paragraph">
                  <wp:posOffset>81059</wp:posOffset>
                </wp:positionV>
                <wp:extent cx="987287" cy="99391"/>
                <wp:effectExtent l="0" t="57150" r="22860" b="342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287" cy="993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09.95pt;margin-top:6.4pt;width:77.75pt;height:7.8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" strokecolor="#76923c [2406]">
                <v:stroke endarrow="block"/>
              </v:shape>
            </w:pict>
          </mc:Fallback>
        </mc:AlternateContent>
      </w:r>
    </w:p>
    <w:p w:rsidR="00E03563" w:rsidRDefault="00AD617F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DB98D8" wp14:editId="14837EEC">
                <wp:simplePos x="0" y="0"/>
                <wp:positionH relativeFrom="column">
                  <wp:posOffset>1396448</wp:posOffset>
                </wp:positionH>
                <wp:positionV relativeFrom="paragraph">
                  <wp:posOffset>5190</wp:posOffset>
                </wp:positionV>
                <wp:extent cx="675861" cy="437322"/>
                <wp:effectExtent l="0" t="0" r="67310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1" cy="437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09.95pt;margin-top:.4pt;width:53.2pt;height:3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" strokecolor="#76923c [2406]">
                <v:stroke endarrow="block"/>
              </v:shape>
            </w:pict>
          </mc:Fallback>
        </mc:AlternateContent>
      </w:r>
      <w:r w:rsidR="004B67AD"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87E8D" wp14:editId="413BC2C9">
                <wp:simplePos x="0" y="0"/>
                <wp:positionH relativeFrom="column">
                  <wp:posOffset>3767455</wp:posOffset>
                </wp:positionH>
                <wp:positionV relativeFrom="paragraph">
                  <wp:posOffset>5080</wp:posOffset>
                </wp:positionV>
                <wp:extent cx="0" cy="635635"/>
                <wp:effectExtent l="76200" t="19050" r="76200" b="692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5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65pt,.4pt" to="296.6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" strokecolor="#365f91 [2404]" strokeweight="3pt">
                <v:shadow on="t" color="black" opacity="22937f" origin=",.5" offset="0,.63889mm"/>
              </v:line>
            </w:pict>
          </mc:Fallback>
        </mc:AlternateContent>
      </w:r>
      <w:r w:rsidR="00E03563"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C7183" wp14:editId="6E8B75EB">
                <wp:simplePos x="0" y="0"/>
                <wp:positionH relativeFrom="column">
                  <wp:posOffset>2476390</wp:posOffset>
                </wp:positionH>
                <wp:positionV relativeFrom="paragraph">
                  <wp:posOffset>5080</wp:posOffset>
                </wp:positionV>
                <wp:extent cx="0" cy="635635"/>
                <wp:effectExtent l="76200" t="19050" r="76200" b="692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5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pt,.4pt" to="19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" strokecolor="#365f91 [2404]" strokeweight="3pt">
                <v:shadow on="t" color="black" opacity="22937f" origin=",.5" offset="0,.63889mm"/>
              </v:line>
            </w:pict>
          </mc:Fallback>
        </mc:AlternateContent>
      </w:r>
    </w:p>
    <w:p w:rsidR="00E03563" w:rsidRDefault="00E63674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37B593" wp14:editId="2F3DB653">
                <wp:simplePos x="0" y="0"/>
                <wp:positionH relativeFrom="column">
                  <wp:posOffset>2667745</wp:posOffset>
                </wp:positionH>
                <wp:positionV relativeFrom="paragraph">
                  <wp:posOffset>168275</wp:posOffset>
                </wp:positionV>
                <wp:extent cx="284480" cy="22479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674" w:rsidRPr="00BE045E" w:rsidRDefault="00E63674" w:rsidP="00E6367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left:0;text-align:left;margin-left:210.05pt;margin-top:13.25pt;width:22.4pt;height:17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0QggIAAGo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" filled="f" stroked="f" strokeweight=".5pt">
                <v:textbox>
                  <w:txbxContent>
                    <w:p w:rsidR="00E63674" w:rsidRPr="00BE045E" w:rsidRDefault="00E63674" w:rsidP="00E6367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88539C" wp14:editId="21FC7020">
                <wp:simplePos x="0" y="0"/>
                <wp:positionH relativeFrom="column">
                  <wp:posOffset>3343468</wp:posOffset>
                </wp:positionH>
                <wp:positionV relativeFrom="paragraph">
                  <wp:posOffset>168275</wp:posOffset>
                </wp:positionV>
                <wp:extent cx="284480" cy="22479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674" w:rsidRPr="00BE045E" w:rsidRDefault="00E63674" w:rsidP="00E6367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left:0;text-align:left;margin-left:263.25pt;margin-top:13.25pt;width:22.4pt;height:17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" filled="f" stroked="f" strokeweight=".5pt">
                <v:textbox>
                  <w:txbxContent>
                    <w:p w:rsidR="00E63674" w:rsidRPr="00BE045E" w:rsidRDefault="00E63674" w:rsidP="00E6367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663731" wp14:editId="28603C27">
                <wp:simplePos x="0" y="0"/>
                <wp:positionH relativeFrom="column">
                  <wp:posOffset>3953565</wp:posOffset>
                </wp:positionH>
                <wp:positionV relativeFrom="paragraph">
                  <wp:posOffset>168275</wp:posOffset>
                </wp:positionV>
                <wp:extent cx="284480" cy="22479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674" w:rsidRPr="00BE045E" w:rsidRDefault="00E63674" w:rsidP="00E6367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left:0;text-align:left;margin-left:311.3pt;margin-top:13.25pt;width:22.4pt;height:17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" filled="f" stroked="f" strokeweight=".5pt">
                <v:textbox>
                  <w:txbxContent>
                    <w:p w:rsidR="00E63674" w:rsidRPr="00BE045E" w:rsidRDefault="00E63674" w:rsidP="00E6367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E045E"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F066A2" wp14:editId="379E0CC0">
                <wp:simplePos x="0" y="0"/>
                <wp:positionH relativeFrom="column">
                  <wp:posOffset>2032000</wp:posOffset>
                </wp:positionH>
                <wp:positionV relativeFrom="paragraph">
                  <wp:posOffset>168275</wp:posOffset>
                </wp:positionV>
                <wp:extent cx="284480" cy="22479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45E" w:rsidRPr="00BE045E" w:rsidRDefault="00BE045E">
                            <w:pPr>
                              <w:rPr>
                                <w:sz w:val="20"/>
                              </w:rPr>
                            </w:pPr>
                            <w:r w:rsidRPr="00BE045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left:0;text-align:left;margin-left:160pt;margin-top:13.25pt;width:22.4pt;height:17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" filled="f" stroked="f" strokeweight=".5pt">
                <v:textbox>
                  <w:txbxContent>
                    <w:p w:rsidR="00BE045E" w:rsidRPr="00BE045E" w:rsidRDefault="00BE045E">
                      <w:pPr>
                        <w:rPr>
                          <w:sz w:val="20"/>
                        </w:rPr>
                      </w:pPr>
                      <w:r w:rsidRPr="00BE045E"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E16B9"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BE88F" wp14:editId="71F58260">
                <wp:simplePos x="0" y="0"/>
                <wp:positionH relativeFrom="column">
                  <wp:posOffset>4040201</wp:posOffset>
                </wp:positionH>
                <wp:positionV relativeFrom="paragraph">
                  <wp:posOffset>28382</wp:posOffset>
                </wp:positionV>
                <wp:extent cx="92765" cy="92765"/>
                <wp:effectExtent l="0" t="0" r="21590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5" cy="9276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318.15pt;margin-top:2.25pt;width:7.3pt;height: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" fillcolor="#5f497a [2407]" strokecolor="red" strokeweight="2pt"/>
            </w:pict>
          </mc:Fallback>
        </mc:AlternateContent>
      </w:r>
      <w:r w:rsidR="003E16B9"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78134" wp14:editId="39448A1F">
                <wp:simplePos x="0" y="0"/>
                <wp:positionH relativeFrom="column">
                  <wp:posOffset>3423975</wp:posOffset>
                </wp:positionH>
                <wp:positionV relativeFrom="paragraph">
                  <wp:posOffset>28575</wp:posOffset>
                </wp:positionV>
                <wp:extent cx="92765" cy="92765"/>
                <wp:effectExtent l="0" t="0" r="21590" b="215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5" cy="9276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269.6pt;margin-top:2.25pt;width:7.3pt;height:7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" fillcolor="#5f497a [2407]" strokecolor="red" strokeweight="2pt"/>
            </w:pict>
          </mc:Fallback>
        </mc:AlternateContent>
      </w:r>
      <w:r w:rsidR="003E16B9"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3A633" wp14:editId="10BBAB54">
                <wp:simplePos x="0" y="0"/>
                <wp:positionH relativeFrom="column">
                  <wp:posOffset>2741488</wp:posOffset>
                </wp:positionH>
                <wp:positionV relativeFrom="paragraph">
                  <wp:posOffset>28382</wp:posOffset>
                </wp:positionV>
                <wp:extent cx="92765" cy="92765"/>
                <wp:effectExtent l="0" t="0" r="21590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5" cy="9276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215.85pt;margin-top:2.25pt;width:7.3pt;height:7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" fillcolor="#5f497a [2407]" strokecolor="red" strokeweight="2pt"/>
            </w:pict>
          </mc:Fallback>
        </mc:AlternateContent>
      </w:r>
      <w:r w:rsidR="003E16B9"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85CDB" wp14:editId="77FEFEE5">
                <wp:simplePos x="0" y="0"/>
                <wp:positionH relativeFrom="column">
                  <wp:posOffset>2112065</wp:posOffset>
                </wp:positionH>
                <wp:positionV relativeFrom="paragraph">
                  <wp:posOffset>29155</wp:posOffset>
                </wp:positionV>
                <wp:extent cx="92765" cy="92765"/>
                <wp:effectExtent l="0" t="0" r="21590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5" cy="9276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66.3pt;margin-top:2.3pt;width:7.3pt;height: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" fillcolor="#5f497a [2407]" strokecolor="red" strokeweight="2pt"/>
            </w:pict>
          </mc:Fallback>
        </mc:AlternateContent>
      </w:r>
    </w:p>
    <w:p w:rsidR="00E03563" w:rsidRDefault="00E03563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</w:p>
    <w:p w:rsidR="00E03563" w:rsidRDefault="00D835B0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99ED13" wp14:editId="2528D33C">
                <wp:simplePos x="0" y="0"/>
                <wp:positionH relativeFrom="column">
                  <wp:posOffset>3714115</wp:posOffset>
                </wp:positionH>
                <wp:positionV relativeFrom="paragraph">
                  <wp:posOffset>158115</wp:posOffset>
                </wp:positionV>
                <wp:extent cx="688975" cy="2184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66E" w:rsidRPr="0080566E" w:rsidRDefault="0080566E" w:rsidP="008056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0566E">
                              <w:rPr>
                                <w:sz w:val="14"/>
                                <w:szCs w:val="14"/>
                              </w:rPr>
                              <w:t xml:space="preserve">Chamber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left:0;text-align:left;margin-left:292.45pt;margin-top:12.45pt;width:54.25pt;height:1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" filled="f" stroked="f" strokeweight=".5pt">
                <v:textbox>
                  <w:txbxContent>
                    <w:p w:rsidR="0080566E" w:rsidRPr="0080566E" w:rsidRDefault="0080566E" w:rsidP="008056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0566E">
                        <w:rPr>
                          <w:sz w:val="14"/>
                          <w:szCs w:val="14"/>
                        </w:rPr>
                        <w:t xml:space="preserve">Chamber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M1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238FD8" wp14:editId="7A52053E">
                <wp:simplePos x="0" y="0"/>
                <wp:positionH relativeFrom="column">
                  <wp:posOffset>1812925</wp:posOffset>
                </wp:positionH>
                <wp:positionV relativeFrom="paragraph">
                  <wp:posOffset>158115</wp:posOffset>
                </wp:positionV>
                <wp:extent cx="688975" cy="2184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66E" w:rsidRPr="0080566E" w:rsidRDefault="0080566E" w:rsidP="008056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0566E">
                              <w:rPr>
                                <w:sz w:val="14"/>
                                <w:szCs w:val="14"/>
                              </w:rPr>
                              <w:t>Chamber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left:0;text-align:left;margin-left:142.75pt;margin-top:12.45pt;width:54.25pt;height:1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" filled="f" stroked="f" strokeweight=".5pt">
                <v:textbox>
                  <w:txbxContent>
                    <w:p w:rsidR="0080566E" w:rsidRPr="0080566E" w:rsidRDefault="0080566E" w:rsidP="008056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0566E">
                        <w:rPr>
                          <w:sz w:val="14"/>
                          <w:szCs w:val="14"/>
                        </w:rPr>
                        <w:t>Chamber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A00912" wp14:editId="1188C099">
                <wp:simplePos x="0" y="0"/>
                <wp:positionH relativeFrom="column">
                  <wp:posOffset>2435225</wp:posOffset>
                </wp:positionH>
                <wp:positionV relativeFrom="paragraph">
                  <wp:posOffset>158115</wp:posOffset>
                </wp:positionV>
                <wp:extent cx="688975" cy="2184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66E" w:rsidRPr="0080566E" w:rsidRDefault="0080566E" w:rsidP="008056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0566E">
                              <w:rPr>
                                <w:sz w:val="14"/>
                                <w:szCs w:val="14"/>
                              </w:rPr>
                              <w:t xml:space="preserve">Chamber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left:0;text-align:left;margin-left:191.75pt;margin-top:12.45pt;width:54.25pt;height:1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" filled="f" stroked="f" strokeweight=".5pt">
                <v:textbox>
                  <w:txbxContent>
                    <w:p w:rsidR="0080566E" w:rsidRPr="0080566E" w:rsidRDefault="0080566E" w:rsidP="008056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0566E">
                        <w:rPr>
                          <w:sz w:val="14"/>
                          <w:szCs w:val="14"/>
                        </w:rPr>
                        <w:t xml:space="preserve">Chamber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M3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5164E1" wp14:editId="3B97E787">
                <wp:simplePos x="0" y="0"/>
                <wp:positionH relativeFrom="column">
                  <wp:posOffset>3098165</wp:posOffset>
                </wp:positionH>
                <wp:positionV relativeFrom="paragraph">
                  <wp:posOffset>157480</wp:posOffset>
                </wp:positionV>
                <wp:extent cx="688975" cy="21844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66E" w:rsidRPr="0080566E" w:rsidRDefault="0080566E" w:rsidP="008056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0566E">
                              <w:rPr>
                                <w:sz w:val="14"/>
                                <w:szCs w:val="14"/>
                              </w:rPr>
                              <w:t xml:space="preserve">Chamber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left:0;text-align:left;margin-left:243.95pt;margin-top:12.4pt;width:54.25pt;height:1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" filled="f" stroked="f" strokeweight=".5pt">
                <v:textbox>
                  <w:txbxContent>
                    <w:p w:rsidR="0080566E" w:rsidRPr="0080566E" w:rsidRDefault="0080566E" w:rsidP="008056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0566E">
                        <w:rPr>
                          <w:sz w:val="14"/>
                          <w:szCs w:val="14"/>
                        </w:rPr>
                        <w:t xml:space="preserve">Chamber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M2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03563" w:rsidRDefault="00E03563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</w:p>
    <w:p w:rsidR="00E03563" w:rsidRDefault="00E03563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</w:p>
    <w:p w:rsidR="0094506C" w:rsidRDefault="0094506C" w:rsidP="00E0356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</w:p>
    <w:p w:rsidR="00796A48" w:rsidRDefault="00782C91" w:rsidP="00782C9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embedded software, there are </w:t>
      </w:r>
      <w:proofErr w:type="gramStart"/>
      <w:r>
        <w:rPr>
          <w:rFonts w:asciiTheme="majorBidi" w:hAnsiTheme="majorBidi" w:cstheme="majorBidi"/>
        </w:rPr>
        <w:t>2</w:t>
      </w:r>
      <w:proofErr w:type="gramEnd"/>
      <w:r>
        <w:rPr>
          <w:rFonts w:asciiTheme="majorBidi" w:hAnsiTheme="majorBidi" w:cstheme="majorBidi"/>
        </w:rPr>
        <w:t xml:space="preserve"> main parameters, which are responsible for this behavior. Their values must be dependent</w:t>
      </w:r>
      <w:r w:rsidR="00796A48">
        <w:rPr>
          <w:rFonts w:asciiTheme="majorBidi" w:hAnsiTheme="majorBidi" w:cstheme="majorBidi"/>
        </w:rPr>
        <w:t xml:space="preserve">. </w:t>
      </w:r>
      <w:proofErr w:type="spellStart"/>
      <w:r w:rsidR="00796A48" w:rsidRPr="00AB6162">
        <w:rPr>
          <w:rFonts w:ascii="Times New Roman" w:hAnsi="Times New Roman" w:cs="Times New Roman"/>
          <w:color w:val="372AE2"/>
          <w:lang w:bidi="he-IL"/>
        </w:rPr>
        <w:t>ThermistorsOperationMode</w:t>
      </w:r>
      <w:proofErr w:type="spellEnd"/>
      <w:r w:rsidR="00796A48">
        <w:rPr>
          <w:rFonts w:asciiTheme="majorBidi" w:hAnsiTheme="majorBidi" w:cstheme="majorBidi"/>
        </w:rPr>
        <w:t xml:space="preserve"> gives developer an easier tool to change the operation mode </w:t>
      </w:r>
      <w:r w:rsidR="0066332F">
        <w:rPr>
          <w:rFonts w:asciiTheme="majorBidi" w:hAnsiTheme="majorBidi" w:cstheme="majorBidi"/>
        </w:rPr>
        <w:t xml:space="preserve">by enumeration </w:t>
      </w:r>
      <w:r w:rsidR="00796A48">
        <w:rPr>
          <w:rFonts w:asciiTheme="majorBidi" w:hAnsiTheme="majorBidi" w:cstheme="majorBidi"/>
        </w:rPr>
        <w:t>and send the update</w:t>
      </w:r>
      <w:r w:rsidR="0066332F">
        <w:rPr>
          <w:rFonts w:asciiTheme="majorBidi" w:hAnsiTheme="majorBidi" w:cstheme="majorBidi"/>
        </w:rPr>
        <w:t>d</w:t>
      </w:r>
      <w:r w:rsidR="00796A48">
        <w:rPr>
          <w:rFonts w:asciiTheme="majorBidi" w:hAnsiTheme="majorBidi" w:cstheme="majorBidi"/>
        </w:rPr>
        <w:t xml:space="preserve"> </w:t>
      </w:r>
      <w:proofErr w:type="spellStart"/>
      <w:r w:rsidR="0066332F" w:rsidRPr="00AB6162">
        <w:rPr>
          <w:rFonts w:ascii="Times New Roman" w:hAnsi="Times New Roman" w:cs="Times New Roman"/>
          <w:color w:val="372AE2"/>
          <w:lang w:bidi="he-IL"/>
        </w:rPr>
        <w:t>ActiveThermistors</w:t>
      </w:r>
      <w:proofErr w:type="spellEnd"/>
      <w:r w:rsidR="0066332F">
        <w:rPr>
          <w:rFonts w:asciiTheme="majorBidi" w:hAnsiTheme="majorBidi" w:cstheme="majorBidi"/>
        </w:rPr>
        <w:t xml:space="preserve"> bit-mask </w:t>
      </w:r>
      <w:r w:rsidR="00796A48">
        <w:rPr>
          <w:rFonts w:asciiTheme="majorBidi" w:hAnsiTheme="majorBidi" w:cstheme="majorBidi"/>
        </w:rPr>
        <w:t xml:space="preserve">value to hardware. </w:t>
      </w:r>
    </w:p>
    <w:p w:rsidR="00796A48" w:rsidRDefault="00796A48" w:rsidP="00782C9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</w:p>
    <w:p w:rsidR="00796A48" w:rsidRDefault="00796A48" w:rsidP="00782C9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are </w:t>
      </w:r>
      <w:proofErr w:type="gramStart"/>
      <w:r>
        <w:rPr>
          <w:rFonts w:asciiTheme="majorBidi" w:hAnsiTheme="majorBidi" w:cstheme="majorBidi"/>
        </w:rPr>
        <w:t>4</w:t>
      </w:r>
      <w:proofErr w:type="gramEnd"/>
      <w:r>
        <w:rPr>
          <w:rFonts w:asciiTheme="majorBidi" w:hAnsiTheme="majorBidi" w:cstheme="majorBidi"/>
        </w:rPr>
        <w:t xml:space="preserve"> filling modes: </w:t>
      </w:r>
      <w:r w:rsidRPr="00AB6162">
        <w:rPr>
          <w:rFonts w:ascii="Times New Roman" w:hAnsi="Times New Roman" w:cs="Times New Roman"/>
          <w:color w:val="372AE2"/>
          <w:lang w:bidi="he-IL"/>
        </w:rPr>
        <w:t>High</w:t>
      </w:r>
      <w:r w:rsidR="00782C9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– both “big” chambers are “flooded”. </w:t>
      </w:r>
      <w:r w:rsidRPr="00AB6162">
        <w:rPr>
          <w:rFonts w:ascii="Times New Roman" w:hAnsi="Times New Roman" w:cs="Times New Roman"/>
          <w:color w:val="372AE2"/>
          <w:lang w:bidi="he-IL"/>
        </w:rPr>
        <w:t>Low</w:t>
      </w:r>
      <w:r>
        <w:rPr>
          <w:rFonts w:asciiTheme="majorBidi" w:hAnsiTheme="majorBidi" w:cstheme="majorBidi"/>
        </w:rPr>
        <w:t xml:space="preserve"> – each pair of tanks is filling </w:t>
      </w:r>
      <w:proofErr w:type="gramStart"/>
      <w:r>
        <w:rPr>
          <w:rFonts w:asciiTheme="majorBidi" w:hAnsiTheme="majorBidi" w:cstheme="majorBidi"/>
        </w:rPr>
        <w:t>it’s</w:t>
      </w:r>
      <w:proofErr w:type="gramEnd"/>
      <w:r>
        <w:rPr>
          <w:rFonts w:asciiTheme="majorBidi" w:hAnsiTheme="majorBidi" w:cstheme="majorBidi"/>
        </w:rPr>
        <w:t xml:space="preserve"> corresponding chamber. </w:t>
      </w:r>
      <w:proofErr w:type="gramStart"/>
      <w:r>
        <w:rPr>
          <w:rFonts w:asciiTheme="majorBidi" w:hAnsiTheme="majorBidi" w:cstheme="majorBidi"/>
        </w:rPr>
        <w:t>And</w:t>
      </w:r>
      <w:proofErr w:type="gramEnd"/>
      <w:r>
        <w:rPr>
          <w:rFonts w:asciiTheme="majorBidi" w:hAnsiTheme="majorBidi" w:cstheme="majorBidi"/>
        </w:rPr>
        <w:t xml:space="preserve"> combinations: </w:t>
      </w:r>
      <w:r w:rsidRPr="00AB6162">
        <w:rPr>
          <w:rFonts w:ascii="Times New Roman" w:hAnsi="Times New Roman" w:cs="Times New Roman"/>
          <w:color w:val="372AE2"/>
          <w:lang w:bidi="he-IL"/>
        </w:rPr>
        <w:t xml:space="preserve">Support High Model Low </w:t>
      </w:r>
      <w:r>
        <w:rPr>
          <w:rFonts w:asciiTheme="majorBidi" w:hAnsiTheme="majorBidi" w:cstheme="majorBidi"/>
        </w:rPr>
        <w:t>and vice versa.</w:t>
      </w:r>
    </w:p>
    <w:p w:rsidR="001F1D9D" w:rsidRPr="00E03563" w:rsidRDefault="00796A48" w:rsidP="00782C9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782C91">
        <w:rPr>
          <w:rFonts w:asciiTheme="majorBidi" w:hAnsiTheme="majorBidi" w:cstheme="majorBidi"/>
        </w:rPr>
        <w:t xml:space="preserve"> </w:t>
      </w:r>
    </w:p>
    <w:p w:rsidR="001C2972" w:rsidRDefault="001C2972" w:rsidP="001C297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b/>
          <w:bCs/>
          <w:color w:val="000080"/>
          <w:u w:val="single"/>
        </w:rPr>
      </w:pPr>
    </w:p>
    <w:tbl>
      <w:tblPr>
        <w:tblW w:w="4980" w:type="dxa"/>
        <w:tblInd w:w="2742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1346"/>
        <w:gridCol w:w="1474"/>
      </w:tblGrid>
      <w:tr w:rsidR="001C2972" w:rsidTr="000D2C22">
        <w:trPr>
          <w:trHeight w:val="300"/>
        </w:trPr>
        <w:tc>
          <w:tcPr>
            <w:tcW w:w="2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ActiveThermistors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ThermistorsOperationMode</w:t>
            </w:r>
            <w:proofErr w:type="spellEnd"/>
          </w:p>
        </w:tc>
      </w:tr>
      <w:tr w:rsidR="001C2972" w:rsidTr="000D2C22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</w:t>
            </w:r>
          </w:p>
        </w:tc>
      </w:tr>
      <w:tr w:rsidR="001C2972" w:rsidTr="000D2C22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</w:t>
            </w:r>
          </w:p>
        </w:tc>
      </w:tr>
      <w:tr w:rsidR="001C2972" w:rsidTr="000D2C2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</w:t>
            </w:r>
          </w:p>
        </w:tc>
      </w:tr>
      <w:tr w:rsidR="001C2972" w:rsidTr="000D2C2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ML</w:t>
            </w:r>
          </w:p>
        </w:tc>
      </w:tr>
      <w:tr w:rsidR="001C2972" w:rsidTr="000D2C22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2972" w:rsidRDefault="001C29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 MH</w:t>
            </w:r>
          </w:p>
        </w:tc>
      </w:tr>
    </w:tbl>
    <w:p w:rsidR="001C2972" w:rsidRDefault="001C2972" w:rsidP="001C297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b/>
          <w:bCs/>
          <w:color w:val="000080"/>
          <w:u w:val="single"/>
        </w:rPr>
      </w:pPr>
    </w:p>
    <w:p w:rsidR="003355BF" w:rsidRDefault="003355BF" w:rsidP="00A0582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</w:pPr>
    </w:p>
    <w:p w:rsidR="007C5B57" w:rsidRDefault="007C5B57" w:rsidP="00A0582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</w:pPr>
    </w:p>
    <w:p w:rsidR="005164B1" w:rsidRPr="00BA7DBB" w:rsidRDefault="00B025D5" w:rsidP="00BA7DBB">
      <w:pPr>
        <w:pStyle w:val="Heading1"/>
        <w:rPr>
          <w:sz w:val="24"/>
          <w:szCs w:val="24"/>
        </w:rPr>
      </w:pPr>
      <w:bookmarkStart w:id="2" w:name="_Toc317774427"/>
      <w:r>
        <w:rPr>
          <w:sz w:val="24"/>
          <w:szCs w:val="24"/>
        </w:rPr>
        <w:t>Software Changes</w:t>
      </w:r>
      <w:bookmarkEnd w:id="2"/>
      <w:r>
        <w:rPr>
          <w:sz w:val="24"/>
          <w:szCs w:val="24"/>
        </w:rPr>
        <w:t xml:space="preserve">  </w:t>
      </w:r>
    </w:p>
    <w:p w:rsidR="004B31D8" w:rsidRDefault="009318D4" w:rsidP="009318D4">
      <w:pPr>
        <w:pStyle w:val="ListParagraph"/>
        <w:numPr>
          <w:ilvl w:val="0"/>
          <w:numId w:val="9"/>
        </w:numPr>
        <w:rPr>
          <w:lang w:bidi="he-IL"/>
        </w:rPr>
      </w:pPr>
      <w:proofErr w:type="spellStart"/>
      <w:r w:rsidRPr="00D211AF">
        <w:rPr>
          <w:color w:val="372AE2"/>
          <w:lang w:bidi="he-IL"/>
        </w:rPr>
        <w:t>ThermistorOperationMode</w:t>
      </w:r>
      <w:proofErr w:type="spellEnd"/>
      <w:r w:rsidRPr="00D211AF">
        <w:rPr>
          <w:color w:val="4F81BD" w:themeColor="accent1"/>
          <w:lang w:bidi="he-IL"/>
        </w:rPr>
        <w:t xml:space="preserve"> </w:t>
      </w:r>
      <w:r>
        <w:rPr>
          <w:lang w:bidi="he-IL"/>
        </w:rPr>
        <w:t>–</w:t>
      </w:r>
      <w:r w:rsidR="008A5D38">
        <w:rPr>
          <w:lang w:bidi="he-IL"/>
        </w:rPr>
        <w:t xml:space="preserve"> M</w:t>
      </w:r>
      <w:r>
        <w:rPr>
          <w:lang w:bidi="he-IL"/>
        </w:rPr>
        <w:t>ust have 4 enumeration values (</w:t>
      </w:r>
      <w:r w:rsidR="00D211AF">
        <w:rPr>
          <w:lang w:bidi="he-IL"/>
        </w:rPr>
        <w:t>malfunctioned – fixed)</w:t>
      </w:r>
    </w:p>
    <w:p w:rsidR="00D211AF" w:rsidRDefault="00D211AF" w:rsidP="00D211AF">
      <w:pPr>
        <w:pStyle w:val="ListParagraph"/>
        <w:numPr>
          <w:ilvl w:val="0"/>
          <w:numId w:val="9"/>
        </w:numPr>
        <w:rPr>
          <w:lang w:bidi="he-IL"/>
        </w:rPr>
      </w:pPr>
      <w:r>
        <w:rPr>
          <w:lang w:bidi="he-IL"/>
        </w:rPr>
        <w:t xml:space="preserve">Add “on change” observer to </w:t>
      </w:r>
      <w:proofErr w:type="spellStart"/>
      <w:r w:rsidRPr="00D211AF">
        <w:rPr>
          <w:color w:val="372AE2"/>
          <w:lang w:bidi="he-IL"/>
        </w:rPr>
        <w:t>ThermistorOperationMode</w:t>
      </w:r>
      <w:proofErr w:type="spellEnd"/>
      <w:r>
        <w:rPr>
          <w:color w:val="372AE2"/>
          <w:lang w:bidi="he-IL"/>
        </w:rPr>
        <w:t>,</w:t>
      </w:r>
      <w:r>
        <w:rPr>
          <w:lang w:bidi="he-IL"/>
        </w:rPr>
        <w:t xml:space="preserve"> </w:t>
      </w:r>
      <w:proofErr w:type="gramStart"/>
      <w:r>
        <w:rPr>
          <w:lang w:bidi="he-IL"/>
        </w:rPr>
        <w:t>to automatically change</w:t>
      </w:r>
      <w:proofErr w:type="gramEnd"/>
      <w:r>
        <w:rPr>
          <w:lang w:bidi="he-IL"/>
        </w:rPr>
        <w:t xml:space="preserve"> to a corresponding value </w:t>
      </w:r>
      <w:proofErr w:type="spellStart"/>
      <w:r w:rsidRPr="00D211AF">
        <w:rPr>
          <w:color w:val="372AE2"/>
          <w:lang w:bidi="he-IL"/>
        </w:rPr>
        <w:t>ActiveThermistors</w:t>
      </w:r>
      <w:proofErr w:type="spellEnd"/>
      <w:r>
        <w:rPr>
          <w:lang w:bidi="he-IL"/>
        </w:rPr>
        <w:t xml:space="preserve"> parameter, which is sent to OCB.</w:t>
      </w:r>
    </w:p>
    <w:p w:rsidR="00BD39F0" w:rsidRDefault="00BD39F0" w:rsidP="00BD39F0">
      <w:pPr>
        <w:pStyle w:val="ListParagraph"/>
        <w:numPr>
          <w:ilvl w:val="0"/>
          <w:numId w:val="9"/>
        </w:numPr>
        <w:rPr>
          <w:lang w:bidi="he-IL"/>
        </w:rPr>
      </w:pPr>
      <w:proofErr w:type="spellStart"/>
      <w:r w:rsidRPr="00BD39F0">
        <w:rPr>
          <w:color w:val="372AE2"/>
          <w:lang w:bidi="he-IL"/>
        </w:rPr>
        <w:t>CContainerBase</w:t>
      </w:r>
      <w:proofErr w:type="spellEnd"/>
      <w:r w:rsidRPr="00BD39F0">
        <w:rPr>
          <w:color w:val="372AE2"/>
          <w:lang w:bidi="he-IL"/>
        </w:rPr>
        <w:t>::</w:t>
      </w:r>
      <w:proofErr w:type="spellStart"/>
      <w:r w:rsidRPr="00BD39F0">
        <w:rPr>
          <w:color w:val="372AE2"/>
          <w:lang w:bidi="he-IL"/>
        </w:rPr>
        <w:t>UpdateChambers</w:t>
      </w:r>
      <w:proofErr w:type="spellEnd"/>
      <w:r>
        <w:rPr>
          <w:lang w:bidi="he-IL"/>
        </w:rPr>
        <w:t xml:space="preserve"> – Add an option to update chambers with new materials without setting thermistors operation mode to default. </w:t>
      </w:r>
      <w:proofErr w:type="gramStart"/>
      <w:r>
        <w:rPr>
          <w:lang w:bidi="he-IL"/>
        </w:rPr>
        <w:t>Needed for HOW.</w:t>
      </w:r>
      <w:proofErr w:type="gramEnd"/>
    </w:p>
    <w:p w:rsidR="00D211AF" w:rsidRDefault="008A5D38" w:rsidP="00BD39F0">
      <w:pPr>
        <w:pStyle w:val="ListParagraph"/>
        <w:numPr>
          <w:ilvl w:val="0"/>
          <w:numId w:val="9"/>
        </w:numPr>
        <w:rPr>
          <w:lang w:bidi="he-IL"/>
        </w:rPr>
      </w:pPr>
      <w:proofErr w:type="spellStart"/>
      <w:r w:rsidRPr="00441411">
        <w:rPr>
          <w:color w:val="372AE2"/>
          <w:lang w:bidi="he-IL"/>
        </w:rPr>
        <w:t>ResinFlowUtils</w:t>
      </w:r>
      <w:proofErr w:type="spellEnd"/>
      <w:r>
        <w:rPr>
          <w:lang w:bidi="he-IL"/>
        </w:rPr>
        <w:t xml:space="preserve"> – Make sure that all conversion methods are working properly (pumps by tanks / by chambers / by thermistors / by pipes etc. …)</w:t>
      </w:r>
      <w:r w:rsidR="00D211AF">
        <w:rPr>
          <w:lang w:bidi="he-IL"/>
        </w:rPr>
        <w:t xml:space="preserve"> </w:t>
      </w:r>
    </w:p>
    <w:p w:rsidR="00FE199F" w:rsidRDefault="00FE199F" w:rsidP="00BD39F0">
      <w:pPr>
        <w:pStyle w:val="ListParagraph"/>
        <w:numPr>
          <w:ilvl w:val="0"/>
          <w:numId w:val="9"/>
        </w:numPr>
        <w:rPr>
          <w:lang w:bidi="he-IL"/>
        </w:rPr>
      </w:pPr>
      <w:r>
        <w:rPr>
          <w:lang w:bidi="he-IL"/>
        </w:rPr>
        <w:t xml:space="preserve">Implement new frontend message and logic to reflect </w:t>
      </w:r>
      <w:proofErr w:type="gramStart"/>
      <w:r>
        <w:rPr>
          <w:lang w:bidi="he-IL"/>
        </w:rPr>
        <w:t>filling operation mode changes</w:t>
      </w:r>
      <w:proofErr w:type="gramEnd"/>
      <w:r>
        <w:rPr>
          <w:lang w:bidi="he-IL"/>
        </w:rPr>
        <w:t xml:space="preserve"> on the application GUI. </w:t>
      </w:r>
    </w:p>
    <w:p w:rsidR="00FE199F" w:rsidRDefault="00FE199F" w:rsidP="00FE199F">
      <w:pPr>
        <w:rPr>
          <w:lang w:bidi="he-IL"/>
        </w:rPr>
      </w:pPr>
    </w:p>
    <w:p w:rsidR="00DB1721" w:rsidRPr="00DB1721" w:rsidRDefault="00B025D5" w:rsidP="00DB1721">
      <w:pPr>
        <w:pStyle w:val="Heading1"/>
        <w:rPr>
          <w:sz w:val="24"/>
          <w:szCs w:val="24"/>
        </w:rPr>
      </w:pPr>
      <w:bookmarkStart w:id="3" w:name="_Toc317774428"/>
      <w:r>
        <w:rPr>
          <w:sz w:val="24"/>
          <w:szCs w:val="24"/>
        </w:rPr>
        <w:t>UI Changes</w:t>
      </w:r>
      <w:bookmarkEnd w:id="3"/>
      <w:r w:rsidR="00DB1721" w:rsidRPr="00DB1721">
        <w:rPr>
          <w:sz w:val="24"/>
          <w:szCs w:val="24"/>
        </w:rPr>
        <w:t xml:space="preserve"> </w:t>
      </w:r>
    </w:p>
    <w:p w:rsidR="00457C37" w:rsidRDefault="00FE199F" w:rsidP="00DB172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maintenance screen of the main application UI are automatically reflected dependent </w:t>
      </w:r>
      <w:r w:rsidR="00457C37">
        <w:rPr>
          <w:rFonts w:ascii="Times New Roman" w:hAnsi="Times New Roman" w:cs="Times New Roman"/>
        </w:rPr>
        <w:t>on Thermistors Operation Mode:</w:t>
      </w:r>
    </w:p>
    <w:p w:rsidR="000D547F" w:rsidRDefault="000D547F" w:rsidP="00DB172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457C37" w:rsidRDefault="00457C37" w:rsidP="00DB172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023F4D" w:rsidRPr="00F43715" w:rsidRDefault="000D547F" w:rsidP="000D547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center"/>
        <w:rPr>
          <w:rFonts w:ascii="Times New Roman" w:hAnsi="Times New Roman" w:cs="Times New Roman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8E3730" wp14:editId="3AE7D952">
                <wp:simplePos x="0" y="0"/>
                <wp:positionH relativeFrom="column">
                  <wp:posOffset>5364867</wp:posOffset>
                </wp:positionH>
                <wp:positionV relativeFrom="paragraph">
                  <wp:posOffset>1509671</wp:posOffset>
                </wp:positionV>
                <wp:extent cx="636104" cy="198783"/>
                <wp:effectExtent l="0" t="0" r="12065" b="1079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19878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6" style="position:absolute;margin-left:422.45pt;margin-top:118.85pt;width:50.1pt;height:1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8LGowIAAJ0FAAAOAAAAZHJzL2Uyb0RvYy54bWysVFFP2zAQfp+0/2D5fSQphU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" filled="f" strokecolor="red" strokeweight="1.5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94B738" wp14:editId="0745D968">
                <wp:simplePos x="0" y="0"/>
                <wp:positionH relativeFrom="column">
                  <wp:posOffset>2277717</wp:posOffset>
                </wp:positionH>
                <wp:positionV relativeFrom="paragraph">
                  <wp:posOffset>1503404</wp:posOffset>
                </wp:positionV>
                <wp:extent cx="636104" cy="198783"/>
                <wp:effectExtent l="0" t="0" r="12065" b="1079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19878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26" style="position:absolute;margin-left:179.35pt;margin-top:118.4pt;width:50.1pt;height:1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a3owIAAJ0FAAAOAAAAZHJzL2Uyb0RvYy54bWysVFFP2zAQfp+0/2D5fSQphU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" filled="f" strokecolor="red" strokeweight="1.5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301C19" wp14:editId="78B2D34E">
                <wp:simplePos x="0" y="0"/>
                <wp:positionH relativeFrom="column">
                  <wp:posOffset>3496587</wp:posOffset>
                </wp:positionH>
                <wp:positionV relativeFrom="paragraph">
                  <wp:posOffset>846897</wp:posOffset>
                </wp:positionV>
                <wp:extent cx="2564296" cy="576469"/>
                <wp:effectExtent l="0" t="0" r="26670" b="1460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296" cy="57646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26" style="position:absolute;margin-left:275.3pt;margin-top:66.7pt;width:201.9pt;height:4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" filled="f" strokecolor="red" strokeweight="1.5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E6D1C4" wp14:editId="5F09FD34">
                <wp:simplePos x="0" y="0"/>
                <wp:positionH relativeFrom="column">
                  <wp:posOffset>442291</wp:posOffset>
                </wp:positionH>
                <wp:positionV relativeFrom="paragraph">
                  <wp:posOffset>867300</wp:posOffset>
                </wp:positionV>
                <wp:extent cx="2564296" cy="576469"/>
                <wp:effectExtent l="0" t="0" r="26670" b="1460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296" cy="57646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26" style="position:absolute;margin-left:34.85pt;margin-top:68.3pt;width:201.9pt;height:4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" filled="f" strokecolor="red" strokeweight="1.5pt"/>
            </w:pict>
          </mc:Fallback>
        </mc:AlternateContent>
      </w:r>
      <w:r>
        <w:rPr>
          <w:noProof/>
          <w:lang w:bidi="he-IL"/>
        </w:rPr>
        <w:drawing>
          <wp:inline distT="0" distB="0" distL="0" distR="0" wp14:anchorId="4021A316" wp14:editId="1A0EBA6D">
            <wp:extent cx="3069709" cy="3140765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320" cy="31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0D9EE062" wp14:editId="2312C51A">
            <wp:extent cx="3069708" cy="3140765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230" cy="31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02" w:rsidRDefault="00B418ED" w:rsidP="00010E02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29B886" wp14:editId="6C98C5FE">
                <wp:simplePos x="0" y="0"/>
                <wp:positionH relativeFrom="column">
                  <wp:posOffset>4019826</wp:posOffset>
                </wp:positionH>
                <wp:positionV relativeFrom="paragraph">
                  <wp:posOffset>89259</wp:posOffset>
                </wp:positionV>
                <wp:extent cx="1610139" cy="34417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139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ED" w:rsidRDefault="00B418ED" w:rsidP="00B418ED">
                            <w:r>
                              <w:t>Low</w:t>
                            </w:r>
                            <w:r>
                              <w:t xml:space="preserve"> or S</w:t>
                            </w:r>
                            <w:r>
                              <w:t>L</w:t>
                            </w:r>
                            <w:r>
                              <w:t xml:space="preserve"> M</w:t>
                            </w:r>
                            <w:r>
                              <w:t>H</w:t>
                            </w:r>
                            <w:r>
                              <w:t xml:space="preserve">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37" type="#_x0000_t202" style="position:absolute;margin-left:316.5pt;margin-top:7.05pt;width:126.8pt;height:27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" fillcolor="white [3201]" stroked="f" strokeweight=".5pt">
                <v:textbox>
                  <w:txbxContent>
                    <w:p w:rsidR="00B418ED" w:rsidRDefault="00B418ED" w:rsidP="00B418ED">
                      <w:r>
                        <w:t>Low</w:t>
                      </w:r>
                      <w:r>
                        <w:t xml:space="preserve"> or S</w:t>
                      </w:r>
                      <w:r>
                        <w:t>L</w:t>
                      </w:r>
                      <w:r>
                        <w:t xml:space="preserve"> M</w:t>
                      </w:r>
                      <w:r>
                        <w:t>H</w:t>
                      </w:r>
                      <w:r>
                        <w:t xml:space="preserve"> modes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3409C3" wp14:editId="11674DA4">
                <wp:simplePos x="0" y="0"/>
                <wp:positionH relativeFrom="column">
                  <wp:posOffset>965752</wp:posOffset>
                </wp:positionH>
                <wp:positionV relativeFrom="paragraph">
                  <wp:posOffset>96189</wp:posOffset>
                </wp:positionV>
                <wp:extent cx="1610139" cy="34417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139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8ED" w:rsidRDefault="00B418ED">
                            <w:r>
                              <w:t xml:space="preserve">High or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ML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38" type="#_x0000_t202" style="position:absolute;margin-left:76.05pt;margin-top:7.55pt;width:126.8pt;height:27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" fillcolor="white [3201]" stroked="f" strokeweight=".5pt">
                <v:textbox>
                  <w:txbxContent>
                    <w:p w:rsidR="00B418ED" w:rsidRDefault="00B418ED">
                      <w:r>
                        <w:t xml:space="preserve">High or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ML modes</w:t>
                      </w:r>
                    </w:p>
                  </w:txbxContent>
                </v:textbox>
              </v:shape>
            </w:pict>
          </mc:Fallback>
        </mc:AlternateContent>
      </w:r>
    </w:p>
    <w:p w:rsidR="00010E02" w:rsidRDefault="00010E02" w:rsidP="00010E02">
      <w:pPr>
        <w:jc w:val="center"/>
      </w:pPr>
    </w:p>
    <w:p w:rsidR="00BA7DBB" w:rsidRDefault="008A490E" w:rsidP="008A490E">
      <w:pPr>
        <w:rPr>
          <w:lang w:bidi="he-IL"/>
        </w:rPr>
      </w:pPr>
      <w:r>
        <w:t xml:space="preserve">    </w:t>
      </w:r>
      <w:r w:rsidR="001D48D0">
        <w:t xml:space="preserve">               </w:t>
      </w:r>
      <w:r>
        <w:t xml:space="preserve">                                         </w:t>
      </w:r>
    </w:p>
    <w:p w:rsidR="005D7880" w:rsidRDefault="005D7880" w:rsidP="00A05824">
      <w:pPr>
        <w:rPr>
          <w:lang w:bidi="he-IL"/>
        </w:rPr>
      </w:pPr>
    </w:p>
    <w:p w:rsidR="008A490E" w:rsidRPr="005164B1" w:rsidRDefault="008A490E" w:rsidP="00437CC7">
      <w:pPr>
        <w:rPr>
          <w:lang w:bidi="he-IL"/>
        </w:rPr>
      </w:pPr>
      <w:r>
        <w:t xml:space="preserve">               </w:t>
      </w:r>
      <w:bookmarkStart w:id="4" w:name="_GoBack"/>
      <w:bookmarkEnd w:id="4"/>
    </w:p>
    <w:sectPr w:rsidR="008A490E" w:rsidRPr="005164B1" w:rsidSect="00CC1E91">
      <w:headerReference w:type="default" r:id="rId11"/>
      <w:footerReference w:type="default" r:id="rId12"/>
      <w:pgSz w:w="12240" w:h="15840"/>
      <w:pgMar w:top="542" w:right="900" w:bottom="1440" w:left="90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C92" w:rsidRDefault="00FC4C92">
      <w:r>
        <w:separator/>
      </w:r>
    </w:p>
  </w:endnote>
  <w:endnote w:type="continuationSeparator" w:id="0">
    <w:p w:rsidR="00FC4C92" w:rsidRDefault="00FC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29B" w:rsidRDefault="006316EC" w:rsidP="00137F4A">
    <w:pPr>
      <w:pStyle w:val="Footer"/>
      <w:tabs>
        <w:tab w:val="clear" w:pos="4320"/>
        <w:tab w:val="center" w:pos="5040"/>
      </w:tabs>
    </w:pPr>
    <w:r>
      <w:rPr>
        <w:noProof/>
        <w:lang w:bidi="he-I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-202565</wp:posOffset>
          </wp:positionH>
          <wp:positionV relativeFrom="paragraph">
            <wp:posOffset>-20955</wp:posOffset>
          </wp:positionV>
          <wp:extent cx="7086600" cy="266700"/>
          <wp:effectExtent l="0" t="0" r="0" b="0"/>
          <wp:wrapNone/>
          <wp:docPr id="2" name="Picture 1" descr="squares+line_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quares+line_pres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4029B" w:rsidRPr="00137F4A" w:rsidRDefault="0084029B" w:rsidP="00137F4A">
    <w:pPr>
      <w:spacing w:line="260" w:lineRule="exact"/>
      <w:rPr>
        <w:sz w:val="16"/>
        <w:szCs w:val="16"/>
      </w:rPr>
    </w:pPr>
    <w:r>
      <w:rPr>
        <w:sz w:val="16"/>
        <w:szCs w:val="16"/>
      </w:rPr>
      <w:t xml:space="preserve">           </w:t>
    </w:r>
    <w:r w:rsidRPr="00137F4A">
      <w:rPr>
        <w:sz w:val="16"/>
        <w:szCs w:val="16"/>
      </w:rPr>
      <w:t xml:space="preserve">Objet Geometries Ltd. 2 </w:t>
    </w:r>
    <w:proofErr w:type="spellStart"/>
    <w:r w:rsidRPr="00137F4A">
      <w:rPr>
        <w:sz w:val="16"/>
        <w:szCs w:val="16"/>
      </w:rPr>
      <w:t>Holtzman</w:t>
    </w:r>
    <w:proofErr w:type="spellEnd"/>
    <w:r w:rsidRPr="00137F4A">
      <w:rPr>
        <w:sz w:val="16"/>
        <w:szCs w:val="16"/>
      </w:rPr>
      <w:t xml:space="preserve"> St., Science Park, P.O. Box 2496, </w:t>
    </w:r>
    <w:proofErr w:type="spellStart"/>
    <w:r w:rsidRPr="00137F4A">
      <w:rPr>
        <w:sz w:val="16"/>
        <w:szCs w:val="16"/>
      </w:rPr>
      <w:t>Rehovot</w:t>
    </w:r>
    <w:proofErr w:type="spellEnd"/>
    <w:r w:rsidRPr="00137F4A">
      <w:rPr>
        <w:sz w:val="16"/>
        <w:szCs w:val="16"/>
      </w:rPr>
      <w:t xml:space="preserve"> 76124, Israel</w:t>
    </w:r>
    <w:r w:rsidRPr="00137F4A">
      <w:rPr>
        <w:rFonts w:cs="Futura-Light"/>
        <w:sz w:val="16"/>
        <w:szCs w:val="16"/>
      </w:rPr>
      <w:t xml:space="preserve"> </w:t>
    </w:r>
    <w:r w:rsidRPr="00137F4A">
      <w:rPr>
        <w:sz w:val="16"/>
        <w:szCs w:val="16"/>
      </w:rPr>
      <w:t>T: +972 8 931 4314 F: +972 8 931 4315</w:t>
    </w:r>
    <w:r w:rsidRPr="00137F4A">
      <w:rPr>
        <w:rFonts w:cs="Futura-Light"/>
        <w:sz w:val="16"/>
        <w:szCs w:val="16"/>
      </w:rPr>
      <w:t xml:space="preserve"> </w:t>
    </w:r>
    <w:r w:rsidRPr="00137F4A">
      <w:rPr>
        <w:rFonts w:cs="Aharoni"/>
        <w:sz w:val="16"/>
        <w:szCs w:val="16"/>
      </w:rPr>
      <w:t>www.objet.com</w:t>
    </w:r>
  </w:p>
  <w:p w:rsidR="0084029B" w:rsidRDefault="0084029B" w:rsidP="00137F4A">
    <w:pPr>
      <w:pStyle w:val="Footer"/>
      <w:tabs>
        <w:tab w:val="clear" w:pos="4320"/>
        <w:tab w:val="center" w:pos="504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693D">
      <w:rPr>
        <w:rStyle w:val="PageNumber"/>
        <w:noProof/>
      </w:rPr>
      <w:t>3</w:t>
    </w:r>
    <w:r>
      <w:rPr>
        <w:rStyle w:val="PageNumber"/>
      </w:rPr>
      <w:fldChar w:fldCharType="end"/>
    </w:r>
  </w:p>
  <w:p w:rsidR="0084029B" w:rsidRDefault="008402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C92" w:rsidRDefault="00FC4C92">
      <w:r>
        <w:separator/>
      </w:r>
    </w:p>
  </w:footnote>
  <w:footnote w:type="continuationSeparator" w:id="0">
    <w:p w:rsidR="00FC4C92" w:rsidRDefault="00FC4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29B" w:rsidRDefault="006316EC" w:rsidP="003628F5">
    <w:pPr>
      <w:pStyle w:val="Header"/>
    </w:pPr>
    <w:r>
      <w:rPr>
        <w:noProof/>
        <w:lang w:bidi="he-IL"/>
      </w:rPr>
      <w:drawing>
        <wp:inline distT="0" distB="0" distL="0" distR="0">
          <wp:extent cx="914400" cy="337820"/>
          <wp:effectExtent l="0" t="0" r="0" b="5080"/>
          <wp:docPr id="1" name="Picture 1" descr="ne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029B" w:rsidRPr="00960BBB" w:rsidRDefault="0084029B" w:rsidP="003628F5">
    <w:pPr>
      <w:pStyle w:val="Header"/>
      <w:rPr>
        <w:color w:val="C0C0C0"/>
        <w:sz w:val="16"/>
        <w:szCs w:val="16"/>
      </w:rPr>
    </w:pPr>
    <w:r w:rsidRPr="00960BBB">
      <w:rPr>
        <w:color w:val="C0C0C0"/>
        <w:sz w:val="16"/>
        <w:szCs w:val="16"/>
      </w:rPr>
      <w:t>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637"/>
    <w:multiLevelType w:val="multilevel"/>
    <w:tmpl w:val="A5203D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bCs/>
        <w:iCs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>
    <w:nsid w:val="15B0251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4A5317AD"/>
    <w:multiLevelType w:val="hybridMultilevel"/>
    <w:tmpl w:val="0542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54D8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>
    <w:nsid w:val="7F0B12B4"/>
    <w:multiLevelType w:val="hybridMultilevel"/>
    <w:tmpl w:val="A0E4ED14"/>
    <w:lvl w:ilvl="0" w:tplc="1FAEDBC6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42"/>
    <w:rsid w:val="00010E02"/>
    <w:rsid w:val="00012132"/>
    <w:rsid w:val="000133F2"/>
    <w:rsid w:val="00016A82"/>
    <w:rsid w:val="0002102E"/>
    <w:rsid w:val="00021D89"/>
    <w:rsid w:val="00023996"/>
    <w:rsid w:val="00023F4D"/>
    <w:rsid w:val="00027905"/>
    <w:rsid w:val="00030091"/>
    <w:rsid w:val="00031070"/>
    <w:rsid w:val="0003201A"/>
    <w:rsid w:val="00032281"/>
    <w:rsid w:val="00034F1C"/>
    <w:rsid w:val="00044302"/>
    <w:rsid w:val="00051B71"/>
    <w:rsid w:val="00054DB0"/>
    <w:rsid w:val="000554C9"/>
    <w:rsid w:val="00062320"/>
    <w:rsid w:val="00065A16"/>
    <w:rsid w:val="00071A23"/>
    <w:rsid w:val="000916D0"/>
    <w:rsid w:val="000930DE"/>
    <w:rsid w:val="00097BF4"/>
    <w:rsid w:val="000A0CC4"/>
    <w:rsid w:val="000A0F16"/>
    <w:rsid w:val="000B0C23"/>
    <w:rsid w:val="000B1A04"/>
    <w:rsid w:val="000B2049"/>
    <w:rsid w:val="000B48B0"/>
    <w:rsid w:val="000D2C22"/>
    <w:rsid w:val="000D3460"/>
    <w:rsid w:val="000D5300"/>
    <w:rsid w:val="000D547F"/>
    <w:rsid w:val="000E36E2"/>
    <w:rsid w:val="000E6668"/>
    <w:rsid w:val="000E6748"/>
    <w:rsid w:val="000E7A16"/>
    <w:rsid w:val="000E7B80"/>
    <w:rsid w:val="000E7BB8"/>
    <w:rsid w:val="000F241B"/>
    <w:rsid w:val="000F4079"/>
    <w:rsid w:val="000F5CA0"/>
    <w:rsid w:val="00101B67"/>
    <w:rsid w:val="00106B18"/>
    <w:rsid w:val="00107369"/>
    <w:rsid w:val="0011008A"/>
    <w:rsid w:val="001151E6"/>
    <w:rsid w:val="00116715"/>
    <w:rsid w:val="0011789D"/>
    <w:rsid w:val="00117D87"/>
    <w:rsid w:val="00123965"/>
    <w:rsid w:val="001316E4"/>
    <w:rsid w:val="0013255B"/>
    <w:rsid w:val="00135B73"/>
    <w:rsid w:val="001370BE"/>
    <w:rsid w:val="00137F4A"/>
    <w:rsid w:val="00141F49"/>
    <w:rsid w:val="001430DA"/>
    <w:rsid w:val="0014424F"/>
    <w:rsid w:val="00151535"/>
    <w:rsid w:val="00161C3B"/>
    <w:rsid w:val="00165AC0"/>
    <w:rsid w:val="00174BED"/>
    <w:rsid w:val="001809E6"/>
    <w:rsid w:val="00181E76"/>
    <w:rsid w:val="00185117"/>
    <w:rsid w:val="001862C9"/>
    <w:rsid w:val="00193A91"/>
    <w:rsid w:val="00194A1C"/>
    <w:rsid w:val="001A0D64"/>
    <w:rsid w:val="001A3DFB"/>
    <w:rsid w:val="001A5FD7"/>
    <w:rsid w:val="001A7781"/>
    <w:rsid w:val="001A7A02"/>
    <w:rsid w:val="001B0277"/>
    <w:rsid w:val="001B06E3"/>
    <w:rsid w:val="001B27F8"/>
    <w:rsid w:val="001B3DE4"/>
    <w:rsid w:val="001B46DD"/>
    <w:rsid w:val="001C2972"/>
    <w:rsid w:val="001C5CA8"/>
    <w:rsid w:val="001D2816"/>
    <w:rsid w:val="001D48D0"/>
    <w:rsid w:val="001E03A5"/>
    <w:rsid w:val="001F1A9E"/>
    <w:rsid w:val="001F1D9D"/>
    <w:rsid w:val="001F2557"/>
    <w:rsid w:val="001F5F0A"/>
    <w:rsid w:val="00200221"/>
    <w:rsid w:val="0020386E"/>
    <w:rsid w:val="00203E7F"/>
    <w:rsid w:val="002054E1"/>
    <w:rsid w:val="002118BF"/>
    <w:rsid w:val="002144CB"/>
    <w:rsid w:val="00214E54"/>
    <w:rsid w:val="00223E82"/>
    <w:rsid w:val="00226338"/>
    <w:rsid w:val="002265FD"/>
    <w:rsid w:val="00231E15"/>
    <w:rsid w:val="002342F6"/>
    <w:rsid w:val="00235AAC"/>
    <w:rsid w:val="002365FC"/>
    <w:rsid w:val="002441C3"/>
    <w:rsid w:val="00250A48"/>
    <w:rsid w:val="00257B1E"/>
    <w:rsid w:val="002765D9"/>
    <w:rsid w:val="00276932"/>
    <w:rsid w:val="0027741A"/>
    <w:rsid w:val="00283FD8"/>
    <w:rsid w:val="00284429"/>
    <w:rsid w:val="0028463F"/>
    <w:rsid w:val="0029197D"/>
    <w:rsid w:val="0029399B"/>
    <w:rsid w:val="002A0167"/>
    <w:rsid w:val="002A05C4"/>
    <w:rsid w:val="002A1247"/>
    <w:rsid w:val="002B087D"/>
    <w:rsid w:val="002B1D2B"/>
    <w:rsid w:val="002B56C3"/>
    <w:rsid w:val="002B6EA2"/>
    <w:rsid w:val="002B755C"/>
    <w:rsid w:val="002C1DEE"/>
    <w:rsid w:val="002C248D"/>
    <w:rsid w:val="002C5E5D"/>
    <w:rsid w:val="002C7114"/>
    <w:rsid w:val="002D3F8D"/>
    <w:rsid w:val="002D4367"/>
    <w:rsid w:val="002D6BBF"/>
    <w:rsid w:val="002E04B0"/>
    <w:rsid w:val="002F202D"/>
    <w:rsid w:val="00310C1D"/>
    <w:rsid w:val="003204D8"/>
    <w:rsid w:val="003217DB"/>
    <w:rsid w:val="003273BE"/>
    <w:rsid w:val="00331DC7"/>
    <w:rsid w:val="00334699"/>
    <w:rsid w:val="003355BF"/>
    <w:rsid w:val="00335F5F"/>
    <w:rsid w:val="00345D1F"/>
    <w:rsid w:val="00351D2A"/>
    <w:rsid w:val="00352B07"/>
    <w:rsid w:val="00354D2E"/>
    <w:rsid w:val="00361252"/>
    <w:rsid w:val="003628F5"/>
    <w:rsid w:val="003643E7"/>
    <w:rsid w:val="00365754"/>
    <w:rsid w:val="00367655"/>
    <w:rsid w:val="0037113E"/>
    <w:rsid w:val="00371622"/>
    <w:rsid w:val="00371B56"/>
    <w:rsid w:val="00374105"/>
    <w:rsid w:val="003748EA"/>
    <w:rsid w:val="003751CF"/>
    <w:rsid w:val="00381E5A"/>
    <w:rsid w:val="0038606D"/>
    <w:rsid w:val="00395931"/>
    <w:rsid w:val="00395A98"/>
    <w:rsid w:val="0039678C"/>
    <w:rsid w:val="003A29DC"/>
    <w:rsid w:val="003A35CC"/>
    <w:rsid w:val="003A5A19"/>
    <w:rsid w:val="003A7232"/>
    <w:rsid w:val="003A731B"/>
    <w:rsid w:val="003A7E16"/>
    <w:rsid w:val="003B3A4C"/>
    <w:rsid w:val="003B46DC"/>
    <w:rsid w:val="003B51E5"/>
    <w:rsid w:val="003B78E8"/>
    <w:rsid w:val="003B7ED6"/>
    <w:rsid w:val="003C0DE6"/>
    <w:rsid w:val="003C1DD1"/>
    <w:rsid w:val="003C37A3"/>
    <w:rsid w:val="003C4017"/>
    <w:rsid w:val="003C456A"/>
    <w:rsid w:val="003D37BB"/>
    <w:rsid w:val="003D3B2E"/>
    <w:rsid w:val="003D6951"/>
    <w:rsid w:val="003E16B9"/>
    <w:rsid w:val="003E21EB"/>
    <w:rsid w:val="003F4144"/>
    <w:rsid w:val="00402E60"/>
    <w:rsid w:val="0040462C"/>
    <w:rsid w:val="00407B9B"/>
    <w:rsid w:val="004135CC"/>
    <w:rsid w:val="0041525C"/>
    <w:rsid w:val="004218C6"/>
    <w:rsid w:val="0042206F"/>
    <w:rsid w:val="004318C9"/>
    <w:rsid w:val="00437CC7"/>
    <w:rsid w:val="00441411"/>
    <w:rsid w:val="0044315D"/>
    <w:rsid w:val="00447C7E"/>
    <w:rsid w:val="00452C00"/>
    <w:rsid w:val="0045332F"/>
    <w:rsid w:val="00457C37"/>
    <w:rsid w:val="00460207"/>
    <w:rsid w:val="00461A75"/>
    <w:rsid w:val="00461E56"/>
    <w:rsid w:val="004728C9"/>
    <w:rsid w:val="00476FEF"/>
    <w:rsid w:val="004805BA"/>
    <w:rsid w:val="00482595"/>
    <w:rsid w:val="00482DC6"/>
    <w:rsid w:val="00483933"/>
    <w:rsid w:val="004842D4"/>
    <w:rsid w:val="00490DAB"/>
    <w:rsid w:val="00495484"/>
    <w:rsid w:val="004A177E"/>
    <w:rsid w:val="004A28D0"/>
    <w:rsid w:val="004B07CD"/>
    <w:rsid w:val="004B31D8"/>
    <w:rsid w:val="004B3F82"/>
    <w:rsid w:val="004B67AD"/>
    <w:rsid w:val="004C2CC3"/>
    <w:rsid w:val="004C525C"/>
    <w:rsid w:val="004C6F35"/>
    <w:rsid w:val="004C788D"/>
    <w:rsid w:val="004D040E"/>
    <w:rsid w:val="004D5835"/>
    <w:rsid w:val="004D7228"/>
    <w:rsid w:val="004E62F2"/>
    <w:rsid w:val="004E658C"/>
    <w:rsid w:val="004E7279"/>
    <w:rsid w:val="004E795F"/>
    <w:rsid w:val="004F0766"/>
    <w:rsid w:val="004F1BA0"/>
    <w:rsid w:val="004F3657"/>
    <w:rsid w:val="005111C6"/>
    <w:rsid w:val="005125EC"/>
    <w:rsid w:val="005164B1"/>
    <w:rsid w:val="00520EC9"/>
    <w:rsid w:val="00526272"/>
    <w:rsid w:val="00526A13"/>
    <w:rsid w:val="00526D11"/>
    <w:rsid w:val="005316D5"/>
    <w:rsid w:val="00533D37"/>
    <w:rsid w:val="005447DA"/>
    <w:rsid w:val="005452C2"/>
    <w:rsid w:val="00557260"/>
    <w:rsid w:val="00563510"/>
    <w:rsid w:val="0057096E"/>
    <w:rsid w:val="0058150F"/>
    <w:rsid w:val="00581C48"/>
    <w:rsid w:val="00584C92"/>
    <w:rsid w:val="00586BBD"/>
    <w:rsid w:val="005875EC"/>
    <w:rsid w:val="00591AAC"/>
    <w:rsid w:val="005936BB"/>
    <w:rsid w:val="00595A85"/>
    <w:rsid w:val="005A3A36"/>
    <w:rsid w:val="005A7963"/>
    <w:rsid w:val="005C1CFE"/>
    <w:rsid w:val="005C2882"/>
    <w:rsid w:val="005D144E"/>
    <w:rsid w:val="005D6E0B"/>
    <w:rsid w:val="005D7880"/>
    <w:rsid w:val="005E0253"/>
    <w:rsid w:val="005E3287"/>
    <w:rsid w:val="005E5135"/>
    <w:rsid w:val="005E54AD"/>
    <w:rsid w:val="005E5D52"/>
    <w:rsid w:val="005F151A"/>
    <w:rsid w:val="005F5E65"/>
    <w:rsid w:val="005F6046"/>
    <w:rsid w:val="005F63A0"/>
    <w:rsid w:val="005F7AAE"/>
    <w:rsid w:val="005F7AF1"/>
    <w:rsid w:val="0061015F"/>
    <w:rsid w:val="006135DF"/>
    <w:rsid w:val="00616DDE"/>
    <w:rsid w:val="00621D47"/>
    <w:rsid w:val="0062574F"/>
    <w:rsid w:val="006313FC"/>
    <w:rsid w:val="006316EC"/>
    <w:rsid w:val="00631FA3"/>
    <w:rsid w:val="00645430"/>
    <w:rsid w:val="00646F78"/>
    <w:rsid w:val="00651503"/>
    <w:rsid w:val="00661639"/>
    <w:rsid w:val="00662D67"/>
    <w:rsid w:val="0066332F"/>
    <w:rsid w:val="00673B0E"/>
    <w:rsid w:val="006762AA"/>
    <w:rsid w:val="006775F9"/>
    <w:rsid w:val="0068002F"/>
    <w:rsid w:val="00680DDD"/>
    <w:rsid w:val="00683153"/>
    <w:rsid w:val="00684277"/>
    <w:rsid w:val="00690FF6"/>
    <w:rsid w:val="006910A4"/>
    <w:rsid w:val="0069213B"/>
    <w:rsid w:val="006952E0"/>
    <w:rsid w:val="006A09DA"/>
    <w:rsid w:val="006A1366"/>
    <w:rsid w:val="006A4321"/>
    <w:rsid w:val="006C11D9"/>
    <w:rsid w:val="006C2DA8"/>
    <w:rsid w:val="006C4098"/>
    <w:rsid w:val="006C4C70"/>
    <w:rsid w:val="006D29C3"/>
    <w:rsid w:val="006D42C1"/>
    <w:rsid w:val="006E151F"/>
    <w:rsid w:val="006E40D1"/>
    <w:rsid w:val="006E5762"/>
    <w:rsid w:val="006E767B"/>
    <w:rsid w:val="006F1D1A"/>
    <w:rsid w:val="006F3A97"/>
    <w:rsid w:val="006F5AF2"/>
    <w:rsid w:val="006F5D87"/>
    <w:rsid w:val="006F7752"/>
    <w:rsid w:val="00701E2B"/>
    <w:rsid w:val="00703DB1"/>
    <w:rsid w:val="00712EE6"/>
    <w:rsid w:val="0071429D"/>
    <w:rsid w:val="007161BF"/>
    <w:rsid w:val="00716CA3"/>
    <w:rsid w:val="007222AC"/>
    <w:rsid w:val="007257CE"/>
    <w:rsid w:val="0072625E"/>
    <w:rsid w:val="00736B95"/>
    <w:rsid w:val="00747F6C"/>
    <w:rsid w:val="00747FB2"/>
    <w:rsid w:val="00752F83"/>
    <w:rsid w:val="00763DDB"/>
    <w:rsid w:val="0077321B"/>
    <w:rsid w:val="0077401C"/>
    <w:rsid w:val="00775128"/>
    <w:rsid w:val="00782C91"/>
    <w:rsid w:val="00784A1A"/>
    <w:rsid w:val="00796432"/>
    <w:rsid w:val="00796A48"/>
    <w:rsid w:val="007977F0"/>
    <w:rsid w:val="007A64A5"/>
    <w:rsid w:val="007B782B"/>
    <w:rsid w:val="007B7AE2"/>
    <w:rsid w:val="007C5B57"/>
    <w:rsid w:val="007E7C1B"/>
    <w:rsid w:val="007F087E"/>
    <w:rsid w:val="007F3A3E"/>
    <w:rsid w:val="007F3F06"/>
    <w:rsid w:val="00801B62"/>
    <w:rsid w:val="00801E95"/>
    <w:rsid w:val="0080566E"/>
    <w:rsid w:val="00814062"/>
    <w:rsid w:val="00815F06"/>
    <w:rsid w:val="008175C9"/>
    <w:rsid w:val="008205D4"/>
    <w:rsid w:val="00821B03"/>
    <w:rsid w:val="0082301D"/>
    <w:rsid w:val="008230D6"/>
    <w:rsid w:val="008231A1"/>
    <w:rsid w:val="00826414"/>
    <w:rsid w:val="0083114D"/>
    <w:rsid w:val="00833136"/>
    <w:rsid w:val="00834BD5"/>
    <w:rsid w:val="00835969"/>
    <w:rsid w:val="0084029B"/>
    <w:rsid w:val="008423C1"/>
    <w:rsid w:val="0085067D"/>
    <w:rsid w:val="008615C1"/>
    <w:rsid w:val="00861E01"/>
    <w:rsid w:val="0086460E"/>
    <w:rsid w:val="008739DB"/>
    <w:rsid w:val="008768AB"/>
    <w:rsid w:val="008843FC"/>
    <w:rsid w:val="008853C9"/>
    <w:rsid w:val="008876C7"/>
    <w:rsid w:val="00891522"/>
    <w:rsid w:val="00892295"/>
    <w:rsid w:val="00896577"/>
    <w:rsid w:val="00896FB7"/>
    <w:rsid w:val="00897A26"/>
    <w:rsid w:val="008A0703"/>
    <w:rsid w:val="008A4611"/>
    <w:rsid w:val="008A490E"/>
    <w:rsid w:val="008A5D38"/>
    <w:rsid w:val="008A762A"/>
    <w:rsid w:val="008B14E2"/>
    <w:rsid w:val="008B3CB6"/>
    <w:rsid w:val="008B4C52"/>
    <w:rsid w:val="008B5BD2"/>
    <w:rsid w:val="008C02C9"/>
    <w:rsid w:val="008C223B"/>
    <w:rsid w:val="008C2F36"/>
    <w:rsid w:val="008C3D24"/>
    <w:rsid w:val="008C3E84"/>
    <w:rsid w:val="008C5BEC"/>
    <w:rsid w:val="008D167B"/>
    <w:rsid w:val="008D67CE"/>
    <w:rsid w:val="008D70B1"/>
    <w:rsid w:val="008D75E4"/>
    <w:rsid w:val="008E4862"/>
    <w:rsid w:val="008E6FE3"/>
    <w:rsid w:val="008F0F7E"/>
    <w:rsid w:val="008F4287"/>
    <w:rsid w:val="008F4AA8"/>
    <w:rsid w:val="008F505E"/>
    <w:rsid w:val="008F604C"/>
    <w:rsid w:val="008F766E"/>
    <w:rsid w:val="009011E7"/>
    <w:rsid w:val="009062B5"/>
    <w:rsid w:val="00906D8F"/>
    <w:rsid w:val="009140E9"/>
    <w:rsid w:val="0091451A"/>
    <w:rsid w:val="00917CF7"/>
    <w:rsid w:val="00925502"/>
    <w:rsid w:val="009318D4"/>
    <w:rsid w:val="00935B2B"/>
    <w:rsid w:val="009417A0"/>
    <w:rsid w:val="00944EAE"/>
    <w:rsid w:val="0094506C"/>
    <w:rsid w:val="00946CDD"/>
    <w:rsid w:val="00947989"/>
    <w:rsid w:val="00953C17"/>
    <w:rsid w:val="00955B57"/>
    <w:rsid w:val="0095693D"/>
    <w:rsid w:val="0095737A"/>
    <w:rsid w:val="00960BBB"/>
    <w:rsid w:val="00961DF9"/>
    <w:rsid w:val="00965E15"/>
    <w:rsid w:val="009667D1"/>
    <w:rsid w:val="0098142C"/>
    <w:rsid w:val="00990D3F"/>
    <w:rsid w:val="0099181C"/>
    <w:rsid w:val="009930D6"/>
    <w:rsid w:val="00996BFE"/>
    <w:rsid w:val="00997477"/>
    <w:rsid w:val="009A22C8"/>
    <w:rsid w:val="009A2517"/>
    <w:rsid w:val="009A46EB"/>
    <w:rsid w:val="009B33C2"/>
    <w:rsid w:val="009B414C"/>
    <w:rsid w:val="009B43B4"/>
    <w:rsid w:val="009C2077"/>
    <w:rsid w:val="009C59E4"/>
    <w:rsid w:val="009D25AC"/>
    <w:rsid w:val="009D5118"/>
    <w:rsid w:val="009D591B"/>
    <w:rsid w:val="009F190C"/>
    <w:rsid w:val="009F4F19"/>
    <w:rsid w:val="00A05824"/>
    <w:rsid w:val="00A06B07"/>
    <w:rsid w:val="00A109AA"/>
    <w:rsid w:val="00A113C3"/>
    <w:rsid w:val="00A11835"/>
    <w:rsid w:val="00A125BA"/>
    <w:rsid w:val="00A12C7C"/>
    <w:rsid w:val="00A131E7"/>
    <w:rsid w:val="00A2079C"/>
    <w:rsid w:val="00A2207A"/>
    <w:rsid w:val="00A31F69"/>
    <w:rsid w:val="00A34320"/>
    <w:rsid w:val="00A40166"/>
    <w:rsid w:val="00A43A3E"/>
    <w:rsid w:val="00A450D4"/>
    <w:rsid w:val="00A454D4"/>
    <w:rsid w:val="00A467DA"/>
    <w:rsid w:val="00A52040"/>
    <w:rsid w:val="00A63699"/>
    <w:rsid w:val="00A83D1E"/>
    <w:rsid w:val="00A962E0"/>
    <w:rsid w:val="00AA0B24"/>
    <w:rsid w:val="00AB2B78"/>
    <w:rsid w:val="00AB6162"/>
    <w:rsid w:val="00AB6DAC"/>
    <w:rsid w:val="00AC0F68"/>
    <w:rsid w:val="00AC3D9D"/>
    <w:rsid w:val="00AC7541"/>
    <w:rsid w:val="00AD06EF"/>
    <w:rsid w:val="00AD2A6E"/>
    <w:rsid w:val="00AD617F"/>
    <w:rsid w:val="00AD7C31"/>
    <w:rsid w:val="00AE74F7"/>
    <w:rsid w:val="00AF1646"/>
    <w:rsid w:val="00AF174F"/>
    <w:rsid w:val="00AF3D37"/>
    <w:rsid w:val="00AF534D"/>
    <w:rsid w:val="00AF66CA"/>
    <w:rsid w:val="00B00215"/>
    <w:rsid w:val="00B025D5"/>
    <w:rsid w:val="00B04B0E"/>
    <w:rsid w:val="00B055BE"/>
    <w:rsid w:val="00B07E02"/>
    <w:rsid w:val="00B07F47"/>
    <w:rsid w:val="00B11EAA"/>
    <w:rsid w:val="00B144A9"/>
    <w:rsid w:val="00B2091F"/>
    <w:rsid w:val="00B257D0"/>
    <w:rsid w:val="00B265FA"/>
    <w:rsid w:val="00B30746"/>
    <w:rsid w:val="00B314A1"/>
    <w:rsid w:val="00B33AB7"/>
    <w:rsid w:val="00B40975"/>
    <w:rsid w:val="00B418ED"/>
    <w:rsid w:val="00B430F6"/>
    <w:rsid w:val="00B47A8E"/>
    <w:rsid w:val="00B47D04"/>
    <w:rsid w:val="00B50A74"/>
    <w:rsid w:val="00B51CBB"/>
    <w:rsid w:val="00B618C2"/>
    <w:rsid w:val="00B6239F"/>
    <w:rsid w:val="00B7418C"/>
    <w:rsid w:val="00B7731F"/>
    <w:rsid w:val="00B776A4"/>
    <w:rsid w:val="00B778F0"/>
    <w:rsid w:val="00B83F19"/>
    <w:rsid w:val="00B87259"/>
    <w:rsid w:val="00B93CA9"/>
    <w:rsid w:val="00B9497E"/>
    <w:rsid w:val="00BA13C6"/>
    <w:rsid w:val="00BA2000"/>
    <w:rsid w:val="00BA6911"/>
    <w:rsid w:val="00BA7DBB"/>
    <w:rsid w:val="00BB2F9C"/>
    <w:rsid w:val="00BB475F"/>
    <w:rsid w:val="00BB5AB3"/>
    <w:rsid w:val="00BC0B6E"/>
    <w:rsid w:val="00BC5C2D"/>
    <w:rsid w:val="00BC6EC6"/>
    <w:rsid w:val="00BD39F0"/>
    <w:rsid w:val="00BD6DAB"/>
    <w:rsid w:val="00BE045E"/>
    <w:rsid w:val="00BE1D4C"/>
    <w:rsid w:val="00BF1302"/>
    <w:rsid w:val="00BF34F9"/>
    <w:rsid w:val="00C03775"/>
    <w:rsid w:val="00C03FDA"/>
    <w:rsid w:val="00C03FF1"/>
    <w:rsid w:val="00C04157"/>
    <w:rsid w:val="00C06836"/>
    <w:rsid w:val="00C108A6"/>
    <w:rsid w:val="00C115FC"/>
    <w:rsid w:val="00C117A6"/>
    <w:rsid w:val="00C16211"/>
    <w:rsid w:val="00C162E1"/>
    <w:rsid w:val="00C17C2B"/>
    <w:rsid w:val="00C21652"/>
    <w:rsid w:val="00C23BA0"/>
    <w:rsid w:val="00C27822"/>
    <w:rsid w:val="00C33F1E"/>
    <w:rsid w:val="00C34ACB"/>
    <w:rsid w:val="00C41DE2"/>
    <w:rsid w:val="00C4353F"/>
    <w:rsid w:val="00C43C51"/>
    <w:rsid w:val="00C45083"/>
    <w:rsid w:val="00C46C2B"/>
    <w:rsid w:val="00C5028B"/>
    <w:rsid w:val="00C527B8"/>
    <w:rsid w:val="00C52834"/>
    <w:rsid w:val="00C52FD4"/>
    <w:rsid w:val="00C55A8C"/>
    <w:rsid w:val="00C656B5"/>
    <w:rsid w:val="00C66505"/>
    <w:rsid w:val="00C66653"/>
    <w:rsid w:val="00C66F74"/>
    <w:rsid w:val="00C71142"/>
    <w:rsid w:val="00C77BED"/>
    <w:rsid w:val="00C84924"/>
    <w:rsid w:val="00C9057D"/>
    <w:rsid w:val="00C91D3B"/>
    <w:rsid w:val="00C92374"/>
    <w:rsid w:val="00C92B68"/>
    <w:rsid w:val="00C93A4B"/>
    <w:rsid w:val="00C9766D"/>
    <w:rsid w:val="00C9768E"/>
    <w:rsid w:val="00CA00B1"/>
    <w:rsid w:val="00CA4EF8"/>
    <w:rsid w:val="00CA5C5A"/>
    <w:rsid w:val="00CB33D7"/>
    <w:rsid w:val="00CB37CD"/>
    <w:rsid w:val="00CB4898"/>
    <w:rsid w:val="00CB7162"/>
    <w:rsid w:val="00CC1E91"/>
    <w:rsid w:val="00CD15E6"/>
    <w:rsid w:val="00CE6A34"/>
    <w:rsid w:val="00CF00FE"/>
    <w:rsid w:val="00CF3BDF"/>
    <w:rsid w:val="00CF6F46"/>
    <w:rsid w:val="00D026A1"/>
    <w:rsid w:val="00D047A6"/>
    <w:rsid w:val="00D1457F"/>
    <w:rsid w:val="00D20B9D"/>
    <w:rsid w:val="00D211AF"/>
    <w:rsid w:val="00D21B65"/>
    <w:rsid w:val="00D248F4"/>
    <w:rsid w:val="00D24FBC"/>
    <w:rsid w:val="00D2717F"/>
    <w:rsid w:val="00D30093"/>
    <w:rsid w:val="00D321FC"/>
    <w:rsid w:val="00D33F88"/>
    <w:rsid w:val="00D379BE"/>
    <w:rsid w:val="00D40CBC"/>
    <w:rsid w:val="00D551EF"/>
    <w:rsid w:val="00D553BA"/>
    <w:rsid w:val="00D62F2A"/>
    <w:rsid w:val="00D65AF6"/>
    <w:rsid w:val="00D65B29"/>
    <w:rsid w:val="00D70E82"/>
    <w:rsid w:val="00D72217"/>
    <w:rsid w:val="00D80FAA"/>
    <w:rsid w:val="00D835B0"/>
    <w:rsid w:val="00D856AA"/>
    <w:rsid w:val="00D86D66"/>
    <w:rsid w:val="00DA1E8D"/>
    <w:rsid w:val="00DA2269"/>
    <w:rsid w:val="00DA3F01"/>
    <w:rsid w:val="00DA5B13"/>
    <w:rsid w:val="00DA737C"/>
    <w:rsid w:val="00DB1721"/>
    <w:rsid w:val="00DC042C"/>
    <w:rsid w:val="00DC0519"/>
    <w:rsid w:val="00DC2566"/>
    <w:rsid w:val="00DC59DF"/>
    <w:rsid w:val="00DC62D0"/>
    <w:rsid w:val="00DD1F27"/>
    <w:rsid w:val="00DD3167"/>
    <w:rsid w:val="00DE53EC"/>
    <w:rsid w:val="00DE67B1"/>
    <w:rsid w:val="00E00C08"/>
    <w:rsid w:val="00E0123B"/>
    <w:rsid w:val="00E03563"/>
    <w:rsid w:val="00E06B74"/>
    <w:rsid w:val="00E13BBA"/>
    <w:rsid w:val="00E14937"/>
    <w:rsid w:val="00E16135"/>
    <w:rsid w:val="00E222B2"/>
    <w:rsid w:val="00E222F0"/>
    <w:rsid w:val="00E26179"/>
    <w:rsid w:val="00E27652"/>
    <w:rsid w:val="00E30443"/>
    <w:rsid w:val="00E3086C"/>
    <w:rsid w:val="00E3279B"/>
    <w:rsid w:val="00E355A0"/>
    <w:rsid w:val="00E3720A"/>
    <w:rsid w:val="00E43BC1"/>
    <w:rsid w:val="00E44A7F"/>
    <w:rsid w:val="00E50BE7"/>
    <w:rsid w:val="00E53907"/>
    <w:rsid w:val="00E57C8E"/>
    <w:rsid w:val="00E602AB"/>
    <w:rsid w:val="00E63674"/>
    <w:rsid w:val="00E72BE1"/>
    <w:rsid w:val="00E752A6"/>
    <w:rsid w:val="00E82C35"/>
    <w:rsid w:val="00E863AD"/>
    <w:rsid w:val="00E87D10"/>
    <w:rsid w:val="00E94CE2"/>
    <w:rsid w:val="00E97FBC"/>
    <w:rsid w:val="00EA118E"/>
    <w:rsid w:val="00EA18B4"/>
    <w:rsid w:val="00EA72F7"/>
    <w:rsid w:val="00EB0472"/>
    <w:rsid w:val="00EB0DA0"/>
    <w:rsid w:val="00EB3C09"/>
    <w:rsid w:val="00EC02A9"/>
    <w:rsid w:val="00EC1540"/>
    <w:rsid w:val="00EC776F"/>
    <w:rsid w:val="00EC7E60"/>
    <w:rsid w:val="00ED1E61"/>
    <w:rsid w:val="00ED251E"/>
    <w:rsid w:val="00EE0250"/>
    <w:rsid w:val="00EE2DA0"/>
    <w:rsid w:val="00EE49A8"/>
    <w:rsid w:val="00EE6120"/>
    <w:rsid w:val="00EF179F"/>
    <w:rsid w:val="00EF1F91"/>
    <w:rsid w:val="00EF6A59"/>
    <w:rsid w:val="00F04EEE"/>
    <w:rsid w:val="00F0666C"/>
    <w:rsid w:val="00F07BB6"/>
    <w:rsid w:val="00F20426"/>
    <w:rsid w:val="00F218FE"/>
    <w:rsid w:val="00F2302D"/>
    <w:rsid w:val="00F230B4"/>
    <w:rsid w:val="00F436F9"/>
    <w:rsid w:val="00F43715"/>
    <w:rsid w:val="00F44BA2"/>
    <w:rsid w:val="00F466CB"/>
    <w:rsid w:val="00F53916"/>
    <w:rsid w:val="00F554E4"/>
    <w:rsid w:val="00F56426"/>
    <w:rsid w:val="00F62F5F"/>
    <w:rsid w:val="00F65757"/>
    <w:rsid w:val="00F716D6"/>
    <w:rsid w:val="00F719E3"/>
    <w:rsid w:val="00F77DA8"/>
    <w:rsid w:val="00F85076"/>
    <w:rsid w:val="00F86164"/>
    <w:rsid w:val="00F86ABC"/>
    <w:rsid w:val="00F87E64"/>
    <w:rsid w:val="00F94E9E"/>
    <w:rsid w:val="00F9508A"/>
    <w:rsid w:val="00FA0289"/>
    <w:rsid w:val="00FA4D11"/>
    <w:rsid w:val="00FA65B2"/>
    <w:rsid w:val="00FB0A22"/>
    <w:rsid w:val="00FB2A9F"/>
    <w:rsid w:val="00FB5714"/>
    <w:rsid w:val="00FB6369"/>
    <w:rsid w:val="00FB66D0"/>
    <w:rsid w:val="00FC0268"/>
    <w:rsid w:val="00FC2B59"/>
    <w:rsid w:val="00FC352A"/>
    <w:rsid w:val="00FC3B81"/>
    <w:rsid w:val="00FC4C92"/>
    <w:rsid w:val="00FC66AC"/>
    <w:rsid w:val="00FD705A"/>
    <w:rsid w:val="00FE199F"/>
    <w:rsid w:val="00FE2AEA"/>
    <w:rsid w:val="00FE452B"/>
    <w:rsid w:val="00FF2E00"/>
    <w:rsid w:val="00FF46F0"/>
    <w:rsid w:val="00FF52CD"/>
    <w:rsid w:val="00FF5443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C3E84"/>
    <w:pPr>
      <w:keepNext/>
      <w:numPr>
        <w:numId w:val="2"/>
      </w:numPr>
      <w:pBdr>
        <w:top w:val="single" w:sz="4" w:space="1" w:color="auto" w:shadow="1"/>
        <w:left w:val="single" w:sz="4" w:space="10" w:color="auto" w:shadow="1"/>
        <w:bottom w:val="single" w:sz="4" w:space="1" w:color="auto" w:shadow="1"/>
        <w:right w:val="single" w:sz="4" w:space="6" w:color="auto" w:shadow="1"/>
      </w:pBdr>
      <w:shd w:val="pct15" w:color="auto" w:fill="FFFFFF"/>
      <w:tabs>
        <w:tab w:val="left" w:pos="562"/>
        <w:tab w:val="left" w:pos="851"/>
        <w:tab w:val="left" w:pos="1134"/>
        <w:tab w:val="left" w:pos="1418"/>
        <w:tab w:val="left" w:pos="1701"/>
        <w:tab w:val="left" w:pos="1985"/>
      </w:tabs>
      <w:spacing w:before="240" w:after="240"/>
      <w:outlineLvl w:val="0"/>
    </w:pPr>
    <w:rPr>
      <w:rFonts w:ascii="Arial" w:hAnsi="Arial" w:cs="David"/>
      <w:b/>
      <w:bCs/>
      <w:kern w:val="28"/>
      <w:sz w:val="28"/>
      <w:szCs w:val="32"/>
      <w:lang w:bidi="he-IL"/>
    </w:rPr>
  </w:style>
  <w:style w:type="paragraph" w:styleId="Heading2">
    <w:name w:val="heading 2"/>
    <w:basedOn w:val="Heading1"/>
    <w:next w:val="Normal"/>
    <w:qFormat/>
    <w:rsid w:val="008C3E84"/>
    <w:pPr>
      <w:numPr>
        <w:ilvl w:val="1"/>
      </w:numPr>
      <w:outlineLvl w:val="1"/>
    </w:pPr>
    <w:rPr>
      <w:sz w:val="24"/>
      <w:szCs w:val="28"/>
    </w:rPr>
  </w:style>
  <w:style w:type="paragraph" w:styleId="Heading3">
    <w:name w:val="heading 3"/>
    <w:basedOn w:val="Heading2"/>
    <w:next w:val="Normal"/>
    <w:qFormat/>
    <w:rsid w:val="008C3E84"/>
    <w:pPr>
      <w:numPr>
        <w:ilvl w:val="2"/>
      </w:numPr>
      <w:spacing w:after="120"/>
      <w:outlineLvl w:val="2"/>
    </w:pPr>
  </w:style>
  <w:style w:type="paragraph" w:styleId="Heading4">
    <w:name w:val="heading 4"/>
    <w:basedOn w:val="Normal"/>
    <w:next w:val="Normal"/>
    <w:qFormat/>
    <w:rsid w:val="005F5E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F5E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F5E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F5E6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F5E6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F5E6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137F4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37F4A"/>
    <w:rPr>
      <w:vertAlign w:val="superscript"/>
    </w:rPr>
  </w:style>
  <w:style w:type="paragraph" w:styleId="Caption">
    <w:name w:val="caption"/>
    <w:basedOn w:val="Normal"/>
    <w:next w:val="Normal"/>
    <w:qFormat/>
    <w:rsid w:val="00137F4A"/>
    <w:rPr>
      <w:b/>
      <w:bCs/>
      <w:sz w:val="20"/>
      <w:szCs w:val="20"/>
    </w:rPr>
  </w:style>
  <w:style w:type="paragraph" w:styleId="Header">
    <w:name w:val="header"/>
    <w:basedOn w:val="Normal"/>
    <w:rsid w:val="00137F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F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F4A"/>
  </w:style>
  <w:style w:type="paragraph" w:styleId="MessageHeader">
    <w:name w:val="Message Header"/>
    <w:basedOn w:val="Normal"/>
    <w:rsid w:val="00B872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table" w:styleId="TableGrid">
    <w:name w:val="Table Grid"/>
    <w:basedOn w:val="TableNormal"/>
    <w:rsid w:val="00EB0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1A7A02"/>
  </w:style>
  <w:style w:type="character" w:styleId="Hyperlink">
    <w:name w:val="Hyperlink"/>
    <w:basedOn w:val="DefaultParagraphFont"/>
    <w:uiPriority w:val="99"/>
    <w:rsid w:val="001A7A02"/>
    <w:rPr>
      <w:color w:val="0000FF"/>
      <w:u w:val="single"/>
    </w:rPr>
  </w:style>
  <w:style w:type="paragraph" w:customStyle="1" w:styleId="BulletList">
    <w:name w:val="BulletList"/>
    <w:basedOn w:val="List"/>
    <w:rsid w:val="008C3E84"/>
    <w:pPr>
      <w:numPr>
        <w:numId w:val="1"/>
      </w:numPr>
      <w:tabs>
        <w:tab w:val="clear" w:pos="720"/>
        <w:tab w:val="left" w:pos="284"/>
      </w:tabs>
      <w:ind w:left="284" w:hanging="284"/>
    </w:pPr>
    <w:rPr>
      <w:rFonts w:cs="David"/>
      <w:lang w:bidi="he-IL"/>
    </w:rPr>
  </w:style>
  <w:style w:type="paragraph" w:styleId="TOC2">
    <w:name w:val="toc 2"/>
    <w:basedOn w:val="Normal"/>
    <w:next w:val="Normal"/>
    <w:semiHidden/>
    <w:rsid w:val="008C3E84"/>
    <w:pPr>
      <w:ind w:left="720" w:hanging="720"/>
    </w:pPr>
    <w:rPr>
      <w:smallCaps/>
      <w:noProof/>
      <w:sz w:val="20"/>
      <w:lang w:bidi="he-IL"/>
    </w:rPr>
  </w:style>
  <w:style w:type="paragraph" w:customStyle="1" w:styleId="ETitleCenterBold">
    <w:name w:val="E_TitleCenter_Bold"/>
    <w:basedOn w:val="Normal"/>
    <w:rsid w:val="008C3E84"/>
    <w:pPr>
      <w:spacing w:after="240"/>
      <w:jc w:val="center"/>
    </w:pPr>
    <w:rPr>
      <w:rFonts w:cs="Miriam"/>
      <w:b/>
      <w:bCs/>
      <w:noProof/>
      <w:sz w:val="36"/>
      <w:szCs w:val="20"/>
      <w:lang w:bidi="he-IL"/>
    </w:rPr>
  </w:style>
  <w:style w:type="paragraph" w:styleId="List">
    <w:name w:val="List"/>
    <w:basedOn w:val="Normal"/>
    <w:rsid w:val="008C3E84"/>
    <w:pPr>
      <w:ind w:left="360" w:hanging="360"/>
    </w:pPr>
  </w:style>
  <w:style w:type="paragraph" w:customStyle="1" w:styleId="BasicEStyle">
    <w:name w:val="BasicEStyle"/>
    <w:basedOn w:val="Normal"/>
    <w:rsid w:val="008C3E84"/>
    <w:rPr>
      <w:rFonts w:cs="David"/>
      <w:lang w:bidi="he-IL"/>
    </w:rPr>
  </w:style>
  <w:style w:type="paragraph" w:styleId="BalloonText">
    <w:name w:val="Balloon Text"/>
    <w:basedOn w:val="Normal"/>
    <w:semiHidden/>
    <w:rsid w:val="00071A2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5F5E65"/>
    <w:pPr>
      <w:spacing w:after="120" w:line="480" w:lineRule="auto"/>
      <w:ind w:left="360"/>
    </w:pPr>
  </w:style>
  <w:style w:type="numbering" w:styleId="111111">
    <w:name w:val="Outline List 2"/>
    <w:basedOn w:val="NoList"/>
    <w:rsid w:val="005F5E65"/>
    <w:pPr>
      <w:numPr>
        <w:numId w:val="3"/>
      </w:numPr>
    </w:pPr>
  </w:style>
  <w:style w:type="numbering" w:styleId="ArticleSection">
    <w:name w:val="Outline List 3"/>
    <w:basedOn w:val="NoList"/>
    <w:rsid w:val="005F5E65"/>
    <w:pPr>
      <w:numPr>
        <w:numId w:val="4"/>
      </w:numPr>
    </w:pPr>
  </w:style>
  <w:style w:type="paragraph" w:styleId="BodyText">
    <w:name w:val="Body Text"/>
    <w:basedOn w:val="Normal"/>
    <w:rsid w:val="005F5E65"/>
    <w:pPr>
      <w:spacing w:after="120"/>
    </w:pPr>
  </w:style>
  <w:style w:type="paragraph" w:styleId="ListParagraph">
    <w:name w:val="List Paragraph"/>
    <w:basedOn w:val="Normal"/>
    <w:uiPriority w:val="34"/>
    <w:qFormat/>
    <w:rsid w:val="00931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C3E84"/>
    <w:pPr>
      <w:keepNext/>
      <w:numPr>
        <w:numId w:val="2"/>
      </w:numPr>
      <w:pBdr>
        <w:top w:val="single" w:sz="4" w:space="1" w:color="auto" w:shadow="1"/>
        <w:left w:val="single" w:sz="4" w:space="10" w:color="auto" w:shadow="1"/>
        <w:bottom w:val="single" w:sz="4" w:space="1" w:color="auto" w:shadow="1"/>
        <w:right w:val="single" w:sz="4" w:space="6" w:color="auto" w:shadow="1"/>
      </w:pBdr>
      <w:shd w:val="pct15" w:color="auto" w:fill="FFFFFF"/>
      <w:tabs>
        <w:tab w:val="left" w:pos="562"/>
        <w:tab w:val="left" w:pos="851"/>
        <w:tab w:val="left" w:pos="1134"/>
        <w:tab w:val="left" w:pos="1418"/>
        <w:tab w:val="left" w:pos="1701"/>
        <w:tab w:val="left" w:pos="1985"/>
      </w:tabs>
      <w:spacing w:before="240" w:after="240"/>
      <w:outlineLvl w:val="0"/>
    </w:pPr>
    <w:rPr>
      <w:rFonts w:ascii="Arial" w:hAnsi="Arial" w:cs="David"/>
      <w:b/>
      <w:bCs/>
      <w:kern w:val="28"/>
      <w:sz w:val="28"/>
      <w:szCs w:val="32"/>
      <w:lang w:bidi="he-IL"/>
    </w:rPr>
  </w:style>
  <w:style w:type="paragraph" w:styleId="Heading2">
    <w:name w:val="heading 2"/>
    <w:basedOn w:val="Heading1"/>
    <w:next w:val="Normal"/>
    <w:qFormat/>
    <w:rsid w:val="008C3E84"/>
    <w:pPr>
      <w:numPr>
        <w:ilvl w:val="1"/>
      </w:numPr>
      <w:outlineLvl w:val="1"/>
    </w:pPr>
    <w:rPr>
      <w:sz w:val="24"/>
      <w:szCs w:val="28"/>
    </w:rPr>
  </w:style>
  <w:style w:type="paragraph" w:styleId="Heading3">
    <w:name w:val="heading 3"/>
    <w:basedOn w:val="Heading2"/>
    <w:next w:val="Normal"/>
    <w:qFormat/>
    <w:rsid w:val="008C3E84"/>
    <w:pPr>
      <w:numPr>
        <w:ilvl w:val="2"/>
      </w:numPr>
      <w:spacing w:after="120"/>
      <w:outlineLvl w:val="2"/>
    </w:pPr>
  </w:style>
  <w:style w:type="paragraph" w:styleId="Heading4">
    <w:name w:val="heading 4"/>
    <w:basedOn w:val="Normal"/>
    <w:next w:val="Normal"/>
    <w:qFormat/>
    <w:rsid w:val="005F5E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F5E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F5E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F5E6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F5E6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F5E6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137F4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37F4A"/>
    <w:rPr>
      <w:vertAlign w:val="superscript"/>
    </w:rPr>
  </w:style>
  <w:style w:type="paragraph" w:styleId="Caption">
    <w:name w:val="caption"/>
    <w:basedOn w:val="Normal"/>
    <w:next w:val="Normal"/>
    <w:qFormat/>
    <w:rsid w:val="00137F4A"/>
    <w:rPr>
      <w:b/>
      <w:bCs/>
      <w:sz w:val="20"/>
      <w:szCs w:val="20"/>
    </w:rPr>
  </w:style>
  <w:style w:type="paragraph" w:styleId="Header">
    <w:name w:val="header"/>
    <w:basedOn w:val="Normal"/>
    <w:rsid w:val="00137F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F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F4A"/>
  </w:style>
  <w:style w:type="paragraph" w:styleId="MessageHeader">
    <w:name w:val="Message Header"/>
    <w:basedOn w:val="Normal"/>
    <w:rsid w:val="00B872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table" w:styleId="TableGrid">
    <w:name w:val="Table Grid"/>
    <w:basedOn w:val="TableNormal"/>
    <w:rsid w:val="00EB0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1A7A02"/>
  </w:style>
  <w:style w:type="character" w:styleId="Hyperlink">
    <w:name w:val="Hyperlink"/>
    <w:basedOn w:val="DefaultParagraphFont"/>
    <w:uiPriority w:val="99"/>
    <w:rsid w:val="001A7A02"/>
    <w:rPr>
      <w:color w:val="0000FF"/>
      <w:u w:val="single"/>
    </w:rPr>
  </w:style>
  <w:style w:type="paragraph" w:customStyle="1" w:styleId="BulletList">
    <w:name w:val="BulletList"/>
    <w:basedOn w:val="List"/>
    <w:rsid w:val="008C3E84"/>
    <w:pPr>
      <w:numPr>
        <w:numId w:val="1"/>
      </w:numPr>
      <w:tabs>
        <w:tab w:val="clear" w:pos="720"/>
        <w:tab w:val="left" w:pos="284"/>
      </w:tabs>
      <w:ind w:left="284" w:hanging="284"/>
    </w:pPr>
    <w:rPr>
      <w:rFonts w:cs="David"/>
      <w:lang w:bidi="he-IL"/>
    </w:rPr>
  </w:style>
  <w:style w:type="paragraph" w:styleId="TOC2">
    <w:name w:val="toc 2"/>
    <w:basedOn w:val="Normal"/>
    <w:next w:val="Normal"/>
    <w:semiHidden/>
    <w:rsid w:val="008C3E84"/>
    <w:pPr>
      <w:ind w:left="720" w:hanging="720"/>
    </w:pPr>
    <w:rPr>
      <w:smallCaps/>
      <w:noProof/>
      <w:sz w:val="20"/>
      <w:lang w:bidi="he-IL"/>
    </w:rPr>
  </w:style>
  <w:style w:type="paragraph" w:customStyle="1" w:styleId="ETitleCenterBold">
    <w:name w:val="E_TitleCenter_Bold"/>
    <w:basedOn w:val="Normal"/>
    <w:rsid w:val="008C3E84"/>
    <w:pPr>
      <w:spacing w:after="240"/>
      <w:jc w:val="center"/>
    </w:pPr>
    <w:rPr>
      <w:rFonts w:cs="Miriam"/>
      <w:b/>
      <w:bCs/>
      <w:noProof/>
      <w:sz w:val="36"/>
      <w:szCs w:val="20"/>
      <w:lang w:bidi="he-IL"/>
    </w:rPr>
  </w:style>
  <w:style w:type="paragraph" w:styleId="List">
    <w:name w:val="List"/>
    <w:basedOn w:val="Normal"/>
    <w:rsid w:val="008C3E84"/>
    <w:pPr>
      <w:ind w:left="360" w:hanging="360"/>
    </w:pPr>
  </w:style>
  <w:style w:type="paragraph" w:customStyle="1" w:styleId="BasicEStyle">
    <w:name w:val="BasicEStyle"/>
    <w:basedOn w:val="Normal"/>
    <w:rsid w:val="008C3E84"/>
    <w:rPr>
      <w:rFonts w:cs="David"/>
      <w:lang w:bidi="he-IL"/>
    </w:rPr>
  </w:style>
  <w:style w:type="paragraph" w:styleId="BalloonText">
    <w:name w:val="Balloon Text"/>
    <w:basedOn w:val="Normal"/>
    <w:semiHidden/>
    <w:rsid w:val="00071A2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5F5E65"/>
    <w:pPr>
      <w:spacing w:after="120" w:line="480" w:lineRule="auto"/>
      <w:ind w:left="360"/>
    </w:pPr>
  </w:style>
  <w:style w:type="numbering" w:styleId="111111">
    <w:name w:val="Outline List 2"/>
    <w:basedOn w:val="NoList"/>
    <w:rsid w:val="005F5E65"/>
    <w:pPr>
      <w:numPr>
        <w:numId w:val="3"/>
      </w:numPr>
    </w:pPr>
  </w:style>
  <w:style w:type="numbering" w:styleId="ArticleSection">
    <w:name w:val="Outline List 3"/>
    <w:basedOn w:val="NoList"/>
    <w:rsid w:val="005F5E65"/>
    <w:pPr>
      <w:numPr>
        <w:numId w:val="4"/>
      </w:numPr>
    </w:pPr>
  </w:style>
  <w:style w:type="paragraph" w:styleId="BodyText">
    <w:name w:val="Body Text"/>
    <w:basedOn w:val="Normal"/>
    <w:rsid w:val="005F5E65"/>
    <w:pPr>
      <w:spacing w:after="120"/>
    </w:pPr>
  </w:style>
  <w:style w:type="paragraph" w:styleId="ListParagraph">
    <w:name w:val="List Paragraph"/>
    <w:basedOn w:val="Normal"/>
    <w:uiPriority w:val="34"/>
    <w:qFormat/>
    <w:rsid w:val="0093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objet-data\users\Slava_C\SW%20Dep\Objet%20Ta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583D5-7783-4FA0-87E5-D4BDA911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Objet Tamplate.dot</Template>
  <TotalTime>151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HostComm explanation (Connex)</vt:lpstr>
    </vt:vector>
  </TitlesOfParts>
  <Company>Objet</Company>
  <LinksUpToDate>false</LinksUpToDate>
  <CharactersWithSpaces>2841</CharactersWithSpaces>
  <SharedDoc>false</SharedDoc>
  <HLinks>
    <vt:vector size="36" baseType="variant"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_Toc287868457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_Toc287868456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_Toc287868455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_Toc287868454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_Toc287868453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_Toc287868452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block thermistros adaptation</dc:title>
  <dc:subject/>
  <dc:creator>Slava Chuhovich</dc:creator>
  <cp:keywords/>
  <dc:description/>
  <cp:lastModifiedBy> </cp:lastModifiedBy>
  <cp:revision>47</cp:revision>
  <cp:lastPrinted>2012-02-23T13:40:00Z</cp:lastPrinted>
  <dcterms:created xsi:type="dcterms:W3CDTF">2012-02-23T11:21:00Z</dcterms:created>
  <dcterms:modified xsi:type="dcterms:W3CDTF">2012-02-23T13:51:00Z</dcterms:modified>
</cp:coreProperties>
</file>